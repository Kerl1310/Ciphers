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456135502"/>
        <w:docPartObj>
          <w:docPartGallery w:val="Cover Pages"/>
          <w:docPartUnique/>
        </w:docPartObj>
      </w:sdtPr>
      <w:sdtEndPr>
        <w:rPr>
          <w:rFonts w:eastAsiaTheme="minorEastAsia"/>
        </w:rPr>
      </w:sdtEndPr>
      <w:sdtContent>
        <w:p w14:paraId="4D6BCDD7" w14:textId="77777777" w:rsidR="00196950" w:rsidRDefault="0019695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96950" w14:paraId="7DB73BB9" w14:textId="77777777">
            <w:tc>
              <w:tcPr>
                <w:tcW w:w="7672" w:type="dxa"/>
                <w:tcMar>
                  <w:top w:w="216" w:type="dxa"/>
                  <w:left w:w="115" w:type="dxa"/>
                  <w:bottom w:w="216" w:type="dxa"/>
                  <w:right w:w="115" w:type="dxa"/>
                </w:tcMar>
              </w:tcPr>
              <w:p w14:paraId="3BC4888C" w14:textId="77777777" w:rsidR="00196950" w:rsidRDefault="00196950" w:rsidP="00196950">
                <w:pPr>
                  <w:pStyle w:val="NoSpacing"/>
                  <w:rPr>
                    <w:color w:val="2E74B5" w:themeColor="accent1" w:themeShade="BF"/>
                    <w:sz w:val="24"/>
                  </w:rPr>
                </w:pPr>
              </w:p>
            </w:tc>
          </w:tr>
          <w:tr w:rsidR="00196950" w14:paraId="017CFBEB" w14:textId="77777777">
            <w:tc>
              <w:tcPr>
                <w:tcW w:w="7672" w:type="dxa"/>
              </w:tcPr>
              <w:sdt>
                <w:sdtPr>
                  <w:rPr>
                    <w:rFonts w:asciiTheme="majorHAnsi" w:eastAsiaTheme="majorEastAsia" w:hAnsiTheme="majorHAnsi" w:cstheme="majorBidi"/>
                    <w:b/>
                    <w:color w:val="5B9BD5" w:themeColor="accent1"/>
                    <w:sz w:val="88"/>
                    <w:szCs w:val="88"/>
                  </w:rPr>
                  <w:alias w:val="Title"/>
                  <w:id w:val="13406919"/>
                  <w:placeholder>
                    <w:docPart w:val="F0CF45690D4742F98825591896C43271"/>
                  </w:placeholder>
                  <w:dataBinding w:prefixMappings="xmlns:ns0='http://schemas.openxmlformats.org/package/2006/metadata/core-properties' xmlns:ns1='http://purl.org/dc/elements/1.1/'" w:xpath="/ns0:coreProperties[1]/ns1:title[1]" w:storeItemID="{6C3C8BC8-F283-45AE-878A-BAB7291924A1}"/>
                  <w:text/>
                </w:sdtPr>
                <w:sdtContent>
                  <w:p w14:paraId="797B1261" w14:textId="77777777" w:rsidR="00196950" w:rsidRDefault="00196950" w:rsidP="00196950">
                    <w:pPr>
                      <w:pStyle w:val="NoSpacing"/>
                      <w:spacing w:line="216" w:lineRule="auto"/>
                      <w:rPr>
                        <w:rFonts w:asciiTheme="majorHAnsi" w:eastAsiaTheme="majorEastAsia" w:hAnsiTheme="majorHAnsi" w:cstheme="majorBidi"/>
                        <w:color w:val="5B9BD5" w:themeColor="accent1"/>
                        <w:sz w:val="88"/>
                        <w:szCs w:val="88"/>
                      </w:rPr>
                    </w:pPr>
                    <w:r w:rsidRPr="00196950">
                      <w:rPr>
                        <w:rFonts w:asciiTheme="majorHAnsi" w:eastAsiaTheme="majorEastAsia" w:hAnsiTheme="majorHAnsi" w:cstheme="majorBidi"/>
                        <w:b/>
                        <w:color w:val="5B9BD5" w:themeColor="accent1"/>
                        <w:sz w:val="88"/>
                        <w:szCs w:val="88"/>
                      </w:rPr>
                      <w:t>Encryption Project</w:t>
                    </w:r>
                  </w:p>
                </w:sdtContent>
              </w:sdt>
            </w:tc>
          </w:tr>
          <w:tr w:rsidR="00196950" w14:paraId="4C573BCD" w14:textId="77777777">
            <w:sdt>
              <w:sdtPr>
                <w:rPr>
                  <w:color w:val="2E74B5" w:themeColor="accent1" w:themeShade="BF"/>
                  <w:sz w:val="24"/>
                  <w:szCs w:val="24"/>
                </w:rPr>
                <w:alias w:val="Subtitle"/>
                <w:id w:val="13406923"/>
                <w:placeholder>
                  <w:docPart w:val="649A4CAF9EF8481EBEEF3F7E5B2DC8E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2D91068" w14:textId="16760866" w:rsidR="00196950" w:rsidRDefault="007A6322" w:rsidP="007A6322">
                    <w:pPr>
                      <w:pStyle w:val="NoSpacing"/>
                      <w:rPr>
                        <w:color w:val="2E74B5" w:themeColor="accent1" w:themeShade="BF"/>
                        <w:sz w:val="24"/>
                      </w:rPr>
                    </w:pPr>
                    <w:r>
                      <w:rPr>
                        <w:color w:val="2E74B5" w:themeColor="accent1" w:themeShade="BF"/>
                        <w:sz w:val="24"/>
                        <w:szCs w:val="24"/>
                        <w:lang w:val="en-GB"/>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96950" w14:paraId="58E29CC2"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93C244A3A8D6418FBB1E85EBA6A93B0A"/>
                  </w:placeholder>
                  <w:dataBinding w:prefixMappings="xmlns:ns0='http://schemas.openxmlformats.org/package/2006/metadata/core-properties' xmlns:ns1='http://purl.org/dc/elements/1.1/'" w:xpath="/ns0:coreProperties[1]/ns1:creator[1]" w:storeItemID="{6C3C8BC8-F283-45AE-878A-BAB7291924A1}"/>
                  <w:text/>
                </w:sdtPr>
                <w:sdtContent>
                  <w:p w14:paraId="499DFA88" w14:textId="77777777" w:rsidR="00196950" w:rsidRDefault="00196950">
                    <w:pPr>
                      <w:pStyle w:val="NoSpacing"/>
                      <w:rPr>
                        <w:color w:val="5B9BD5" w:themeColor="accent1"/>
                        <w:sz w:val="28"/>
                        <w:szCs w:val="28"/>
                      </w:rPr>
                    </w:pPr>
                    <w:r>
                      <w:rPr>
                        <w:color w:val="5B9BD5" w:themeColor="accent1"/>
                        <w:sz w:val="28"/>
                        <w:szCs w:val="28"/>
                        <w:lang w:val="en-GB"/>
                      </w:rPr>
                      <w:t>Kyle Jones</w:t>
                    </w:r>
                  </w:p>
                </w:sdtContent>
              </w:sdt>
              <w:sdt>
                <w:sdtPr>
                  <w:rPr>
                    <w:color w:val="5B9BD5" w:themeColor="accent1"/>
                    <w:sz w:val="28"/>
                    <w:szCs w:val="28"/>
                  </w:rPr>
                  <w:alias w:val="Date"/>
                  <w:tag w:val="Date"/>
                  <w:id w:val="13406932"/>
                  <w:placeholder>
                    <w:docPart w:val="BDCC117B798946E2AAD3EEAF02541673"/>
                  </w:placeholder>
                  <w:dataBinding w:prefixMappings="xmlns:ns0='http://schemas.microsoft.com/office/2006/coverPageProps'" w:xpath="/ns0:CoverPageProperties[1]/ns0:PublishDate[1]" w:storeItemID="{55AF091B-3C7A-41E3-B477-F2FDAA23CFDA}"/>
                  <w:date w:fullDate="2015-12-09T00:00:00Z">
                    <w:dateFormat w:val="M-d-yyyy"/>
                    <w:lid w:val="en-US"/>
                    <w:storeMappedDataAs w:val="dateTime"/>
                    <w:calendar w:val="gregorian"/>
                  </w:date>
                </w:sdtPr>
                <w:sdtContent>
                  <w:p w14:paraId="4CA1077A" w14:textId="77777777" w:rsidR="00196950" w:rsidRDefault="00196950">
                    <w:pPr>
                      <w:pStyle w:val="NoSpacing"/>
                      <w:rPr>
                        <w:color w:val="5B9BD5" w:themeColor="accent1"/>
                        <w:sz w:val="28"/>
                        <w:szCs w:val="28"/>
                      </w:rPr>
                    </w:pPr>
                    <w:r>
                      <w:rPr>
                        <w:color w:val="5B9BD5" w:themeColor="accent1"/>
                        <w:sz w:val="28"/>
                        <w:szCs w:val="28"/>
                      </w:rPr>
                      <w:t>12-9-2015</w:t>
                    </w:r>
                  </w:p>
                </w:sdtContent>
              </w:sdt>
              <w:p w14:paraId="58A8A584" w14:textId="77777777" w:rsidR="00196950" w:rsidRDefault="00196950">
                <w:pPr>
                  <w:pStyle w:val="NoSpacing"/>
                  <w:rPr>
                    <w:color w:val="5B9BD5" w:themeColor="accent1"/>
                  </w:rPr>
                </w:pPr>
              </w:p>
            </w:tc>
          </w:tr>
        </w:tbl>
        <w:p w14:paraId="08A49639" w14:textId="77777777" w:rsidR="00196950" w:rsidRDefault="00196950" w:rsidP="00FA73CC">
          <w:pPr>
            <w:pStyle w:val="Heading1"/>
            <w:rPr>
              <w:rFonts w:eastAsiaTheme="minorEastAsia"/>
            </w:rPr>
          </w:pPr>
          <w:r>
            <w:rPr>
              <w:rFonts w:asciiTheme="minorHAnsi" w:eastAsiaTheme="minorEastAsia" w:hAnsiTheme="minorHAnsi" w:cstheme="minorBidi"/>
              <w:sz w:val="22"/>
              <w:szCs w:val="22"/>
            </w:rPr>
            <w:br w:type="page"/>
          </w:r>
        </w:p>
      </w:sdtContent>
    </w:sdt>
    <w:p w14:paraId="2D23B0B8" w14:textId="77777777" w:rsidR="00196950" w:rsidRDefault="008E5D78" w:rsidP="00196950">
      <w:pPr>
        <w:pStyle w:val="Heading1"/>
        <w:jc w:val="center"/>
        <w:rPr>
          <w:rFonts w:eastAsiaTheme="minorEastAsia"/>
          <w:b/>
        </w:rPr>
      </w:pPr>
      <w:bookmarkStart w:id="0" w:name="_Toc447631905"/>
      <w:r w:rsidRPr="008E5D78">
        <w:rPr>
          <w:rFonts w:eastAsiaTheme="minorEastAsia"/>
          <w:b/>
        </w:rPr>
        <w:lastRenderedPageBreak/>
        <w:t>Table of Contents</w:t>
      </w:r>
      <w:bookmarkEnd w:id="0"/>
    </w:p>
    <w:p w14:paraId="4D3F5C88" w14:textId="77777777" w:rsidR="008E5D78" w:rsidRDefault="008E5D78" w:rsidP="008E5D78"/>
    <w:p w14:paraId="52168D64" w14:textId="77777777" w:rsidR="00BB0907" w:rsidRDefault="008E5D78">
      <w:pPr>
        <w:pStyle w:val="TOC1"/>
        <w:tabs>
          <w:tab w:val="right" w:pos="9350"/>
        </w:tabs>
        <w:rPr>
          <w:rFonts w:eastAsiaTheme="minorEastAsia"/>
          <w:noProof/>
          <w:lang w:val="en-GB" w:eastAsia="en-GB"/>
        </w:rPr>
      </w:pPr>
      <w:r>
        <w:fldChar w:fldCharType="begin"/>
      </w:r>
      <w:r>
        <w:instrText xml:space="preserve"> TOC \o "1-5" \h \z \u </w:instrText>
      </w:r>
      <w:r>
        <w:fldChar w:fldCharType="separate"/>
      </w:r>
      <w:hyperlink w:anchor="_Toc447631905" w:history="1">
        <w:r w:rsidR="00BB0907" w:rsidRPr="004A78AD">
          <w:rPr>
            <w:rStyle w:val="Hyperlink"/>
            <w:b/>
            <w:noProof/>
          </w:rPr>
          <w:t>Table of Contents</w:t>
        </w:r>
        <w:r w:rsidR="00BB0907">
          <w:rPr>
            <w:noProof/>
            <w:webHidden/>
          </w:rPr>
          <w:tab/>
        </w:r>
        <w:r w:rsidR="00BB0907">
          <w:rPr>
            <w:noProof/>
            <w:webHidden/>
          </w:rPr>
          <w:fldChar w:fldCharType="begin"/>
        </w:r>
        <w:r w:rsidR="00BB0907">
          <w:rPr>
            <w:noProof/>
            <w:webHidden/>
          </w:rPr>
          <w:instrText xml:space="preserve"> PAGEREF _Toc447631905 \h </w:instrText>
        </w:r>
        <w:r w:rsidR="00BB0907">
          <w:rPr>
            <w:noProof/>
            <w:webHidden/>
          </w:rPr>
        </w:r>
        <w:r w:rsidR="00BB0907">
          <w:rPr>
            <w:noProof/>
            <w:webHidden/>
          </w:rPr>
          <w:fldChar w:fldCharType="separate"/>
        </w:r>
        <w:r w:rsidR="00BB0907">
          <w:rPr>
            <w:noProof/>
            <w:webHidden/>
          </w:rPr>
          <w:t>1</w:t>
        </w:r>
        <w:r w:rsidR="00BB0907">
          <w:rPr>
            <w:noProof/>
            <w:webHidden/>
          </w:rPr>
          <w:fldChar w:fldCharType="end"/>
        </w:r>
      </w:hyperlink>
    </w:p>
    <w:p w14:paraId="463B1802" w14:textId="77777777" w:rsidR="00BB0907" w:rsidRDefault="00BB0907">
      <w:pPr>
        <w:pStyle w:val="TOC1"/>
        <w:tabs>
          <w:tab w:val="right" w:pos="9350"/>
        </w:tabs>
        <w:rPr>
          <w:rFonts w:eastAsiaTheme="minorEastAsia"/>
          <w:noProof/>
          <w:lang w:val="en-GB" w:eastAsia="en-GB"/>
        </w:rPr>
      </w:pPr>
      <w:hyperlink w:anchor="_Toc447631906" w:history="1">
        <w:r w:rsidRPr="004A78AD">
          <w:rPr>
            <w:rStyle w:val="Hyperlink"/>
            <w:b/>
            <w:noProof/>
          </w:rPr>
          <w:t>Introduction</w:t>
        </w:r>
        <w:r>
          <w:rPr>
            <w:noProof/>
            <w:webHidden/>
          </w:rPr>
          <w:tab/>
        </w:r>
        <w:r>
          <w:rPr>
            <w:noProof/>
            <w:webHidden/>
          </w:rPr>
          <w:fldChar w:fldCharType="begin"/>
        </w:r>
        <w:r>
          <w:rPr>
            <w:noProof/>
            <w:webHidden/>
          </w:rPr>
          <w:instrText xml:space="preserve"> PAGEREF _Toc447631906 \h </w:instrText>
        </w:r>
        <w:r>
          <w:rPr>
            <w:noProof/>
            <w:webHidden/>
          </w:rPr>
        </w:r>
        <w:r>
          <w:rPr>
            <w:noProof/>
            <w:webHidden/>
          </w:rPr>
          <w:fldChar w:fldCharType="separate"/>
        </w:r>
        <w:r>
          <w:rPr>
            <w:noProof/>
            <w:webHidden/>
          </w:rPr>
          <w:t>3</w:t>
        </w:r>
        <w:r>
          <w:rPr>
            <w:noProof/>
            <w:webHidden/>
          </w:rPr>
          <w:fldChar w:fldCharType="end"/>
        </w:r>
      </w:hyperlink>
    </w:p>
    <w:p w14:paraId="6414E708" w14:textId="77777777" w:rsidR="00BB0907" w:rsidRDefault="00BB0907">
      <w:pPr>
        <w:pStyle w:val="TOC2"/>
        <w:tabs>
          <w:tab w:val="right" w:pos="9350"/>
        </w:tabs>
        <w:rPr>
          <w:rFonts w:eastAsiaTheme="minorEastAsia"/>
          <w:noProof/>
          <w:lang w:val="en-GB" w:eastAsia="en-GB"/>
        </w:rPr>
      </w:pPr>
      <w:hyperlink w:anchor="_Toc447631907" w:history="1">
        <w:r w:rsidRPr="004A78AD">
          <w:rPr>
            <w:rStyle w:val="Hyperlink"/>
            <w:noProof/>
          </w:rPr>
          <w:t>Overview</w:t>
        </w:r>
        <w:r>
          <w:rPr>
            <w:noProof/>
            <w:webHidden/>
          </w:rPr>
          <w:tab/>
        </w:r>
        <w:r>
          <w:rPr>
            <w:noProof/>
            <w:webHidden/>
          </w:rPr>
          <w:fldChar w:fldCharType="begin"/>
        </w:r>
        <w:r>
          <w:rPr>
            <w:noProof/>
            <w:webHidden/>
          </w:rPr>
          <w:instrText xml:space="preserve"> PAGEREF _Toc447631907 \h </w:instrText>
        </w:r>
        <w:r>
          <w:rPr>
            <w:noProof/>
            <w:webHidden/>
          </w:rPr>
        </w:r>
        <w:r>
          <w:rPr>
            <w:noProof/>
            <w:webHidden/>
          </w:rPr>
          <w:fldChar w:fldCharType="separate"/>
        </w:r>
        <w:r>
          <w:rPr>
            <w:noProof/>
            <w:webHidden/>
          </w:rPr>
          <w:t>3</w:t>
        </w:r>
        <w:r>
          <w:rPr>
            <w:noProof/>
            <w:webHidden/>
          </w:rPr>
          <w:fldChar w:fldCharType="end"/>
        </w:r>
      </w:hyperlink>
    </w:p>
    <w:p w14:paraId="10F003BD" w14:textId="77777777" w:rsidR="00BB0907" w:rsidRDefault="00BB0907">
      <w:pPr>
        <w:pStyle w:val="TOC2"/>
        <w:tabs>
          <w:tab w:val="right" w:pos="9350"/>
        </w:tabs>
        <w:rPr>
          <w:rFonts w:eastAsiaTheme="minorEastAsia"/>
          <w:noProof/>
          <w:lang w:val="en-GB" w:eastAsia="en-GB"/>
        </w:rPr>
      </w:pPr>
      <w:hyperlink w:anchor="_Toc447631908" w:history="1">
        <w:r w:rsidRPr="004A78AD">
          <w:rPr>
            <w:rStyle w:val="Hyperlink"/>
            <w:noProof/>
          </w:rPr>
          <w:t>Objectives</w:t>
        </w:r>
        <w:r>
          <w:rPr>
            <w:noProof/>
            <w:webHidden/>
          </w:rPr>
          <w:tab/>
        </w:r>
        <w:r>
          <w:rPr>
            <w:noProof/>
            <w:webHidden/>
          </w:rPr>
          <w:fldChar w:fldCharType="begin"/>
        </w:r>
        <w:r>
          <w:rPr>
            <w:noProof/>
            <w:webHidden/>
          </w:rPr>
          <w:instrText xml:space="preserve"> PAGEREF _Toc447631908 \h </w:instrText>
        </w:r>
        <w:r>
          <w:rPr>
            <w:noProof/>
            <w:webHidden/>
          </w:rPr>
        </w:r>
        <w:r>
          <w:rPr>
            <w:noProof/>
            <w:webHidden/>
          </w:rPr>
          <w:fldChar w:fldCharType="separate"/>
        </w:r>
        <w:r>
          <w:rPr>
            <w:noProof/>
            <w:webHidden/>
          </w:rPr>
          <w:t>3</w:t>
        </w:r>
        <w:r>
          <w:rPr>
            <w:noProof/>
            <w:webHidden/>
          </w:rPr>
          <w:fldChar w:fldCharType="end"/>
        </w:r>
      </w:hyperlink>
    </w:p>
    <w:p w14:paraId="62CC175D" w14:textId="77777777" w:rsidR="00BB0907" w:rsidRDefault="00BB0907">
      <w:pPr>
        <w:pStyle w:val="TOC1"/>
        <w:tabs>
          <w:tab w:val="right" w:pos="9350"/>
        </w:tabs>
        <w:rPr>
          <w:rFonts w:eastAsiaTheme="minorEastAsia"/>
          <w:noProof/>
          <w:lang w:val="en-GB" w:eastAsia="en-GB"/>
        </w:rPr>
      </w:pPr>
      <w:hyperlink w:anchor="_Toc447631909" w:history="1">
        <w:r w:rsidRPr="004A78AD">
          <w:rPr>
            <w:rStyle w:val="Hyperlink"/>
            <w:b/>
            <w:noProof/>
          </w:rPr>
          <w:t>Planning</w:t>
        </w:r>
        <w:r>
          <w:rPr>
            <w:noProof/>
            <w:webHidden/>
          </w:rPr>
          <w:tab/>
        </w:r>
        <w:r>
          <w:rPr>
            <w:noProof/>
            <w:webHidden/>
          </w:rPr>
          <w:fldChar w:fldCharType="begin"/>
        </w:r>
        <w:r>
          <w:rPr>
            <w:noProof/>
            <w:webHidden/>
          </w:rPr>
          <w:instrText xml:space="preserve"> PAGEREF _Toc447631909 \h </w:instrText>
        </w:r>
        <w:r>
          <w:rPr>
            <w:noProof/>
            <w:webHidden/>
          </w:rPr>
        </w:r>
        <w:r>
          <w:rPr>
            <w:noProof/>
            <w:webHidden/>
          </w:rPr>
          <w:fldChar w:fldCharType="separate"/>
        </w:r>
        <w:r>
          <w:rPr>
            <w:noProof/>
            <w:webHidden/>
          </w:rPr>
          <w:t>4</w:t>
        </w:r>
        <w:r>
          <w:rPr>
            <w:noProof/>
            <w:webHidden/>
          </w:rPr>
          <w:fldChar w:fldCharType="end"/>
        </w:r>
      </w:hyperlink>
    </w:p>
    <w:p w14:paraId="4AA94358" w14:textId="77777777" w:rsidR="00BB0907" w:rsidRDefault="00BB0907">
      <w:pPr>
        <w:pStyle w:val="TOC2"/>
        <w:tabs>
          <w:tab w:val="right" w:pos="9350"/>
        </w:tabs>
        <w:rPr>
          <w:rFonts w:eastAsiaTheme="minorEastAsia"/>
          <w:noProof/>
          <w:lang w:val="en-GB" w:eastAsia="en-GB"/>
        </w:rPr>
      </w:pPr>
      <w:hyperlink w:anchor="_Toc447631910" w:history="1">
        <w:r w:rsidRPr="004A78AD">
          <w:rPr>
            <w:rStyle w:val="Hyperlink"/>
            <w:noProof/>
          </w:rPr>
          <w:t>Requirements</w:t>
        </w:r>
        <w:r>
          <w:rPr>
            <w:noProof/>
            <w:webHidden/>
          </w:rPr>
          <w:tab/>
        </w:r>
        <w:r>
          <w:rPr>
            <w:noProof/>
            <w:webHidden/>
          </w:rPr>
          <w:fldChar w:fldCharType="begin"/>
        </w:r>
        <w:r>
          <w:rPr>
            <w:noProof/>
            <w:webHidden/>
          </w:rPr>
          <w:instrText xml:space="preserve"> PAGEREF _Toc447631910 \h </w:instrText>
        </w:r>
        <w:r>
          <w:rPr>
            <w:noProof/>
            <w:webHidden/>
          </w:rPr>
        </w:r>
        <w:r>
          <w:rPr>
            <w:noProof/>
            <w:webHidden/>
          </w:rPr>
          <w:fldChar w:fldCharType="separate"/>
        </w:r>
        <w:r>
          <w:rPr>
            <w:noProof/>
            <w:webHidden/>
          </w:rPr>
          <w:t>4</w:t>
        </w:r>
        <w:r>
          <w:rPr>
            <w:noProof/>
            <w:webHidden/>
          </w:rPr>
          <w:fldChar w:fldCharType="end"/>
        </w:r>
      </w:hyperlink>
    </w:p>
    <w:p w14:paraId="5A896AC6" w14:textId="77777777" w:rsidR="00BB0907" w:rsidRDefault="00BB0907">
      <w:pPr>
        <w:pStyle w:val="TOC2"/>
        <w:tabs>
          <w:tab w:val="right" w:pos="9350"/>
        </w:tabs>
        <w:rPr>
          <w:rFonts w:eastAsiaTheme="minorEastAsia"/>
          <w:noProof/>
          <w:lang w:val="en-GB" w:eastAsia="en-GB"/>
        </w:rPr>
      </w:pPr>
      <w:hyperlink w:anchor="_Toc447631911" w:history="1">
        <w:r w:rsidRPr="004A78AD">
          <w:rPr>
            <w:rStyle w:val="Hyperlink"/>
            <w:noProof/>
          </w:rPr>
          <w:t>Trello</w:t>
        </w:r>
        <w:r>
          <w:rPr>
            <w:noProof/>
            <w:webHidden/>
          </w:rPr>
          <w:tab/>
        </w:r>
        <w:r>
          <w:rPr>
            <w:noProof/>
            <w:webHidden/>
          </w:rPr>
          <w:fldChar w:fldCharType="begin"/>
        </w:r>
        <w:r>
          <w:rPr>
            <w:noProof/>
            <w:webHidden/>
          </w:rPr>
          <w:instrText xml:space="preserve"> PAGEREF _Toc447631911 \h </w:instrText>
        </w:r>
        <w:r>
          <w:rPr>
            <w:noProof/>
            <w:webHidden/>
          </w:rPr>
        </w:r>
        <w:r>
          <w:rPr>
            <w:noProof/>
            <w:webHidden/>
          </w:rPr>
          <w:fldChar w:fldCharType="separate"/>
        </w:r>
        <w:r>
          <w:rPr>
            <w:noProof/>
            <w:webHidden/>
          </w:rPr>
          <w:t>4</w:t>
        </w:r>
        <w:r>
          <w:rPr>
            <w:noProof/>
            <w:webHidden/>
          </w:rPr>
          <w:fldChar w:fldCharType="end"/>
        </w:r>
      </w:hyperlink>
    </w:p>
    <w:p w14:paraId="64D205AB" w14:textId="77777777" w:rsidR="00BB0907" w:rsidRDefault="00BB0907">
      <w:pPr>
        <w:pStyle w:val="TOC1"/>
        <w:tabs>
          <w:tab w:val="right" w:pos="9350"/>
        </w:tabs>
        <w:rPr>
          <w:rFonts w:eastAsiaTheme="minorEastAsia"/>
          <w:noProof/>
          <w:lang w:val="en-GB" w:eastAsia="en-GB"/>
        </w:rPr>
      </w:pPr>
      <w:hyperlink w:anchor="_Toc447631912" w:history="1">
        <w:r w:rsidRPr="004A78AD">
          <w:rPr>
            <w:rStyle w:val="Hyperlink"/>
            <w:b/>
            <w:noProof/>
          </w:rPr>
          <w:t>Research</w:t>
        </w:r>
        <w:r>
          <w:rPr>
            <w:noProof/>
            <w:webHidden/>
          </w:rPr>
          <w:tab/>
        </w:r>
        <w:r>
          <w:rPr>
            <w:noProof/>
            <w:webHidden/>
          </w:rPr>
          <w:fldChar w:fldCharType="begin"/>
        </w:r>
        <w:r>
          <w:rPr>
            <w:noProof/>
            <w:webHidden/>
          </w:rPr>
          <w:instrText xml:space="preserve"> PAGEREF _Toc447631912 \h </w:instrText>
        </w:r>
        <w:r>
          <w:rPr>
            <w:noProof/>
            <w:webHidden/>
          </w:rPr>
        </w:r>
        <w:r>
          <w:rPr>
            <w:noProof/>
            <w:webHidden/>
          </w:rPr>
          <w:fldChar w:fldCharType="separate"/>
        </w:r>
        <w:r>
          <w:rPr>
            <w:noProof/>
            <w:webHidden/>
          </w:rPr>
          <w:t>6</w:t>
        </w:r>
        <w:r>
          <w:rPr>
            <w:noProof/>
            <w:webHidden/>
          </w:rPr>
          <w:fldChar w:fldCharType="end"/>
        </w:r>
      </w:hyperlink>
    </w:p>
    <w:p w14:paraId="683065DB" w14:textId="77777777" w:rsidR="00BB0907" w:rsidRDefault="00BB0907">
      <w:pPr>
        <w:pStyle w:val="TOC2"/>
        <w:tabs>
          <w:tab w:val="right" w:pos="9350"/>
        </w:tabs>
        <w:rPr>
          <w:rFonts w:eastAsiaTheme="minorEastAsia"/>
          <w:noProof/>
          <w:lang w:val="en-GB" w:eastAsia="en-GB"/>
        </w:rPr>
      </w:pPr>
      <w:hyperlink w:anchor="_Toc447631913" w:history="1">
        <w:r w:rsidRPr="004A78AD">
          <w:rPr>
            <w:rStyle w:val="Hyperlink"/>
            <w:noProof/>
          </w:rPr>
          <w:t>Cryptography</w:t>
        </w:r>
        <w:r>
          <w:rPr>
            <w:noProof/>
            <w:webHidden/>
          </w:rPr>
          <w:tab/>
        </w:r>
        <w:r>
          <w:rPr>
            <w:noProof/>
            <w:webHidden/>
          </w:rPr>
          <w:fldChar w:fldCharType="begin"/>
        </w:r>
        <w:r>
          <w:rPr>
            <w:noProof/>
            <w:webHidden/>
          </w:rPr>
          <w:instrText xml:space="preserve"> PAGEREF _Toc447631913 \h </w:instrText>
        </w:r>
        <w:r>
          <w:rPr>
            <w:noProof/>
            <w:webHidden/>
          </w:rPr>
        </w:r>
        <w:r>
          <w:rPr>
            <w:noProof/>
            <w:webHidden/>
          </w:rPr>
          <w:fldChar w:fldCharType="separate"/>
        </w:r>
        <w:r>
          <w:rPr>
            <w:noProof/>
            <w:webHidden/>
          </w:rPr>
          <w:t>6</w:t>
        </w:r>
        <w:r>
          <w:rPr>
            <w:noProof/>
            <w:webHidden/>
          </w:rPr>
          <w:fldChar w:fldCharType="end"/>
        </w:r>
      </w:hyperlink>
    </w:p>
    <w:p w14:paraId="23C0829D" w14:textId="77777777" w:rsidR="00BB0907" w:rsidRDefault="00BB0907">
      <w:pPr>
        <w:pStyle w:val="TOC3"/>
        <w:tabs>
          <w:tab w:val="right" w:pos="9350"/>
        </w:tabs>
        <w:rPr>
          <w:rFonts w:eastAsiaTheme="minorEastAsia"/>
          <w:noProof/>
          <w:lang w:val="en-GB" w:eastAsia="en-GB"/>
        </w:rPr>
      </w:pPr>
      <w:hyperlink w:anchor="_Toc447631914" w:history="1">
        <w:r w:rsidRPr="004A78AD">
          <w:rPr>
            <w:rStyle w:val="Hyperlink"/>
            <w:noProof/>
          </w:rPr>
          <w:t>Substitution Ciphers</w:t>
        </w:r>
        <w:r>
          <w:rPr>
            <w:noProof/>
            <w:webHidden/>
          </w:rPr>
          <w:tab/>
        </w:r>
        <w:r>
          <w:rPr>
            <w:noProof/>
            <w:webHidden/>
          </w:rPr>
          <w:fldChar w:fldCharType="begin"/>
        </w:r>
        <w:r>
          <w:rPr>
            <w:noProof/>
            <w:webHidden/>
          </w:rPr>
          <w:instrText xml:space="preserve"> PAGEREF _Toc447631914 \h </w:instrText>
        </w:r>
        <w:r>
          <w:rPr>
            <w:noProof/>
            <w:webHidden/>
          </w:rPr>
        </w:r>
        <w:r>
          <w:rPr>
            <w:noProof/>
            <w:webHidden/>
          </w:rPr>
          <w:fldChar w:fldCharType="separate"/>
        </w:r>
        <w:r>
          <w:rPr>
            <w:noProof/>
            <w:webHidden/>
          </w:rPr>
          <w:t>6</w:t>
        </w:r>
        <w:r>
          <w:rPr>
            <w:noProof/>
            <w:webHidden/>
          </w:rPr>
          <w:fldChar w:fldCharType="end"/>
        </w:r>
      </w:hyperlink>
    </w:p>
    <w:p w14:paraId="2B5F84C6" w14:textId="77777777" w:rsidR="00BB0907" w:rsidRDefault="00BB0907">
      <w:pPr>
        <w:pStyle w:val="TOC4"/>
        <w:tabs>
          <w:tab w:val="right" w:pos="9350"/>
        </w:tabs>
        <w:rPr>
          <w:rFonts w:eastAsiaTheme="minorEastAsia"/>
          <w:noProof/>
          <w:lang w:val="en-GB" w:eastAsia="en-GB"/>
        </w:rPr>
      </w:pPr>
      <w:hyperlink w:anchor="_Toc447631915" w:history="1">
        <w:r w:rsidRPr="004A78AD">
          <w:rPr>
            <w:rStyle w:val="Hyperlink"/>
            <w:noProof/>
          </w:rPr>
          <w:t>Monoalphabetic Substitution Ciphers</w:t>
        </w:r>
        <w:r>
          <w:rPr>
            <w:noProof/>
            <w:webHidden/>
          </w:rPr>
          <w:tab/>
        </w:r>
        <w:r>
          <w:rPr>
            <w:noProof/>
            <w:webHidden/>
          </w:rPr>
          <w:fldChar w:fldCharType="begin"/>
        </w:r>
        <w:r>
          <w:rPr>
            <w:noProof/>
            <w:webHidden/>
          </w:rPr>
          <w:instrText xml:space="preserve"> PAGEREF _Toc447631915 \h </w:instrText>
        </w:r>
        <w:r>
          <w:rPr>
            <w:noProof/>
            <w:webHidden/>
          </w:rPr>
        </w:r>
        <w:r>
          <w:rPr>
            <w:noProof/>
            <w:webHidden/>
          </w:rPr>
          <w:fldChar w:fldCharType="separate"/>
        </w:r>
        <w:r>
          <w:rPr>
            <w:noProof/>
            <w:webHidden/>
          </w:rPr>
          <w:t>6</w:t>
        </w:r>
        <w:r>
          <w:rPr>
            <w:noProof/>
            <w:webHidden/>
          </w:rPr>
          <w:fldChar w:fldCharType="end"/>
        </w:r>
      </w:hyperlink>
    </w:p>
    <w:p w14:paraId="0A755B34" w14:textId="77777777" w:rsidR="00BB0907" w:rsidRDefault="00BB0907">
      <w:pPr>
        <w:pStyle w:val="TOC5"/>
        <w:tabs>
          <w:tab w:val="right" w:pos="9350"/>
        </w:tabs>
        <w:rPr>
          <w:rFonts w:eastAsiaTheme="minorEastAsia"/>
          <w:noProof/>
          <w:lang w:val="en-GB" w:eastAsia="en-GB"/>
        </w:rPr>
      </w:pPr>
      <w:hyperlink w:anchor="_Toc447631916" w:history="1">
        <w:r w:rsidRPr="004A78AD">
          <w:rPr>
            <w:rStyle w:val="Hyperlink"/>
            <w:noProof/>
          </w:rPr>
          <w:t>Atbash Cipher</w:t>
        </w:r>
        <w:r>
          <w:rPr>
            <w:noProof/>
            <w:webHidden/>
          </w:rPr>
          <w:tab/>
        </w:r>
        <w:r>
          <w:rPr>
            <w:noProof/>
            <w:webHidden/>
          </w:rPr>
          <w:fldChar w:fldCharType="begin"/>
        </w:r>
        <w:r>
          <w:rPr>
            <w:noProof/>
            <w:webHidden/>
          </w:rPr>
          <w:instrText xml:space="preserve"> PAGEREF _Toc447631916 \h </w:instrText>
        </w:r>
        <w:r>
          <w:rPr>
            <w:noProof/>
            <w:webHidden/>
          </w:rPr>
        </w:r>
        <w:r>
          <w:rPr>
            <w:noProof/>
            <w:webHidden/>
          </w:rPr>
          <w:fldChar w:fldCharType="separate"/>
        </w:r>
        <w:r>
          <w:rPr>
            <w:noProof/>
            <w:webHidden/>
          </w:rPr>
          <w:t>6</w:t>
        </w:r>
        <w:r>
          <w:rPr>
            <w:noProof/>
            <w:webHidden/>
          </w:rPr>
          <w:fldChar w:fldCharType="end"/>
        </w:r>
      </w:hyperlink>
    </w:p>
    <w:p w14:paraId="53388101" w14:textId="77777777" w:rsidR="00BB0907" w:rsidRDefault="00BB0907">
      <w:pPr>
        <w:pStyle w:val="TOC5"/>
        <w:tabs>
          <w:tab w:val="right" w:pos="9350"/>
        </w:tabs>
        <w:rPr>
          <w:rFonts w:eastAsiaTheme="minorEastAsia"/>
          <w:noProof/>
          <w:lang w:val="en-GB" w:eastAsia="en-GB"/>
        </w:rPr>
      </w:pPr>
      <w:hyperlink w:anchor="_Toc447631917" w:history="1">
        <w:r w:rsidRPr="004A78AD">
          <w:rPr>
            <w:rStyle w:val="Hyperlink"/>
            <w:noProof/>
          </w:rPr>
          <w:t>Caesar Cipher</w:t>
        </w:r>
        <w:r>
          <w:rPr>
            <w:noProof/>
            <w:webHidden/>
          </w:rPr>
          <w:tab/>
        </w:r>
        <w:r>
          <w:rPr>
            <w:noProof/>
            <w:webHidden/>
          </w:rPr>
          <w:fldChar w:fldCharType="begin"/>
        </w:r>
        <w:r>
          <w:rPr>
            <w:noProof/>
            <w:webHidden/>
          </w:rPr>
          <w:instrText xml:space="preserve"> PAGEREF _Toc447631917 \h </w:instrText>
        </w:r>
        <w:r>
          <w:rPr>
            <w:noProof/>
            <w:webHidden/>
          </w:rPr>
        </w:r>
        <w:r>
          <w:rPr>
            <w:noProof/>
            <w:webHidden/>
          </w:rPr>
          <w:fldChar w:fldCharType="separate"/>
        </w:r>
        <w:r>
          <w:rPr>
            <w:noProof/>
            <w:webHidden/>
          </w:rPr>
          <w:t>6</w:t>
        </w:r>
        <w:r>
          <w:rPr>
            <w:noProof/>
            <w:webHidden/>
          </w:rPr>
          <w:fldChar w:fldCharType="end"/>
        </w:r>
      </w:hyperlink>
    </w:p>
    <w:p w14:paraId="39B9D629" w14:textId="77777777" w:rsidR="00BB0907" w:rsidRDefault="00BB0907">
      <w:pPr>
        <w:pStyle w:val="TOC4"/>
        <w:tabs>
          <w:tab w:val="right" w:pos="9350"/>
        </w:tabs>
        <w:rPr>
          <w:rFonts w:eastAsiaTheme="minorEastAsia"/>
          <w:noProof/>
          <w:lang w:val="en-GB" w:eastAsia="en-GB"/>
        </w:rPr>
      </w:pPr>
      <w:hyperlink w:anchor="_Toc447631918" w:history="1">
        <w:r w:rsidRPr="004A78AD">
          <w:rPr>
            <w:rStyle w:val="Hyperlink"/>
            <w:noProof/>
          </w:rPr>
          <w:t>Polyalphabetic Substitution Ciphers</w:t>
        </w:r>
        <w:r>
          <w:rPr>
            <w:noProof/>
            <w:webHidden/>
          </w:rPr>
          <w:tab/>
        </w:r>
        <w:r>
          <w:rPr>
            <w:noProof/>
            <w:webHidden/>
          </w:rPr>
          <w:fldChar w:fldCharType="begin"/>
        </w:r>
        <w:r>
          <w:rPr>
            <w:noProof/>
            <w:webHidden/>
          </w:rPr>
          <w:instrText xml:space="preserve"> PAGEREF _Toc447631918 \h </w:instrText>
        </w:r>
        <w:r>
          <w:rPr>
            <w:noProof/>
            <w:webHidden/>
          </w:rPr>
        </w:r>
        <w:r>
          <w:rPr>
            <w:noProof/>
            <w:webHidden/>
          </w:rPr>
          <w:fldChar w:fldCharType="separate"/>
        </w:r>
        <w:r>
          <w:rPr>
            <w:noProof/>
            <w:webHidden/>
          </w:rPr>
          <w:t>6</w:t>
        </w:r>
        <w:r>
          <w:rPr>
            <w:noProof/>
            <w:webHidden/>
          </w:rPr>
          <w:fldChar w:fldCharType="end"/>
        </w:r>
      </w:hyperlink>
    </w:p>
    <w:p w14:paraId="2959B1B9" w14:textId="77777777" w:rsidR="00BB0907" w:rsidRDefault="00BB0907">
      <w:pPr>
        <w:pStyle w:val="TOC5"/>
        <w:tabs>
          <w:tab w:val="right" w:pos="9350"/>
        </w:tabs>
        <w:rPr>
          <w:rFonts w:eastAsiaTheme="minorEastAsia"/>
          <w:noProof/>
          <w:lang w:val="en-GB" w:eastAsia="en-GB"/>
        </w:rPr>
      </w:pPr>
      <w:hyperlink w:anchor="_Toc447631919" w:history="1">
        <w:r w:rsidRPr="004A78AD">
          <w:rPr>
            <w:rStyle w:val="Hyperlink"/>
            <w:noProof/>
          </w:rPr>
          <w:t>Vigenere Cipher</w:t>
        </w:r>
        <w:r>
          <w:rPr>
            <w:noProof/>
            <w:webHidden/>
          </w:rPr>
          <w:tab/>
        </w:r>
        <w:r>
          <w:rPr>
            <w:noProof/>
            <w:webHidden/>
          </w:rPr>
          <w:fldChar w:fldCharType="begin"/>
        </w:r>
        <w:r>
          <w:rPr>
            <w:noProof/>
            <w:webHidden/>
          </w:rPr>
          <w:instrText xml:space="preserve"> PAGEREF _Toc447631919 \h </w:instrText>
        </w:r>
        <w:r>
          <w:rPr>
            <w:noProof/>
            <w:webHidden/>
          </w:rPr>
        </w:r>
        <w:r>
          <w:rPr>
            <w:noProof/>
            <w:webHidden/>
          </w:rPr>
          <w:fldChar w:fldCharType="separate"/>
        </w:r>
        <w:r>
          <w:rPr>
            <w:noProof/>
            <w:webHidden/>
          </w:rPr>
          <w:t>6</w:t>
        </w:r>
        <w:r>
          <w:rPr>
            <w:noProof/>
            <w:webHidden/>
          </w:rPr>
          <w:fldChar w:fldCharType="end"/>
        </w:r>
      </w:hyperlink>
    </w:p>
    <w:p w14:paraId="7103BCFA" w14:textId="77777777" w:rsidR="00BB0907" w:rsidRDefault="00BB0907">
      <w:pPr>
        <w:pStyle w:val="TOC5"/>
        <w:tabs>
          <w:tab w:val="right" w:pos="9350"/>
        </w:tabs>
        <w:rPr>
          <w:rFonts w:eastAsiaTheme="minorEastAsia"/>
          <w:noProof/>
          <w:lang w:val="en-GB" w:eastAsia="en-GB"/>
        </w:rPr>
      </w:pPr>
      <w:hyperlink w:anchor="_Toc447631920" w:history="1">
        <w:r w:rsidRPr="004A78AD">
          <w:rPr>
            <w:rStyle w:val="Hyperlink"/>
            <w:noProof/>
          </w:rPr>
          <w:t>Autokey Cipher</w:t>
        </w:r>
        <w:r>
          <w:rPr>
            <w:noProof/>
            <w:webHidden/>
          </w:rPr>
          <w:tab/>
        </w:r>
        <w:r>
          <w:rPr>
            <w:noProof/>
            <w:webHidden/>
          </w:rPr>
          <w:fldChar w:fldCharType="begin"/>
        </w:r>
        <w:r>
          <w:rPr>
            <w:noProof/>
            <w:webHidden/>
          </w:rPr>
          <w:instrText xml:space="preserve"> PAGEREF _Toc447631920 \h </w:instrText>
        </w:r>
        <w:r>
          <w:rPr>
            <w:noProof/>
            <w:webHidden/>
          </w:rPr>
        </w:r>
        <w:r>
          <w:rPr>
            <w:noProof/>
            <w:webHidden/>
          </w:rPr>
          <w:fldChar w:fldCharType="separate"/>
        </w:r>
        <w:r>
          <w:rPr>
            <w:noProof/>
            <w:webHidden/>
          </w:rPr>
          <w:t>6</w:t>
        </w:r>
        <w:r>
          <w:rPr>
            <w:noProof/>
            <w:webHidden/>
          </w:rPr>
          <w:fldChar w:fldCharType="end"/>
        </w:r>
      </w:hyperlink>
    </w:p>
    <w:p w14:paraId="3775BA8E" w14:textId="77777777" w:rsidR="00BB0907" w:rsidRDefault="00BB0907">
      <w:pPr>
        <w:pStyle w:val="TOC5"/>
        <w:tabs>
          <w:tab w:val="right" w:pos="9350"/>
        </w:tabs>
        <w:rPr>
          <w:rFonts w:eastAsiaTheme="minorEastAsia"/>
          <w:noProof/>
          <w:lang w:val="en-GB" w:eastAsia="en-GB"/>
        </w:rPr>
      </w:pPr>
      <w:hyperlink w:anchor="_Toc447631921" w:history="1">
        <w:r w:rsidRPr="004A78AD">
          <w:rPr>
            <w:rStyle w:val="Hyperlink"/>
            <w:noProof/>
          </w:rPr>
          <w:t>Running Key Cipher</w:t>
        </w:r>
        <w:r>
          <w:rPr>
            <w:noProof/>
            <w:webHidden/>
          </w:rPr>
          <w:tab/>
        </w:r>
        <w:r>
          <w:rPr>
            <w:noProof/>
            <w:webHidden/>
          </w:rPr>
          <w:fldChar w:fldCharType="begin"/>
        </w:r>
        <w:r>
          <w:rPr>
            <w:noProof/>
            <w:webHidden/>
          </w:rPr>
          <w:instrText xml:space="preserve"> PAGEREF _Toc447631921 \h </w:instrText>
        </w:r>
        <w:r>
          <w:rPr>
            <w:noProof/>
            <w:webHidden/>
          </w:rPr>
        </w:r>
        <w:r>
          <w:rPr>
            <w:noProof/>
            <w:webHidden/>
          </w:rPr>
          <w:fldChar w:fldCharType="separate"/>
        </w:r>
        <w:r>
          <w:rPr>
            <w:noProof/>
            <w:webHidden/>
          </w:rPr>
          <w:t>7</w:t>
        </w:r>
        <w:r>
          <w:rPr>
            <w:noProof/>
            <w:webHidden/>
          </w:rPr>
          <w:fldChar w:fldCharType="end"/>
        </w:r>
      </w:hyperlink>
    </w:p>
    <w:p w14:paraId="3A82BD9E" w14:textId="77777777" w:rsidR="00BB0907" w:rsidRDefault="00BB0907">
      <w:pPr>
        <w:pStyle w:val="TOC4"/>
        <w:tabs>
          <w:tab w:val="right" w:pos="9350"/>
        </w:tabs>
        <w:rPr>
          <w:rFonts w:eastAsiaTheme="minorEastAsia"/>
          <w:noProof/>
          <w:lang w:val="en-GB" w:eastAsia="en-GB"/>
        </w:rPr>
      </w:pPr>
      <w:hyperlink w:anchor="_Toc447631922" w:history="1">
        <w:r w:rsidRPr="004A78AD">
          <w:rPr>
            <w:rStyle w:val="Hyperlink"/>
            <w:noProof/>
          </w:rPr>
          <w:t>One-Time Pad</w:t>
        </w:r>
        <w:r>
          <w:rPr>
            <w:noProof/>
            <w:webHidden/>
          </w:rPr>
          <w:tab/>
        </w:r>
        <w:r>
          <w:rPr>
            <w:noProof/>
            <w:webHidden/>
          </w:rPr>
          <w:fldChar w:fldCharType="begin"/>
        </w:r>
        <w:r>
          <w:rPr>
            <w:noProof/>
            <w:webHidden/>
          </w:rPr>
          <w:instrText xml:space="preserve"> PAGEREF _Toc447631922 \h </w:instrText>
        </w:r>
        <w:r>
          <w:rPr>
            <w:noProof/>
            <w:webHidden/>
          </w:rPr>
        </w:r>
        <w:r>
          <w:rPr>
            <w:noProof/>
            <w:webHidden/>
          </w:rPr>
          <w:fldChar w:fldCharType="separate"/>
        </w:r>
        <w:r>
          <w:rPr>
            <w:noProof/>
            <w:webHidden/>
          </w:rPr>
          <w:t>7</w:t>
        </w:r>
        <w:r>
          <w:rPr>
            <w:noProof/>
            <w:webHidden/>
          </w:rPr>
          <w:fldChar w:fldCharType="end"/>
        </w:r>
      </w:hyperlink>
    </w:p>
    <w:p w14:paraId="44B11CAE" w14:textId="77777777" w:rsidR="00BB0907" w:rsidRDefault="00BB0907">
      <w:pPr>
        <w:pStyle w:val="TOC4"/>
        <w:tabs>
          <w:tab w:val="right" w:pos="9350"/>
        </w:tabs>
        <w:rPr>
          <w:rFonts w:eastAsiaTheme="minorEastAsia"/>
          <w:noProof/>
          <w:lang w:val="en-GB" w:eastAsia="en-GB"/>
        </w:rPr>
      </w:pPr>
      <w:hyperlink w:anchor="_Toc447631923" w:history="1">
        <w:r w:rsidRPr="004A78AD">
          <w:rPr>
            <w:rStyle w:val="Hyperlink"/>
            <w:noProof/>
          </w:rPr>
          <w:t>Mechanical Substitution Ciphers</w:t>
        </w:r>
        <w:r>
          <w:rPr>
            <w:noProof/>
            <w:webHidden/>
          </w:rPr>
          <w:tab/>
        </w:r>
        <w:r>
          <w:rPr>
            <w:noProof/>
            <w:webHidden/>
          </w:rPr>
          <w:fldChar w:fldCharType="begin"/>
        </w:r>
        <w:r>
          <w:rPr>
            <w:noProof/>
            <w:webHidden/>
          </w:rPr>
          <w:instrText xml:space="preserve"> PAGEREF _Toc447631923 \h </w:instrText>
        </w:r>
        <w:r>
          <w:rPr>
            <w:noProof/>
            <w:webHidden/>
          </w:rPr>
        </w:r>
        <w:r>
          <w:rPr>
            <w:noProof/>
            <w:webHidden/>
          </w:rPr>
          <w:fldChar w:fldCharType="separate"/>
        </w:r>
        <w:r>
          <w:rPr>
            <w:noProof/>
            <w:webHidden/>
          </w:rPr>
          <w:t>7</w:t>
        </w:r>
        <w:r>
          <w:rPr>
            <w:noProof/>
            <w:webHidden/>
          </w:rPr>
          <w:fldChar w:fldCharType="end"/>
        </w:r>
      </w:hyperlink>
    </w:p>
    <w:p w14:paraId="59A62796" w14:textId="77777777" w:rsidR="00BB0907" w:rsidRDefault="00BB0907">
      <w:pPr>
        <w:pStyle w:val="TOC5"/>
        <w:tabs>
          <w:tab w:val="right" w:pos="9350"/>
        </w:tabs>
        <w:rPr>
          <w:rFonts w:eastAsiaTheme="minorEastAsia"/>
          <w:noProof/>
          <w:lang w:val="en-GB" w:eastAsia="en-GB"/>
        </w:rPr>
      </w:pPr>
      <w:hyperlink w:anchor="_Toc447631924" w:history="1">
        <w:r w:rsidRPr="004A78AD">
          <w:rPr>
            <w:rStyle w:val="Hyperlink"/>
            <w:noProof/>
          </w:rPr>
          <w:t>Enigma</w:t>
        </w:r>
        <w:r>
          <w:rPr>
            <w:noProof/>
            <w:webHidden/>
          </w:rPr>
          <w:tab/>
        </w:r>
        <w:r>
          <w:rPr>
            <w:noProof/>
            <w:webHidden/>
          </w:rPr>
          <w:fldChar w:fldCharType="begin"/>
        </w:r>
        <w:r>
          <w:rPr>
            <w:noProof/>
            <w:webHidden/>
          </w:rPr>
          <w:instrText xml:space="preserve"> PAGEREF _Toc447631924 \h </w:instrText>
        </w:r>
        <w:r>
          <w:rPr>
            <w:noProof/>
            <w:webHidden/>
          </w:rPr>
        </w:r>
        <w:r>
          <w:rPr>
            <w:noProof/>
            <w:webHidden/>
          </w:rPr>
          <w:fldChar w:fldCharType="separate"/>
        </w:r>
        <w:r>
          <w:rPr>
            <w:noProof/>
            <w:webHidden/>
          </w:rPr>
          <w:t>7</w:t>
        </w:r>
        <w:r>
          <w:rPr>
            <w:noProof/>
            <w:webHidden/>
          </w:rPr>
          <w:fldChar w:fldCharType="end"/>
        </w:r>
      </w:hyperlink>
    </w:p>
    <w:p w14:paraId="5649804E" w14:textId="77777777" w:rsidR="00BB0907" w:rsidRDefault="00BB0907">
      <w:pPr>
        <w:pStyle w:val="TOC5"/>
        <w:tabs>
          <w:tab w:val="right" w:pos="9350"/>
        </w:tabs>
        <w:rPr>
          <w:rFonts w:eastAsiaTheme="minorEastAsia"/>
          <w:noProof/>
          <w:lang w:val="en-GB" w:eastAsia="en-GB"/>
        </w:rPr>
      </w:pPr>
      <w:hyperlink w:anchor="_Toc447631925" w:history="1">
        <w:r w:rsidRPr="004A78AD">
          <w:rPr>
            <w:rStyle w:val="Hyperlink"/>
            <w:noProof/>
          </w:rPr>
          <w:t>Chaocipher</w:t>
        </w:r>
        <w:r>
          <w:rPr>
            <w:noProof/>
            <w:webHidden/>
          </w:rPr>
          <w:tab/>
        </w:r>
        <w:r>
          <w:rPr>
            <w:noProof/>
            <w:webHidden/>
          </w:rPr>
          <w:fldChar w:fldCharType="begin"/>
        </w:r>
        <w:r>
          <w:rPr>
            <w:noProof/>
            <w:webHidden/>
          </w:rPr>
          <w:instrText xml:space="preserve"> PAGEREF _Toc447631925 \h </w:instrText>
        </w:r>
        <w:r>
          <w:rPr>
            <w:noProof/>
            <w:webHidden/>
          </w:rPr>
        </w:r>
        <w:r>
          <w:rPr>
            <w:noProof/>
            <w:webHidden/>
          </w:rPr>
          <w:fldChar w:fldCharType="separate"/>
        </w:r>
        <w:r>
          <w:rPr>
            <w:noProof/>
            <w:webHidden/>
          </w:rPr>
          <w:t>7</w:t>
        </w:r>
        <w:r>
          <w:rPr>
            <w:noProof/>
            <w:webHidden/>
          </w:rPr>
          <w:fldChar w:fldCharType="end"/>
        </w:r>
      </w:hyperlink>
    </w:p>
    <w:p w14:paraId="5CCC0FDE" w14:textId="77777777" w:rsidR="00BB0907" w:rsidRDefault="00BB0907">
      <w:pPr>
        <w:pStyle w:val="TOC5"/>
        <w:tabs>
          <w:tab w:val="right" w:pos="9350"/>
        </w:tabs>
        <w:rPr>
          <w:rFonts w:eastAsiaTheme="minorEastAsia"/>
          <w:noProof/>
          <w:lang w:val="en-GB" w:eastAsia="en-GB"/>
        </w:rPr>
      </w:pPr>
      <w:hyperlink w:anchor="_Toc447631926" w:history="1">
        <w:r w:rsidRPr="004A78AD">
          <w:rPr>
            <w:rStyle w:val="Hyperlink"/>
            <w:noProof/>
          </w:rPr>
          <w:t>SIGABA (ECM Mark II)</w:t>
        </w:r>
        <w:r>
          <w:rPr>
            <w:noProof/>
            <w:webHidden/>
          </w:rPr>
          <w:tab/>
        </w:r>
        <w:r>
          <w:rPr>
            <w:noProof/>
            <w:webHidden/>
          </w:rPr>
          <w:fldChar w:fldCharType="begin"/>
        </w:r>
        <w:r>
          <w:rPr>
            <w:noProof/>
            <w:webHidden/>
          </w:rPr>
          <w:instrText xml:space="preserve"> PAGEREF _Toc447631926 \h </w:instrText>
        </w:r>
        <w:r>
          <w:rPr>
            <w:noProof/>
            <w:webHidden/>
          </w:rPr>
        </w:r>
        <w:r>
          <w:rPr>
            <w:noProof/>
            <w:webHidden/>
          </w:rPr>
          <w:fldChar w:fldCharType="separate"/>
        </w:r>
        <w:r>
          <w:rPr>
            <w:noProof/>
            <w:webHidden/>
          </w:rPr>
          <w:t>7</w:t>
        </w:r>
        <w:r>
          <w:rPr>
            <w:noProof/>
            <w:webHidden/>
          </w:rPr>
          <w:fldChar w:fldCharType="end"/>
        </w:r>
      </w:hyperlink>
    </w:p>
    <w:p w14:paraId="1B89A831" w14:textId="77777777" w:rsidR="00BB0907" w:rsidRDefault="00BB0907">
      <w:pPr>
        <w:pStyle w:val="TOC5"/>
        <w:tabs>
          <w:tab w:val="right" w:pos="9350"/>
        </w:tabs>
        <w:rPr>
          <w:rFonts w:eastAsiaTheme="minorEastAsia"/>
          <w:noProof/>
          <w:lang w:val="en-GB" w:eastAsia="en-GB"/>
        </w:rPr>
      </w:pPr>
      <w:hyperlink w:anchor="_Toc447631927" w:history="1">
        <w:r w:rsidRPr="004A78AD">
          <w:rPr>
            <w:rStyle w:val="Hyperlink"/>
            <w:noProof/>
          </w:rPr>
          <w:t>Typex (BID/08)</w:t>
        </w:r>
        <w:r>
          <w:rPr>
            <w:noProof/>
            <w:webHidden/>
          </w:rPr>
          <w:tab/>
        </w:r>
        <w:r>
          <w:rPr>
            <w:noProof/>
            <w:webHidden/>
          </w:rPr>
          <w:fldChar w:fldCharType="begin"/>
        </w:r>
        <w:r>
          <w:rPr>
            <w:noProof/>
            <w:webHidden/>
          </w:rPr>
          <w:instrText xml:space="preserve"> PAGEREF _Toc447631927 \h </w:instrText>
        </w:r>
        <w:r>
          <w:rPr>
            <w:noProof/>
            <w:webHidden/>
          </w:rPr>
        </w:r>
        <w:r>
          <w:rPr>
            <w:noProof/>
            <w:webHidden/>
          </w:rPr>
          <w:fldChar w:fldCharType="separate"/>
        </w:r>
        <w:r>
          <w:rPr>
            <w:noProof/>
            <w:webHidden/>
          </w:rPr>
          <w:t>8</w:t>
        </w:r>
        <w:r>
          <w:rPr>
            <w:noProof/>
            <w:webHidden/>
          </w:rPr>
          <w:fldChar w:fldCharType="end"/>
        </w:r>
      </w:hyperlink>
    </w:p>
    <w:p w14:paraId="0B0632E6" w14:textId="77777777" w:rsidR="00BB0907" w:rsidRDefault="00BB0907">
      <w:pPr>
        <w:pStyle w:val="TOC3"/>
        <w:tabs>
          <w:tab w:val="right" w:pos="9350"/>
        </w:tabs>
        <w:rPr>
          <w:rFonts w:eastAsiaTheme="minorEastAsia"/>
          <w:noProof/>
          <w:lang w:val="en-GB" w:eastAsia="en-GB"/>
        </w:rPr>
      </w:pPr>
      <w:hyperlink w:anchor="_Toc447631928" w:history="1">
        <w:r w:rsidRPr="004A78AD">
          <w:rPr>
            <w:rStyle w:val="Hyperlink"/>
            <w:noProof/>
          </w:rPr>
          <w:t>Transposition Ciphers</w:t>
        </w:r>
        <w:r>
          <w:rPr>
            <w:noProof/>
            <w:webHidden/>
          </w:rPr>
          <w:tab/>
        </w:r>
        <w:r>
          <w:rPr>
            <w:noProof/>
            <w:webHidden/>
          </w:rPr>
          <w:fldChar w:fldCharType="begin"/>
        </w:r>
        <w:r>
          <w:rPr>
            <w:noProof/>
            <w:webHidden/>
          </w:rPr>
          <w:instrText xml:space="preserve"> PAGEREF _Toc447631928 \h </w:instrText>
        </w:r>
        <w:r>
          <w:rPr>
            <w:noProof/>
            <w:webHidden/>
          </w:rPr>
        </w:r>
        <w:r>
          <w:rPr>
            <w:noProof/>
            <w:webHidden/>
          </w:rPr>
          <w:fldChar w:fldCharType="separate"/>
        </w:r>
        <w:r>
          <w:rPr>
            <w:noProof/>
            <w:webHidden/>
          </w:rPr>
          <w:t>8</w:t>
        </w:r>
        <w:r>
          <w:rPr>
            <w:noProof/>
            <w:webHidden/>
          </w:rPr>
          <w:fldChar w:fldCharType="end"/>
        </w:r>
      </w:hyperlink>
    </w:p>
    <w:p w14:paraId="07DB65E5" w14:textId="77777777" w:rsidR="00BB0907" w:rsidRDefault="00BB0907">
      <w:pPr>
        <w:pStyle w:val="TOC4"/>
        <w:tabs>
          <w:tab w:val="right" w:pos="9350"/>
        </w:tabs>
        <w:rPr>
          <w:rFonts w:eastAsiaTheme="minorEastAsia"/>
          <w:noProof/>
          <w:lang w:val="en-GB" w:eastAsia="en-GB"/>
        </w:rPr>
      </w:pPr>
      <w:hyperlink w:anchor="_Toc447631929" w:history="1">
        <w:r w:rsidRPr="004A78AD">
          <w:rPr>
            <w:rStyle w:val="Hyperlink"/>
            <w:noProof/>
          </w:rPr>
          <w:t>Rail Fence Cipher</w:t>
        </w:r>
        <w:r>
          <w:rPr>
            <w:noProof/>
            <w:webHidden/>
          </w:rPr>
          <w:tab/>
        </w:r>
        <w:r>
          <w:rPr>
            <w:noProof/>
            <w:webHidden/>
          </w:rPr>
          <w:fldChar w:fldCharType="begin"/>
        </w:r>
        <w:r>
          <w:rPr>
            <w:noProof/>
            <w:webHidden/>
          </w:rPr>
          <w:instrText xml:space="preserve"> PAGEREF _Toc447631929 \h </w:instrText>
        </w:r>
        <w:r>
          <w:rPr>
            <w:noProof/>
            <w:webHidden/>
          </w:rPr>
        </w:r>
        <w:r>
          <w:rPr>
            <w:noProof/>
            <w:webHidden/>
          </w:rPr>
          <w:fldChar w:fldCharType="separate"/>
        </w:r>
        <w:r>
          <w:rPr>
            <w:noProof/>
            <w:webHidden/>
          </w:rPr>
          <w:t>8</w:t>
        </w:r>
        <w:r>
          <w:rPr>
            <w:noProof/>
            <w:webHidden/>
          </w:rPr>
          <w:fldChar w:fldCharType="end"/>
        </w:r>
      </w:hyperlink>
    </w:p>
    <w:p w14:paraId="06E0A87C" w14:textId="77777777" w:rsidR="00BB0907" w:rsidRDefault="00BB0907">
      <w:pPr>
        <w:pStyle w:val="TOC4"/>
        <w:tabs>
          <w:tab w:val="right" w:pos="9350"/>
        </w:tabs>
        <w:rPr>
          <w:rFonts w:eastAsiaTheme="minorEastAsia"/>
          <w:noProof/>
          <w:lang w:val="en-GB" w:eastAsia="en-GB"/>
        </w:rPr>
      </w:pPr>
      <w:hyperlink w:anchor="_Toc447631930" w:history="1">
        <w:r w:rsidRPr="004A78AD">
          <w:rPr>
            <w:rStyle w:val="Hyperlink"/>
            <w:noProof/>
          </w:rPr>
          <w:t>Route Cipher</w:t>
        </w:r>
        <w:r>
          <w:rPr>
            <w:noProof/>
            <w:webHidden/>
          </w:rPr>
          <w:tab/>
        </w:r>
        <w:r>
          <w:rPr>
            <w:noProof/>
            <w:webHidden/>
          </w:rPr>
          <w:fldChar w:fldCharType="begin"/>
        </w:r>
        <w:r>
          <w:rPr>
            <w:noProof/>
            <w:webHidden/>
          </w:rPr>
          <w:instrText xml:space="preserve"> PAGEREF _Toc447631930 \h </w:instrText>
        </w:r>
        <w:r>
          <w:rPr>
            <w:noProof/>
            <w:webHidden/>
          </w:rPr>
        </w:r>
        <w:r>
          <w:rPr>
            <w:noProof/>
            <w:webHidden/>
          </w:rPr>
          <w:fldChar w:fldCharType="separate"/>
        </w:r>
        <w:r>
          <w:rPr>
            <w:noProof/>
            <w:webHidden/>
          </w:rPr>
          <w:t>8</w:t>
        </w:r>
        <w:r>
          <w:rPr>
            <w:noProof/>
            <w:webHidden/>
          </w:rPr>
          <w:fldChar w:fldCharType="end"/>
        </w:r>
      </w:hyperlink>
    </w:p>
    <w:p w14:paraId="73AC498D" w14:textId="77777777" w:rsidR="00BB0907" w:rsidRDefault="00BB0907">
      <w:pPr>
        <w:pStyle w:val="TOC4"/>
        <w:tabs>
          <w:tab w:val="right" w:pos="9350"/>
        </w:tabs>
        <w:rPr>
          <w:rFonts w:eastAsiaTheme="minorEastAsia"/>
          <w:noProof/>
          <w:lang w:val="en-GB" w:eastAsia="en-GB"/>
        </w:rPr>
      </w:pPr>
      <w:hyperlink w:anchor="_Toc447631931" w:history="1">
        <w:r w:rsidRPr="004A78AD">
          <w:rPr>
            <w:rStyle w:val="Hyperlink"/>
            <w:noProof/>
          </w:rPr>
          <w:t>Columnar Transposition Cipher</w:t>
        </w:r>
        <w:r>
          <w:rPr>
            <w:noProof/>
            <w:webHidden/>
          </w:rPr>
          <w:tab/>
        </w:r>
        <w:r>
          <w:rPr>
            <w:noProof/>
            <w:webHidden/>
          </w:rPr>
          <w:fldChar w:fldCharType="begin"/>
        </w:r>
        <w:r>
          <w:rPr>
            <w:noProof/>
            <w:webHidden/>
          </w:rPr>
          <w:instrText xml:space="preserve"> PAGEREF _Toc447631931 \h </w:instrText>
        </w:r>
        <w:r>
          <w:rPr>
            <w:noProof/>
            <w:webHidden/>
          </w:rPr>
        </w:r>
        <w:r>
          <w:rPr>
            <w:noProof/>
            <w:webHidden/>
          </w:rPr>
          <w:fldChar w:fldCharType="separate"/>
        </w:r>
        <w:r>
          <w:rPr>
            <w:noProof/>
            <w:webHidden/>
          </w:rPr>
          <w:t>8</w:t>
        </w:r>
        <w:r>
          <w:rPr>
            <w:noProof/>
            <w:webHidden/>
          </w:rPr>
          <w:fldChar w:fldCharType="end"/>
        </w:r>
      </w:hyperlink>
    </w:p>
    <w:p w14:paraId="338EA261" w14:textId="77777777" w:rsidR="00BB0907" w:rsidRDefault="00BB0907">
      <w:pPr>
        <w:pStyle w:val="TOC4"/>
        <w:tabs>
          <w:tab w:val="right" w:pos="9350"/>
        </w:tabs>
        <w:rPr>
          <w:rFonts w:eastAsiaTheme="minorEastAsia"/>
          <w:noProof/>
          <w:lang w:val="en-GB" w:eastAsia="en-GB"/>
        </w:rPr>
      </w:pPr>
      <w:hyperlink w:anchor="_Toc447631932" w:history="1">
        <w:r w:rsidRPr="004A78AD">
          <w:rPr>
            <w:rStyle w:val="Hyperlink"/>
            <w:noProof/>
          </w:rPr>
          <w:t>Double Transposition Cipher</w:t>
        </w:r>
        <w:r>
          <w:rPr>
            <w:noProof/>
            <w:webHidden/>
          </w:rPr>
          <w:tab/>
        </w:r>
        <w:r>
          <w:rPr>
            <w:noProof/>
            <w:webHidden/>
          </w:rPr>
          <w:fldChar w:fldCharType="begin"/>
        </w:r>
        <w:r>
          <w:rPr>
            <w:noProof/>
            <w:webHidden/>
          </w:rPr>
          <w:instrText xml:space="preserve"> PAGEREF _Toc447631932 \h </w:instrText>
        </w:r>
        <w:r>
          <w:rPr>
            <w:noProof/>
            <w:webHidden/>
          </w:rPr>
        </w:r>
        <w:r>
          <w:rPr>
            <w:noProof/>
            <w:webHidden/>
          </w:rPr>
          <w:fldChar w:fldCharType="separate"/>
        </w:r>
        <w:r>
          <w:rPr>
            <w:noProof/>
            <w:webHidden/>
          </w:rPr>
          <w:t>8</w:t>
        </w:r>
        <w:r>
          <w:rPr>
            <w:noProof/>
            <w:webHidden/>
          </w:rPr>
          <w:fldChar w:fldCharType="end"/>
        </w:r>
      </w:hyperlink>
    </w:p>
    <w:p w14:paraId="01F83C55" w14:textId="77777777" w:rsidR="00BB0907" w:rsidRDefault="00BB0907">
      <w:pPr>
        <w:pStyle w:val="TOC4"/>
        <w:tabs>
          <w:tab w:val="right" w:pos="9350"/>
        </w:tabs>
        <w:rPr>
          <w:rFonts w:eastAsiaTheme="minorEastAsia"/>
          <w:noProof/>
          <w:lang w:val="en-GB" w:eastAsia="en-GB"/>
        </w:rPr>
      </w:pPr>
      <w:hyperlink w:anchor="_Toc447631933" w:history="1">
        <w:r w:rsidRPr="004A78AD">
          <w:rPr>
            <w:rStyle w:val="Hyperlink"/>
            <w:noProof/>
          </w:rPr>
          <w:t>Myszkowski Transposition Cipher</w:t>
        </w:r>
        <w:r>
          <w:rPr>
            <w:noProof/>
            <w:webHidden/>
          </w:rPr>
          <w:tab/>
        </w:r>
        <w:r>
          <w:rPr>
            <w:noProof/>
            <w:webHidden/>
          </w:rPr>
          <w:fldChar w:fldCharType="begin"/>
        </w:r>
        <w:r>
          <w:rPr>
            <w:noProof/>
            <w:webHidden/>
          </w:rPr>
          <w:instrText xml:space="preserve"> PAGEREF _Toc447631933 \h </w:instrText>
        </w:r>
        <w:r>
          <w:rPr>
            <w:noProof/>
            <w:webHidden/>
          </w:rPr>
        </w:r>
        <w:r>
          <w:rPr>
            <w:noProof/>
            <w:webHidden/>
          </w:rPr>
          <w:fldChar w:fldCharType="separate"/>
        </w:r>
        <w:r>
          <w:rPr>
            <w:noProof/>
            <w:webHidden/>
          </w:rPr>
          <w:t>8</w:t>
        </w:r>
        <w:r>
          <w:rPr>
            <w:noProof/>
            <w:webHidden/>
          </w:rPr>
          <w:fldChar w:fldCharType="end"/>
        </w:r>
      </w:hyperlink>
    </w:p>
    <w:p w14:paraId="2B2F3B3B" w14:textId="77777777" w:rsidR="00BB0907" w:rsidRDefault="00BB0907">
      <w:pPr>
        <w:pStyle w:val="TOC3"/>
        <w:tabs>
          <w:tab w:val="right" w:pos="9350"/>
        </w:tabs>
        <w:rPr>
          <w:rFonts w:eastAsiaTheme="minorEastAsia"/>
          <w:noProof/>
          <w:lang w:val="en-GB" w:eastAsia="en-GB"/>
        </w:rPr>
      </w:pPr>
      <w:hyperlink w:anchor="_Toc447631934" w:history="1">
        <w:r w:rsidRPr="004A78AD">
          <w:rPr>
            <w:rStyle w:val="Hyperlink"/>
            <w:noProof/>
          </w:rPr>
          <w:t>Hashing Encryption</w:t>
        </w:r>
        <w:r>
          <w:rPr>
            <w:noProof/>
            <w:webHidden/>
          </w:rPr>
          <w:tab/>
        </w:r>
        <w:r>
          <w:rPr>
            <w:noProof/>
            <w:webHidden/>
          </w:rPr>
          <w:fldChar w:fldCharType="begin"/>
        </w:r>
        <w:r>
          <w:rPr>
            <w:noProof/>
            <w:webHidden/>
          </w:rPr>
          <w:instrText xml:space="preserve"> PAGEREF _Toc447631934 \h </w:instrText>
        </w:r>
        <w:r>
          <w:rPr>
            <w:noProof/>
            <w:webHidden/>
          </w:rPr>
        </w:r>
        <w:r>
          <w:rPr>
            <w:noProof/>
            <w:webHidden/>
          </w:rPr>
          <w:fldChar w:fldCharType="separate"/>
        </w:r>
        <w:r>
          <w:rPr>
            <w:noProof/>
            <w:webHidden/>
          </w:rPr>
          <w:t>9</w:t>
        </w:r>
        <w:r>
          <w:rPr>
            <w:noProof/>
            <w:webHidden/>
          </w:rPr>
          <w:fldChar w:fldCharType="end"/>
        </w:r>
      </w:hyperlink>
    </w:p>
    <w:p w14:paraId="4E0022AC" w14:textId="77777777" w:rsidR="00BB0907" w:rsidRDefault="00BB0907">
      <w:pPr>
        <w:pStyle w:val="TOC4"/>
        <w:tabs>
          <w:tab w:val="right" w:pos="9350"/>
        </w:tabs>
        <w:rPr>
          <w:rFonts w:eastAsiaTheme="minorEastAsia"/>
          <w:noProof/>
          <w:lang w:val="en-GB" w:eastAsia="en-GB"/>
        </w:rPr>
      </w:pPr>
      <w:hyperlink w:anchor="_Toc447631935" w:history="1">
        <w:r w:rsidRPr="004A78AD">
          <w:rPr>
            <w:rStyle w:val="Hyperlink"/>
            <w:noProof/>
          </w:rPr>
          <w:t>SHA-1</w:t>
        </w:r>
        <w:r>
          <w:rPr>
            <w:noProof/>
            <w:webHidden/>
          </w:rPr>
          <w:tab/>
        </w:r>
        <w:r>
          <w:rPr>
            <w:noProof/>
            <w:webHidden/>
          </w:rPr>
          <w:fldChar w:fldCharType="begin"/>
        </w:r>
        <w:r>
          <w:rPr>
            <w:noProof/>
            <w:webHidden/>
          </w:rPr>
          <w:instrText xml:space="preserve"> PAGEREF _Toc447631935 \h </w:instrText>
        </w:r>
        <w:r>
          <w:rPr>
            <w:noProof/>
            <w:webHidden/>
          </w:rPr>
        </w:r>
        <w:r>
          <w:rPr>
            <w:noProof/>
            <w:webHidden/>
          </w:rPr>
          <w:fldChar w:fldCharType="separate"/>
        </w:r>
        <w:r>
          <w:rPr>
            <w:noProof/>
            <w:webHidden/>
          </w:rPr>
          <w:t>9</w:t>
        </w:r>
        <w:r>
          <w:rPr>
            <w:noProof/>
            <w:webHidden/>
          </w:rPr>
          <w:fldChar w:fldCharType="end"/>
        </w:r>
      </w:hyperlink>
    </w:p>
    <w:p w14:paraId="763F01F7" w14:textId="77777777" w:rsidR="00BB0907" w:rsidRDefault="00BB0907">
      <w:pPr>
        <w:pStyle w:val="TOC3"/>
        <w:tabs>
          <w:tab w:val="right" w:pos="9350"/>
        </w:tabs>
        <w:rPr>
          <w:rFonts w:eastAsiaTheme="minorEastAsia"/>
          <w:noProof/>
          <w:lang w:val="en-GB" w:eastAsia="en-GB"/>
        </w:rPr>
      </w:pPr>
      <w:hyperlink w:anchor="_Toc447631936" w:history="1">
        <w:r w:rsidRPr="004A78AD">
          <w:rPr>
            <w:rStyle w:val="Hyperlink"/>
            <w:noProof/>
          </w:rPr>
          <w:t>Block Ciphers</w:t>
        </w:r>
        <w:r>
          <w:rPr>
            <w:noProof/>
            <w:webHidden/>
          </w:rPr>
          <w:tab/>
        </w:r>
        <w:r>
          <w:rPr>
            <w:noProof/>
            <w:webHidden/>
          </w:rPr>
          <w:fldChar w:fldCharType="begin"/>
        </w:r>
        <w:r>
          <w:rPr>
            <w:noProof/>
            <w:webHidden/>
          </w:rPr>
          <w:instrText xml:space="preserve"> PAGEREF _Toc447631936 \h </w:instrText>
        </w:r>
        <w:r>
          <w:rPr>
            <w:noProof/>
            <w:webHidden/>
          </w:rPr>
        </w:r>
        <w:r>
          <w:rPr>
            <w:noProof/>
            <w:webHidden/>
          </w:rPr>
          <w:fldChar w:fldCharType="separate"/>
        </w:r>
        <w:r>
          <w:rPr>
            <w:noProof/>
            <w:webHidden/>
          </w:rPr>
          <w:t>9</w:t>
        </w:r>
        <w:r>
          <w:rPr>
            <w:noProof/>
            <w:webHidden/>
          </w:rPr>
          <w:fldChar w:fldCharType="end"/>
        </w:r>
      </w:hyperlink>
    </w:p>
    <w:p w14:paraId="6A3B46A1" w14:textId="77777777" w:rsidR="00BB0907" w:rsidRDefault="00BB0907">
      <w:pPr>
        <w:pStyle w:val="TOC4"/>
        <w:tabs>
          <w:tab w:val="right" w:pos="9350"/>
        </w:tabs>
        <w:rPr>
          <w:rFonts w:eastAsiaTheme="minorEastAsia"/>
          <w:noProof/>
          <w:lang w:val="en-GB" w:eastAsia="en-GB"/>
        </w:rPr>
      </w:pPr>
      <w:hyperlink w:anchor="_Toc447631937" w:history="1">
        <w:r w:rsidRPr="004A78AD">
          <w:rPr>
            <w:rStyle w:val="Hyperlink"/>
            <w:noProof/>
          </w:rPr>
          <w:t>DES</w:t>
        </w:r>
        <w:r>
          <w:rPr>
            <w:noProof/>
            <w:webHidden/>
          </w:rPr>
          <w:tab/>
        </w:r>
        <w:r>
          <w:rPr>
            <w:noProof/>
            <w:webHidden/>
          </w:rPr>
          <w:fldChar w:fldCharType="begin"/>
        </w:r>
        <w:r>
          <w:rPr>
            <w:noProof/>
            <w:webHidden/>
          </w:rPr>
          <w:instrText xml:space="preserve"> PAGEREF _Toc447631937 \h </w:instrText>
        </w:r>
        <w:r>
          <w:rPr>
            <w:noProof/>
            <w:webHidden/>
          </w:rPr>
        </w:r>
        <w:r>
          <w:rPr>
            <w:noProof/>
            <w:webHidden/>
          </w:rPr>
          <w:fldChar w:fldCharType="separate"/>
        </w:r>
        <w:r>
          <w:rPr>
            <w:noProof/>
            <w:webHidden/>
          </w:rPr>
          <w:t>9</w:t>
        </w:r>
        <w:r>
          <w:rPr>
            <w:noProof/>
            <w:webHidden/>
          </w:rPr>
          <w:fldChar w:fldCharType="end"/>
        </w:r>
      </w:hyperlink>
    </w:p>
    <w:p w14:paraId="7F118FE3" w14:textId="77777777" w:rsidR="00BB0907" w:rsidRDefault="00BB0907">
      <w:pPr>
        <w:pStyle w:val="TOC4"/>
        <w:tabs>
          <w:tab w:val="right" w:pos="9350"/>
        </w:tabs>
        <w:rPr>
          <w:rFonts w:eastAsiaTheme="minorEastAsia"/>
          <w:noProof/>
          <w:lang w:val="en-GB" w:eastAsia="en-GB"/>
        </w:rPr>
      </w:pPr>
      <w:hyperlink w:anchor="_Toc447631938" w:history="1">
        <w:r w:rsidRPr="004A78AD">
          <w:rPr>
            <w:rStyle w:val="Hyperlink"/>
            <w:noProof/>
          </w:rPr>
          <w:t>AES</w:t>
        </w:r>
        <w:r>
          <w:rPr>
            <w:noProof/>
            <w:webHidden/>
          </w:rPr>
          <w:tab/>
        </w:r>
        <w:r>
          <w:rPr>
            <w:noProof/>
            <w:webHidden/>
          </w:rPr>
          <w:fldChar w:fldCharType="begin"/>
        </w:r>
        <w:r>
          <w:rPr>
            <w:noProof/>
            <w:webHidden/>
          </w:rPr>
          <w:instrText xml:space="preserve"> PAGEREF _Toc447631938 \h </w:instrText>
        </w:r>
        <w:r>
          <w:rPr>
            <w:noProof/>
            <w:webHidden/>
          </w:rPr>
        </w:r>
        <w:r>
          <w:rPr>
            <w:noProof/>
            <w:webHidden/>
          </w:rPr>
          <w:fldChar w:fldCharType="separate"/>
        </w:r>
        <w:r>
          <w:rPr>
            <w:noProof/>
            <w:webHidden/>
          </w:rPr>
          <w:t>9</w:t>
        </w:r>
        <w:r>
          <w:rPr>
            <w:noProof/>
            <w:webHidden/>
          </w:rPr>
          <w:fldChar w:fldCharType="end"/>
        </w:r>
      </w:hyperlink>
    </w:p>
    <w:p w14:paraId="5FC9EBE7" w14:textId="77777777" w:rsidR="00BB0907" w:rsidRDefault="00BB0907">
      <w:pPr>
        <w:pStyle w:val="TOC3"/>
        <w:tabs>
          <w:tab w:val="right" w:pos="9350"/>
        </w:tabs>
        <w:rPr>
          <w:rFonts w:eastAsiaTheme="minorEastAsia"/>
          <w:noProof/>
          <w:lang w:val="en-GB" w:eastAsia="en-GB"/>
        </w:rPr>
      </w:pPr>
      <w:hyperlink w:anchor="_Toc447631939" w:history="1">
        <w:r w:rsidRPr="004A78AD">
          <w:rPr>
            <w:rStyle w:val="Hyperlink"/>
            <w:noProof/>
          </w:rPr>
          <w:t>Stream Ciphers</w:t>
        </w:r>
        <w:r>
          <w:rPr>
            <w:noProof/>
            <w:webHidden/>
          </w:rPr>
          <w:tab/>
        </w:r>
        <w:r>
          <w:rPr>
            <w:noProof/>
            <w:webHidden/>
          </w:rPr>
          <w:fldChar w:fldCharType="begin"/>
        </w:r>
        <w:r>
          <w:rPr>
            <w:noProof/>
            <w:webHidden/>
          </w:rPr>
          <w:instrText xml:space="preserve"> PAGEREF _Toc447631939 \h </w:instrText>
        </w:r>
        <w:r>
          <w:rPr>
            <w:noProof/>
            <w:webHidden/>
          </w:rPr>
        </w:r>
        <w:r>
          <w:rPr>
            <w:noProof/>
            <w:webHidden/>
          </w:rPr>
          <w:fldChar w:fldCharType="separate"/>
        </w:r>
        <w:r>
          <w:rPr>
            <w:noProof/>
            <w:webHidden/>
          </w:rPr>
          <w:t>9</w:t>
        </w:r>
        <w:r>
          <w:rPr>
            <w:noProof/>
            <w:webHidden/>
          </w:rPr>
          <w:fldChar w:fldCharType="end"/>
        </w:r>
      </w:hyperlink>
    </w:p>
    <w:p w14:paraId="606BE13F" w14:textId="77777777" w:rsidR="00BB0907" w:rsidRDefault="00BB0907">
      <w:pPr>
        <w:pStyle w:val="TOC4"/>
        <w:tabs>
          <w:tab w:val="right" w:pos="9350"/>
        </w:tabs>
        <w:rPr>
          <w:rFonts w:eastAsiaTheme="minorEastAsia"/>
          <w:noProof/>
          <w:lang w:val="en-GB" w:eastAsia="en-GB"/>
        </w:rPr>
      </w:pPr>
      <w:hyperlink w:anchor="_Toc447631940" w:history="1">
        <w:r w:rsidRPr="004A78AD">
          <w:rPr>
            <w:rStyle w:val="Hyperlink"/>
            <w:noProof/>
          </w:rPr>
          <w:t>Vernam Cipher</w:t>
        </w:r>
        <w:r>
          <w:rPr>
            <w:noProof/>
            <w:webHidden/>
          </w:rPr>
          <w:tab/>
        </w:r>
        <w:r>
          <w:rPr>
            <w:noProof/>
            <w:webHidden/>
          </w:rPr>
          <w:fldChar w:fldCharType="begin"/>
        </w:r>
        <w:r>
          <w:rPr>
            <w:noProof/>
            <w:webHidden/>
          </w:rPr>
          <w:instrText xml:space="preserve"> PAGEREF _Toc447631940 \h </w:instrText>
        </w:r>
        <w:r>
          <w:rPr>
            <w:noProof/>
            <w:webHidden/>
          </w:rPr>
        </w:r>
        <w:r>
          <w:rPr>
            <w:noProof/>
            <w:webHidden/>
          </w:rPr>
          <w:fldChar w:fldCharType="separate"/>
        </w:r>
        <w:r>
          <w:rPr>
            <w:noProof/>
            <w:webHidden/>
          </w:rPr>
          <w:t>9</w:t>
        </w:r>
        <w:r>
          <w:rPr>
            <w:noProof/>
            <w:webHidden/>
          </w:rPr>
          <w:fldChar w:fldCharType="end"/>
        </w:r>
      </w:hyperlink>
    </w:p>
    <w:p w14:paraId="25AD100B" w14:textId="77777777" w:rsidR="00BB0907" w:rsidRDefault="00BB0907">
      <w:pPr>
        <w:pStyle w:val="TOC4"/>
        <w:tabs>
          <w:tab w:val="right" w:pos="9350"/>
        </w:tabs>
        <w:rPr>
          <w:rFonts w:eastAsiaTheme="minorEastAsia"/>
          <w:noProof/>
          <w:lang w:val="en-GB" w:eastAsia="en-GB"/>
        </w:rPr>
      </w:pPr>
      <w:hyperlink w:anchor="_Toc447631941" w:history="1">
        <w:r w:rsidRPr="004A78AD">
          <w:rPr>
            <w:rStyle w:val="Hyperlink"/>
            <w:noProof/>
          </w:rPr>
          <w:t>RC4</w:t>
        </w:r>
        <w:r>
          <w:rPr>
            <w:noProof/>
            <w:webHidden/>
          </w:rPr>
          <w:tab/>
        </w:r>
        <w:r>
          <w:rPr>
            <w:noProof/>
            <w:webHidden/>
          </w:rPr>
          <w:fldChar w:fldCharType="begin"/>
        </w:r>
        <w:r>
          <w:rPr>
            <w:noProof/>
            <w:webHidden/>
          </w:rPr>
          <w:instrText xml:space="preserve"> PAGEREF _Toc447631941 \h </w:instrText>
        </w:r>
        <w:r>
          <w:rPr>
            <w:noProof/>
            <w:webHidden/>
          </w:rPr>
        </w:r>
        <w:r>
          <w:rPr>
            <w:noProof/>
            <w:webHidden/>
          </w:rPr>
          <w:fldChar w:fldCharType="separate"/>
        </w:r>
        <w:r>
          <w:rPr>
            <w:noProof/>
            <w:webHidden/>
          </w:rPr>
          <w:t>9</w:t>
        </w:r>
        <w:r>
          <w:rPr>
            <w:noProof/>
            <w:webHidden/>
          </w:rPr>
          <w:fldChar w:fldCharType="end"/>
        </w:r>
      </w:hyperlink>
    </w:p>
    <w:p w14:paraId="7B4D4DE2" w14:textId="77777777" w:rsidR="00BB0907" w:rsidRDefault="00BB0907">
      <w:pPr>
        <w:pStyle w:val="TOC2"/>
        <w:tabs>
          <w:tab w:val="right" w:pos="9350"/>
        </w:tabs>
        <w:rPr>
          <w:rFonts w:eastAsiaTheme="minorEastAsia"/>
          <w:noProof/>
          <w:lang w:val="en-GB" w:eastAsia="en-GB"/>
        </w:rPr>
      </w:pPr>
      <w:hyperlink w:anchor="_Toc447631942" w:history="1">
        <w:r w:rsidRPr="004A78AD">
          <w:rPr>
            <w:rStyle w:val="Hyperlink"/>
            <w:noProof/>
          </w:rPr>
          <w:t>Methods of Testing</w:t>
        </w:r>
        <w:r>
          <w:rPr>
            <w:noProof/>
            <w:webHidden/>
          </w:rPr>
          <w:tab/>
        </w:r>
        <w:r>
          <w:rPr>
            <w:noProof/>
            <w:webHidden/>
          </w:rPr>
          <w:fldChar w:fldCharType="begin"/>
        </w:r>
        <w:r>
          <w:rPr>
            <w:noProof/>
            <w:webHidden/>
          </w:rPr>
          <w:instrText xml:space="preserve"> PAGEREF _Toc447631942 \h </w:instrText>
        </w:r>
        <w:r>
          <w:rPr>
            <w:noProof/>
            <w:webHidden/>
          </w:rPr>
        </w:r>
        <w:r>
          <w:rPr>
            <w:noProof/>
            <w:webHidden/>
          </w:rPr>
          <w:fldChar w:fldCharType="separate"/>
        </w:r>
        <w:r>
          <w:rPr>
            <w:noProof/>
            <w:webHidden/>
          </w:rPr>
          <w:t>9</w:t>
        </w:r>
        <w:r>
          <w:rPr>
            <w:noProof/>
            <w:webHidden/>
          </w:rPr>
          <w:fldChar w:fldCharType="end"/>
        </w:r>
      </w:hyperlink>
    </w:p>
    <w:p w14:paraId="5FB1D9C6" w14:textId="77777777" w:rsidR="00BB0907" w:rsidRDefault="00BB0907">
      <w:pPr>
        <w:pStyle w:val="TOC3"/>
        <w:tabs>
          <w:tab w:val="right" w:pos="9350"/>
        </w:tabs>
        <w:rPr>
          <w:rFonts w:eastAsiaTheme="minorEastAsia"/>
          <w:noProof/>
          <w:lang w:val="en-GB" w:eastAsia="en-GB"/>
        </w:rPr>
      </w:pPr>
      <w:hyperlink w:anchor="_Toc447631943" w:history="1">
        <w:r w:rsidRPr="004A78AD">
          <w:rPr>
            <w:rStyle w:val="Hyperlink"/>
            <w:noProof/>
          </w:rPr>
          <w:t>Code Reviews</w:t>
        </w:r>
        <w:r>
          <w:rPr>
            <w:noProof/>
            <w:webHidden/>
          </w:rPr>
          <w:tab/>
        </w:r>
        <w:r>
          <w:rPr>
            <w:noProof/>
            <w:webHidden/>
          </w:rPr>
          <w:fldChar w:fldCharType="begin"/>
        </w:r>
        <w:r>
          <w:rPr>
            <w:noProof/>
            <w:webHidden/>
          </w:rPr>
          <w:instrText xml:space="preserve"> PAGEREF _Toc447631943 \h </w:instrText>
        </w:r>
        <w:r>
          <w:rPr>
            <w:noProof/>
            <w:webHidden/>
          </w:rPr>
        </w:r>
        <w:r>
          <w:rPr>
            <w:noProof/>
            <w:webHidden/>
          </w:rPr>
          <w:fldChar w:fldCharType="separate"/>
        </w:r>
        <w:r>
          <w:rPr>
            <w:noProof/>
            <w:webHidden/>
          </w:rPr>
          <w:t>9</w:t>
        </w:r>
        <w:r>
          <w:rPr>
            <w:noProof/>
            <w:webHidden/>
          </w:rPr>
          <w:fldChar w:fldCharType="end"/>
        </w:r>
      </w:hyperlink>
    </w:p>
    <w:p w14:paraId="44FC78BD" w14:textId="77777777" w:rsidR="00BB0907" w:rsidRDefault="00BB0907">
      <w:pPr>
        <w:pStyle w:val="TOC3"/>
        <w:tabs>
          <w:tab w:val="right" w:pos="9350"/>
        </w:tabs>
        <w:rPr>
          <w:rFonts w:eastAsiaTheme="minorEastAsia"/>
          <w:noProof/>
          <w:lang w:val="en-GB" w:eastAsia="en-GB"/>
        </w:rPr>
      </w:pPr>
      <w:hyperlink w:anchor="_Toc447631944" w:history="1">
        <w:r w:rsidRPr="004A78AD">
          <w:rPr>
            <w:rStyle w:val="Hyperlink"/>
            <w:noProof/>
          </w:rPr>
          <w:t>Performance Analysis</w:t>
        </w:r>
        <w:r>
          <w:rPr>
            <w:noProof/>
            <w:webHidden/>
          </w:rPr>
          <w:tab/>
        </w:r>
        <w:r>
          <w:rPr>
            <w:noProof/>
            <w:webHidden/>
          </w:rPr>
          <w:fldChar w:fldCharType="begin"/>
        </w:r>
        <w:r>
          <w:rPr>
            <w:noProof/>
            <w:webHidden/>
          </w:rPr>
          <w:instrText xml:space="preserve"> PAGEREF _Toc447631944 \h </w:instrText>
        </w:r>
        <w:r>
          <w:rPr>
            <w:noProof/>
            <w:webHidden/>
          </w:rPr>
        </w:r>
        <w:r>
          <w:rPr>
            <w:noProof/>
            <w:webHidden/>
          </w:rPr>
          <w:fldChar w:fldCharType="separate"/>
        </w:r>
        <w:r>
          <w:rPr>
            <w:noProof/>
            <w:webHidden/>
          </w:rPr>
          <w:t>9</w:t>
        </w:r>
        <w:r>
          <w:rPr>
            <w:noProof/>
            <w:webHidden/>
          </w:rPr>
          <w:fldChar w:fldCharType="end"/>
        </w:r>
      </w:hyperlink>
    </w:p>
    <w:p w14:paraId="24B0D583" w14:textId="77777777" w:rsidR="00BB0907" w:rsidRDefault="00BB0907">
      <w:pPr>
        <w:pStyle w:val="TOC3"/>
        <w:tabs>
          <w:tab w:val="right" w:pos="9350"/>
        </w:tabs>
        <w:rPr>
          <w:rFonts w:eastAsiaTheme="minorEastAsia"/>
          <w:noProof/>
          <w:lang w:val="en-GB" w:eastAsia="en-GB"/>
        </w:rPr>
      </w:pPr>
      <w:hyperlink w:anchor="_Toc447631945" w:history="1">
        <w:r w:rsidRPr="004A78AD">
          <w:rPr>
            <w:rStyle w:val="Hyperlink"/>
            <w:noProof/>
          </w:rPr>
          <w:t>Benchmarking</w:t>
        </w:r>
        <w:r>
          <w:rPr>
            <w:noProof/>
            <w:webHidden/>
          </w:rPr>
          <w:tab/>
        </w:r>
        <w:r>
          <w:rPr>
            <w:noProof/>
            <w:webHidden/>
          </w:rPr>
          <w:fldChar w:fldCharType="begin"/>
        </w:r>
        <w:r>
          <w:rPr>
            <w:noProof/>
            <w:webHidden/>
          </w:rPr>
          <w:instrText xml:space="preserve"> PAGEREF _Toc447631945 \h </w:instrText>
        </w:r>
        <w:r>
          <w:rPr>
            <w:noProof/>
            <w:webHidden/>
          </w:rPr>
        </w:r>
        <w:r>
          <w:rPr>
            <w:noProof/>
            <w:webHidden/>
          </w:rPr>
          <w:fldChar w:fldCharType="separate"/>
        </w:r>
        <w:r>
          <w:rPr>
            <w:noProof/>
            <w:webHidden/>
          </w:rPr>
          <w:t>10</w:t>
        </w:r>
        <w:r>
          <w:rPr>
            <w:noProof/>
            <w:webHidden/>
          </w:rPr>
          <w:fldChar w:fldCharType="end"/>
        </w:r>
      </w:hyperlink>
    </w:p>
    <w:p w14:paraId="2EFBB6D1" w14:textId="77777777" w:rsidR="00BB0907" w:rsidRDefault="00BB0907">
      <w:pPr>
        <w:pStyle w:val="TOC3"/>
        <w:tabs>
          <w:tab w:val="right" w:pos="9350"/>
        </w:tabs>
        <w:rPr>
          <w:rFonts w:eastAsiaTheme="minorEastAsia"/>
          <w:noProof/>
          <w:lang w:val="en-GB" w:eastAsia="en-GB"/>
        </w:rPr>
      </w:pPr>
      <w:hyperlink w:anchor="_Toc447631946" w:history="1">
        <w:r w:rsidRPr="004A78AD">
          <w:rPr>
            <w:rStyle w:val="Hyperlink"/>
            <w:noProof/>
          </w:rPr>
          <w:t>Specification Based Testing</w:t>
        </w:r>
        <w:r>
          <w:rPr>
            <w:noProof/>
            <w:webHidden/>
          </w:rPr>
          <w:tab/>
        </w:r>
        <w:r>
          <w:rPr>
            <w:noProof/>
            <w:webHidden/>
          </w:rPr>
          <w:fldChar w:fldCharType="begin"/>
        </w:r>
        <w:r>
          <w:rPr>
            <w:noProof/>
            <w:webHidden/>
          </w:rPr>
          <w:instrText xml:space="preserve"> PAGEREF _Toc447631946 \h </w:instrText>
        </w:r>
        <w:r>
          <w:rPr>
            <w:noProof/>
            <w:webHidden/>
          </w:rPr>
        </w:r>
        <w:r>
          <w:rPr>
            <w:noProof/>
            <w:webHidden/>
          </w:rPr>
          <w:fldChar w:fldCharType="separate"/>
        </w:r>
        <w:r>
          <w:rPr>
            <w:noProof/>
            <w:webHidden/>
          </w:rPr>
          <w:t>10</w:t>
        </w:r>
        <w:r>
          <w:rPr>
            <w:noProof/>
            <w:webHidden/>
          </w:rPr>
          <w:fldChar w:fldCharType="end"/>
        </w:r>
      </w:hyperlink>
    </w:p>
    <w:p w14:paraId="09A13A8F" w14:textId="77777777" w:rsidR="00BB0907" w:rsidRDefault="00BB0907">
      <w:pPr>
        <w:pStyle w:val="TOC3"/>
        <w:tabs>
          <w:tab w:val="right" w:pos="9350"/>
        </w:tabs>
        <w:rPr>
          <w:rFonts w:eastAsiaTheme="minorEastAsia"/>
          <w:noProof/>
          <w:lang w:val="en-GB" w:eastAsia="en-GB"/>
        </w:rPr>
      </w:pPr>
      <w:hyperlink w:anchor="_Toc447631947" w:history="1">
        <w:r w:rsidRPr="004A78AD">
          <w:rPr>
            <w:rStyle w:val="Hyperlink"/>
            <w:noProof/>
          </w:rPr>
          <w:t>Usability Testing</w:t>
        </w:r>
        <w:r>
          <w:rPr>
            <w:noProof/>
            <w:webHidden/>
          </w:rPr>
          <w:tab/>
        </w:r>
        <w:r>
          <w:rPr>
            <w:noProof/>
            <w:webHidden/>
          </w:rPr>
          <w:fldChar w:fldCharType="begin"/>
        </w:r>
        <w:r>
          <w:rPr>
            <w:noProof/>
            <w:webHidden/>
          </w:rPr>
          <w:instrText xml:space="preserve"> PAGEREF _Toc447631947 \h </w:instrText>
        </w:r>
        <w:r>
          <w:rPr>
            <w:noProof/>
            <w:webHidden/>
          </w:rPr>
        </w:r>
        <w:r>
          <w:rPr>
            <w:noProof/>
            <w:webHidden/>
          </w:rPr>
          <w:fldChar w:fldCharType="separate"/>
        </w:r>
        <w:r>
          <w:rPr>
            <w:noProof/>
            <w:webHidden/>
          </w:rPr>
          <w:t>10</w:t>
        </w:r>
        <w:r>
          <w:rPr>
            <w:noProof/>
            <w:webHidden/>
          </w:rPr>
          <w:fldChar w:fldCharType="end"/>
        </w:r>
      </w:hyperlink>
    </w:p>
    <w:p w14:paraId="09503022" w14:textId="77777777" w:rsidR="00BB0907" w:rsidRDefault="00BB0907">
      <w:pPr>
        <w:pStyle w:val="TOC1"/>
        <w:tabs>
          <w:tab w:val="right" w:pos="9350"/>
        </w:tabs>
        <w:rPr>
          <w:rFonts w:eastAsiaTheme="minorEastAsia"/>
          <w:noProof/>
          <w:lang w:val="en-GB" w:eastAsia="en-GB"/>
        </w:rPr>
      </w:pPr>
      <w:hyperlink w:anchor="_Toc447631948" w:history="1">
        <w:r w:rsidRPr="004A78AD">
          <w:rPr>
            <w:rStyle w:val="Hyperlink"/>
            <w:b/>
            <w:noProof/>
          </w:rPr>
          <w:t>Development</w:t>
        </w:r>
        <w:r>
          <w:rPr>
            <w:noProof/>
            <w:webHidden/>
          </w:rPr>
          <w:tab/>
        </w:r>
        <w:r>
          <w:rPr>
            <w:noProof/>
            <w:webHidden/>
          </w:rPr>
          <w:fldChar w:fldCharType="begin"/>
        </w:r>
        <w:r>
          <w:rPr>
            <w:noProof/>
            <w:webHidden/>
          </w:rPr>
          <w:instrText xml:space="preserve"> PAGEREF _Toc447631948 \h </w:instrText>
        </w:r>
        <w:r>
          <w:rPr>
            <w:noProof/>
            <w:webHidden/>
          </w:rPr>
        </w:r>
        <w:r>
          <w:rPr>
            <w:noProof/>
            <w:webHidden/>
          </w:rPr>
          <w:fldChar w:fldCharType="separate"/>
        </w:r>
        <w:r>
          <w:rPr>
            <w:noProof/>
            <w:webHidden/>
          </w:rPr>
          <w:t>11</w:t>
        </w:r>
        <w:r>
          <w:rPr>
            <w:noProof/>
            <w:webHidden/>
          </w:rPr>
          <w:fldChar w:fldCharType="end"/>
        </w:r>
      </w:hyperlink>
    </w:p>
    <w:p w14:paraId="645333F5" w14:textId="77777777" w:rsidR="00BB0907" w:rsidRDefault="00BB0907">
      <w:pPr>
        <w:pStyle w:val="TOC2"/>
        <w:tabs>
          <w:tab w:val="right" w:pos="9350"/>
        </w:tabs>
        <w:rPr>
          <w:rFonts w:eastAsiaTheme="minorEastAsia"/>
          <w:noProof/>
          <w:lang w:val="en-GB" w:eastAsia="en-GB"/>
        </w:rPr>
      </w:pPr>
      <w:hyperlink w:anchor="_Toc447631949" w:history="1">
        <w:r w:rsidRPr="004A78AD">
          <w:rPr>
            <w:rStyle w:val="Hyperlink"/>
            <w:noProof/>
          </w:rPr>
          <w:t>Design</w:t>
        </w:r>
        <w:r>
          <w:rPr>
            <w:noProof/>
            <w:webHidden/>
          </w:rPr>
          <w:tab/>
        </w:r>
        <w:r>
          <w:rPr>
            <w:noProof/>
            <w:webHidden/>
          </w:rPr>
          <w:fldChar w:fldCharType="begin"/>
        </w:r>
        <w:r>
          <w:rPr>
            <w:noProof/>
            <w:webHidden/>
          </w:rPr>
          <w:instrText xml:space="preserve"> PAGEREF _Toc447631949 \h </w:instrText>
        </w:r>
        <w:r>
          <w:rPr>
            <w:noProof/>
            <w:webHidden/>
          </w:rPr>
        </w:r>
        <w:r>
          <w:rPr>
            <w:noProof/>
            <w:webHidden/>
          </w:rPr>
          <w:fldChar w:fldCharType="separate"/>
        </w:r>
        <w:r>
          <w:rPr>
            <w:noProof/>
            <w:webHidden/>
          </w:rPr>
          <w:t>11</w:t>
        </w:r>
        <w:r>
          <w:rPr>
            <w:noProof/>
            <w:webHidden/>
          </w:rPr>
          <w:fldChar w:fldCharType="end"/>
        </w:r>
      </w:hyperlink>
    </w:p>
    <w:p w14:paraId="66FD3344" w14:textId="77777777" w:rsidR="00BB0907" w:rsidRDefault="00BB0907">
      <w:pPr>
        <w:pStyle w:val="TOC3"/>
        <w:tabs>
          <w:tab w:val="right" w:pos="9350"/>
        </w:tabs>
        <w:rPr>
          <w:rFonts w:eastAsiaTheme="minorEastAsia"/>
          <w:noProof/>
          <w:lang w:val="en-GB" w:eastAsia="en-GB"/>
        </w:rPr>
      </w:pPr>
      <w:hyperlink w:anchor="_Toc447631950" w:history="1">
        <w:r w:rsidRPr="004A78AD">
          <w:rPr>
            <w:rStyle w:val="Hyperlink"/>
            <w:noProof/>
          </w:rPr>
          <w:t>UML</w:t>
        </w:r>
        <w:r>
          <w:rPr>
            <w:noProof/>
            <w:webHidden/>
          </w:rPr>
          <w:tab/>
        </w:r>
        <w:r>
          <w:rPr>
            <w:noProof/>
            <w:webHidden/>
          </w:rPr>
          <w:fldChar w:fldCharType="begin"/>
        </w:r>
        <w:r>
          <w:rPr>
            <w:noProof/>
            <w:webHidden/>
          </w:rPr>
          <w:instrText xml:space="preserve"> PAGEREF _Toc447631950 \h </w:instrText>
        </w:r>
        <w:r>
          <w:rPr>
            <w:noProof/>
            <w:webHidden/>
          </w:rPr>
        </w:r>
        <w:r>
          <w:rPr>
            <w:noProof/>
            <w:webHidden/>
          </w:rPr>
          <w:fldChar w:fldCharType="separate"/>
        </w:r>
        <w:r>
          <w:rPr>
            <w:noProof/>
            <w:webHidden/>
          </w:rPr>
          <w:t>11</w:t>
        </w:r>
        <w:r>
          <w:rPr>
            <w:noProof/>
            <w:webHidden/>
          </w:rPr>
          <w:fldChar w:fldCharType="end"/>
        </w:r>
      </w:hyperlink>
    </w:p>
    <w:p w14:paraId="1AA49BCF" w14:textId="77777777" w:rsidR="00BB0907" w:rsidRDefault="00BB0907">
      <w:pPr>
        <w:pStyle w:val="TOC4"/>
        <w:tabs>
          <w:tab w:val="right" w:pos="9350"/>
        </w:tabs>
        <w:rPr>
          <w:rFonts w:eastAsiaTheme="minorEastAsia"/>
          <w:noProof/>
          <w:lang w:val="en-GB" w:eastAsia="en-GB"/>
        </w:rPr>
      </w:pPr>
      <w:hyperlink w:anchor="_Toc447631951" w:history="1">
        <w:r w:rsidRPr="004A78AD">
          <w:rPr>
            <w:rStyle w:val="Hyperlink"/>
            <w:noProof/>
          </w:rPr>
          <w:t>Structural Diagrams</w:t>
        </w:r>
        <w:r>
          <w:rPr>
            <w:noProof/>
            <w:webHidden/>
          </w:rPr>
          <w:tab/>
        </w:r>
        <w:r>
          <w:rPr>
            <w:noProof/>
            <w:webHidden/>
          </w:rPr>
          <w:fldChar w:fldCharType="begin"/>
        </w:r>
        <w:r>
          <w:rPr>
            <w:noProof/>
            <w:webHidden/>
          </w:rPr>
          <w:instrText xml:space="preserve"> PAGEREF _Toc447631951 \h </w:instrText>
        </w:r>
        <w:r>
          <w:rPr>
            <w:noProof/>
            <w:webHidden/>
          </w:rPr>
        </w:r>
        <w:r>
          <w:rPr>
            <w:noProof/>
            <w:webHidden/>
          </w:rPr>
          <w:fldChar w:fldCharType="separate"/>
        </w:r>
        <w:r>
          <w:rPr>
            <w:noProof/>
            <w:webHidden/>
          </w:rPr>
          <w:t>11</w:t>
        </w:r>
        <w:r>
          <w:rPr>
            <w:noProof/>
            <w:webHidden/>
          </w:rPr>
          <w:fldChar w:fldCharType="end"/>
        </w:r>
      </w:hyperlink>
    </w:p>
    <w:p w14:paraId="37FA2173" w14:textId="77777777" w:rsidR="00BB0907" w:rsidRDefault="00BB0907">
      <w:pPr>
        <w:pStyle w:val="TOC5"/>
        <w:tabs>
          <w:tab w:val="right" w:pos="9350"/>
        </w:tabs>
        <w:rPr>
          <w:rFonts w:eastAsiaTheme="minorEastAsia"/>
          <w:noProof/>
          <w:lang w:val="en-GB" w:eastAsia="en-GB"/>
        </w:rPr>
      </w:pPr>
      <w:hyperlink w:anchor="_Toc447631952" w:history="1">
        <w:r w:rsidRPr="004A78AD">
          <w:rPr>
            <w:rStyle w:val="Hyperlink"/>
            <w:noProof/>
          </w:rPr>
          <w:t>Class Diagram</w:t>
        </w:r>
        <w:r>
          <w:rPr>
            <w:noProof/>
            <w:webHidden/>
          </w:rPr>
          <w:tab/>
        </w:r>
        <w:r>
          <w:rPr>
            <w:noProof/>
            <w:webHidden/>
          </w:rPr>
          <w:fldChar w:fldCharType="begin"/>
        </w:r>
        <w:r>
          <w:rPr>
            <w:noProof/>
            <w:webHidden/>
          </w:rPr>
          <w:instrText xml:space="preserve"> PAGEREF _Toc447631952 \h </w:instrText>
        </w:r>
        <w:r>
          <w:rPr>
            <w:noProof/>
            <w:webHidden/>
          </w:rPr>
        </w:r>
        <w:r>
          <w:rPr>
            <w:noProof/>
            <w:webHidden/>
          </w:rPr>
          <w:fldChar w:fldCharType="separate"/>
        </w:r>
        <w:r>
          <w:rPr>
            <w:noProof/>
            <w:webHidden/>
          </w:rPr>
          <w:t>11</w:t>
        </w:r>
        <w:r>
          <w:rPr>
            <w:noProof/>
            <w:webHidden/>
          </w:rPr>
          <w:fldChar w:fldCharType="end"/>
        </w:r>
      </w:hyperlink>
    </w:p>
    <w:p w14:paraId="11E21D09" w14:textId="77777777" w:rsidR="00BB0907" w:rsidRDefault="00BB0907">
      <w:pPr>
        <w:pStyle w:val="TOC4"/>
        <w:tabs>
          <w:tab w:val="right" w:pos="9350"/>
        </w:tabs>
        <w:rPr>
          <w:rFonts w:eastAsiaTheme="minorEastAsia"/>
          <w:noProof/>
          <w:lang w:val="en-GB" w:eastAsia="en-GB"/>
        </w:rPr>
      </w:pPr>
      <w:hyperlink w:anchor="_Toc447631953" w:history="1">
        <w:r w:rsidRPr="004A78AD">
          <w:rPr>
            <w:rStyle w:val="Hyperlink"/>
            <w:noProof/>
          </w:rPr>
          <w:t>Behavioral Diagrams</w:t>
        </w:r>
        <w:r>
          <w:rPr>
            <w:noProof/>
            <w:webHidden/>
          </w:rPr>
          <w:tab/>
        </w:r>
        <w:r>
          <w:rPr>
            <w:noProof/>
            <w:webHidden/>
          </w:rPr>
          <w:fldChar w:fldCharType="begin"/>
        </w:r>
        <w:r>
          <w:rPr>
            <w:noProof/>
            <w:webHidden/>
          </w:rPr>
          <w:instrText xml:space="preserve"> PAGEREF _Toc447631953 \h </w:instrText>
        </w:r>
        <w:r>
          <w:rPr>
            <w:noProof/>
            <w:webHidden/>
          </w:rPr>
        </w:r>
        <w:r>
          <w:rPr>
            <w:noProof/>
            <w:webHidden/>
          </w:rPr>
          <w:fldChar w:fldCharType="separate"/>
        </w:r>
        <w:r>
          <w:rPr>
            <w:noProof/>
            <w:webHidden/>
          </w:rPr>
          <w:t>11</w:t>
        </w:r>
        <w:r>
          <w:rPr>
            <w:noProof/>
            <w:webHidden/>
          </w:rPr>
          <w:fldChar w:fldCharType="end"/>
        </w:r>
      </w:hyperlink>
    </w:p>
    <w:p w14:paraId="2A809718" w14:textId="77777777" w:rsidR="00BB0907" w:rsidRDefault="00BB0907">
      <w:pPr>
        <w:pStyle w:val="TOC5"/>
        <w:tabs>
          <w:tab w:val="right" w:pos="9350"/>
        </w:tabs>
        <w:rPr>
          <w:rFonts w:eastAsiaTheme="minorEastAsia"/>
          <w:noProof/>
          <w:lang w:val="en-GB" w:eastAsia="en-GB"/>
        </w:rPr>
      </w:pPr>
      <w:hyperlink w:anchor="_Toc447631954" w:history="1">
        <w:r w:rsidRPr="004A78AD">
          <w:rPr>
            <w:rStyle w:val="Hyperlink"/>
            <w:noProof/>
          </w:rPr>
          <w:t>Activity Diagram</w:t>
        </w:r>
        <w:r>
          <w:rPr>
            <w:noProof/>
            <w:webHidden/>
          </w:rPr>
          <w:tab/>
        </w:r>
        <w:r>
          <w:rPr>
            <w:noProof/>
            <w:webHidden/>
          </w:rPr>
          <w:fldChar w:fldCharType="begin"/>
        </w:r>
        <w:r>
          <w:rPr>
            <w:noProof/>
            <w:webHidden/>
          </w:rPr>
          <w:instrText xml:space="preserve"> PAGEREF _Toc447631954 \h </w:instrText>
        </w:r>
        <w:r>
          <w:rPr>
            <w:noProof/>
            <w:webHidden/>
          </w:rPr>
        </w:r>
        <w:r>
          <w:rPr>
            <w:noProof/>
            <w:webHidden/>
          </w:rPr>
          <w:fldChar w:fldCharType="separate"/>
        </w:r>
        <w:r>
          <w:rPr>
            <w:noProof/>
            <w:webHidden/>
          </w:rPr>
          <w:t>11</w:t>
        </w:r>
        <w:r>
          <w:rPr>
            <w:noProof/>
            <w:webHidden/>
          </w:rPr>
          <w:fldChar w:fldCharType="end"/>
        </w:r>
      </w:hyperlink>
    </w:p>
    <w:p w14:paraId="22314FBC" w14:textId="77777777" w:rsidR="00BB0907" w:rsidRDefault="00BB0907">
      <w:pPr>
        <w:pStyle w:val="TOC5"/>
        <w:tabs>
          <w:tab w:val="right" w:pos="9350"/>
        </w:tabs>
        <w:rPr>
          <w:rFonts w:eastAsiaTheme="minorEastAsia"/>
          <w:noProof/>
          <w:lang w:val="en-GB" w:eastAsia="en-GB"/>
        </w:rPr>
      </w:pPr>
      <w:hyperlink w:anchor="_Toc447631955" w:history="1">
        <w:r w:rsidRPr="004A78AD">
          <w:rPr>
            <w:rStyle w:val="Hyperlink"/>
            <w:noProof/>
          </w:rPr>
          <w:t>Sequence Diagram</w:t>
        </w:r>
        <w:r>
          <w:rPr>
            <w:noProof/>
            <w:webHidden/>
          </w:rPr>
          <w:tab/>
        </w:r>
        <w:r>
          <w:rPr>
            <w:noProof/>
            <w:webHidden/>
          </w:rPr>
          <w:fldChar w:fldCharType="begin"/>
        </w:r>
        <w:r>
          <w:rPr>
            <w:noProof/>
            <w:webHidden/>
          </w:rPr>
          <w:instrText xml:space="preserve"> PAGEREF _Toc447631955 \h </w:instrText>
        </w:r>
        <w:r>
          <w:rPr>
            <w:noProof/>
            <w:webHidden/>
          </w:rPr>
        </w:r>
        <w:r>
          <w:rPr>
            <w:noProof/>
            <w:webHidden/>
          </w:rPr>
          <w:fldChar w:fldCharType="separate"/>
        </w:r>
        <w:r>
          <w:rPr>
            <w:noProof/>
            <w:webHidden/>
          </w:rPr>
          <w:t>11</w:t>
        </w:r>
        <w:r>
          <w:rPr>
            <w:noProof/>
            <w:webHidden/>
          </w:rPr>
          <w:fldChar w:fldCharType="end"/>
        </w:r>
      </w:hyperlink>
    </w:p>
    <w:p w14:paraId="58CC94DF" w14:textId="77777777" w:rsidR="00BB0907" w:rsidRDefault="00BB0907">
      <w:pPr>
        <w:pStyle w:val="TOC3"/>
        <w:tabs>
          <w:tab w:val="right" w:pos="9350"/>
        </w:tabs>
        <w:rPr>
          <w:rFonts w:eastAsiaTheme="minorEastAsia"/>
          <w:noProof/>
          <w:lang w:val="en-GB" w:eastAsia="en-GB"/>
        </w:rPr>
      </w:pPr>
      <w:hyperlink w:anchor="_Toc447631956" w:history="1">
        <w:r w:rsidRPr="004A78AD">
          <w:rPr>
            <w:rStyle w:val="Hyperlink"/>
            <w:noProof/>
          </w:rPr>
          <w:t>Pseudocode</w:t>
        </w:r>
        <w:r>
          <w:rPr>
            <w:noProof/>
            <w:webHidden/>
          </w:rPr>
          <w:tab/>
        </w:r>
        <w:r>
          <w:rPr>
            <w:noProof/>
            <w:webHidden/>
          </w:rPr>
          <w:fldChar w:fldCharType="begin"/>
        </w:r>
        <w:r>
          <w:rPr>
            <w:noProof/>
            <w:webHidden/>
          </w:rPr>
          <w:instrText xml:space="preserve"> PAGEREF _Toc447631956 \h </w:instrText>
        </w:r>
        <w:r>
          <w:rPr>
            <w:noProof/>
            <w:webHidden/>
          </w:rPr>
        </w:r>
        <w:r>
          <w:rPr>
            <w:noProof/>
            <w:webHidden/>
          </w:rPr>
          <w:fldChar w:fldCharType="separate"/>
        </w:r>
        <w:r>
          <w:rPr>
            <w:noProof/>
            <w:webHidden/>
          </w:rPr>
          <w:t>11</w:t>
        </w:r>
        <w:r>
          <w:rPr>
            <w:noProof/>
            <w:webHidden/>
          </w:rPr>
          <w:fldChar w:fldCharType="end"/>
        </w:r>
      </w:hyperlink>
    </w:p>
    <w:p w14:paraId="3B7803FB" w14:textId="77777777" w:rsidR="00BB0907" w:rsidRDefault="00BB0907">
      <w:pPr>
        <w:pStyle w:val="TOC2"/>
        <w:tabs>
          <w:tab w:val="right" w:pos="9350"/>
        </w:tabs>
        <w:rPr>
          <w:rFonts w:eastAsiaTheme="minorEastAsia"/>
          <w:noProof/>
          <w:lang w:val="en-GB" w:eastAsia="en-GB"/>
        </w:rPr>
      </w:pPr>
      <w:hyperlink w:anchor="_Toc447631957" w:history="1">
        <w:r w:rsidRPr="004A78AD">
          <w:rPr>
            <w:rStyle w:val="Hyperlink"/>
            <w:noProof/>
          </w:rPr>
          <w:t>Software and Tools</w:t>
        </w:r>
        <w:r>
          <w:rPr>
            <w:noProof/>
            <w:webHidden/>
          </w:rPr>
          <w:tab/>
        </w:r>
        <w:r>
          <w:rPr>
            <w:noProof/>
            <w:webHidden/>
          </w:rPr>
          <w:fldChar w:fldCharType="begin"/>
        </w:r>
        <w:r>
          <w:rPr>
            <w:noProof/>
            <w:webHidden/>
          </w:rPr>
          <w:instrText xml:space="preserve"> PAGEREF _Toc447631957 \h </w:instrText>
        </w:r>
        <w:r>
          <w:rPr>
            <w:noProof/>
            <w:webHidden/>
          </w:rPr>
        </w:r>
        <w:r>
          <w:rPr>
            <w:noProof/>
            <w:webHidden/>
          </w:rPr>
          <w:fldChar w:fldCharType="separate"/>
        </w:r>
        <w:r>
          <w:rPr>
            <w:noProof/>
            <w:webHidden/>
          </w:rPr>
          <w:t>15</w:t>
        </w:r>
        <w:r>
          <w:rPr>
            <w:noProof/>
            <w:webHidden/>
          </w:rPr>
          <w:fldChar w:fldCharType="end"/>
        </w:r>
      </w:hyperlink>
    </w:p>
    <w:p w14:paraId="063D8D47" w14:textId="77777777" w:rsidR="00BB0907" w:rsidRDefault="00BB0907">
      <w:pPr>
        <w:pStyle w:val="TOC3"/>
        <w:tabs>
          <w:tab w:val="right" w:pos="9350"/>
        </w:tabs>
        <w:rPr>
          <w:rFonts w:eastAsiaTheme="minorEastAsia"/>
          <w:noProof/>
          <w:lang w:val="en-GB" w:eastAsia="en-GB"/>
        </w:rPr>
      </w:pPr>
      <w:hyperlink w:anchor="_Toc447631958" w:history="1">
        <w:r w:rsidRPr="004A78AD">
          <w:rPr>
            <w:rStyle w:val="Hyperlink"/>
            <w:noProof/>
          </w:rPr>
          <w:t>CoderPad</w:t>
        </w:r>
        <w:r>
          <w:rPr>
            <w:noProof/>
            <w:webHidden/>
          </w:rPr>
          <w:tab/>
        </w:r>
        <w:r>
          <w:rPr>
            <w:noProof/>
            <w:webHidden/>
          </w:rPr>
          <w:fldChar w:fldCharType="begin"/>
        </w:r>
        <w:r>
          <w:rPr>
            <w:noProof/>
            <w:webHidden/>
          </w:rPr>
          <w:instrText xml:space="preserve"> PAGEREF _Toc447631958 \h </w:instrText>
        </w:r>
        <w:r>
          <w:rPr>
            <w:noProof/>
            <w:webHidden/>
          </w:rPr>
        </w:r>
        <w:r>
          <w:rPr>
            <w:noProof/>
            <w:webHidden/>
          </w:rPr>
          <w:fldChar w:fldCharType="separate"/>
        </w:r>
        <w:r>
          <w:rPr>
            <w:noProof/>
            <w:webHidden/>
          </w:rPr>
          <w:t>15</w:t>
        </w:r>
        <w:r>
          <w:rPr>
            <w:noProof/>
            <w:webHidden/>
          </w:rPr>
          <w:fldChar w:fldCharType="end"/>
        </w:r>
      </w:hyperlink>
    </w:p>
    <w:p w14:paraId="02618F26" w14:textId="77777777" w:rsidR="00BB0907" w:rsidRDefault="00BB0907">
      <w:pPr>
        <w:pStyle w:val="TOC3"/>
        <w:tabs>
          <w:tab w:val="right" w:pos="9350"/>
        </w:tabs>
        <w:rPr>
          <w:rFonts w:eastAsiaTheme="minorEastAsia"/>
          <w:noProof/>
          <w:lang w:val="en-GB" w:eastAsia="en-GB"/>
        </w:rPr>
      </w:pPr>
      <w:hyperlink w:anchor="_Toc447631959" w:history="1">
        <w:r w:rsidRPr="004A78AD">
          <w:rPr>
            <w:rStyle w:val="Hyperlink"/>
            <w:noProof/>
          </w:rPr>
          <w:t>Visual Studio</w:t>
        </w:r>
        <w:r>
          <w:rPr>
            <w:noProof/>
            <w:webHidden/>
          </w:rPr>
          <w:tab/>
        </w:r>
        <w:r>
          <w:rPr>
            <w:noProof/>
            <w:webHidden/>
          </w:rPr>
          <w:fldChar w:fldCharType="begin"/>
        </w:r>
        <w:r>
          <w:rPr>
            <w:noProof/>
            <w:webHidden/>
          </w:rPr>
          <w:instrText xml:space="preserve"> PAGEREF _Toc447631959 \h </w:instrText>
        </w:r>
        <w:r>
          <w:rPr>
            <w:noProof/>
            <w:webHidden/>
          </w:rPr>
        </w:r>
        <w:r>
          <w:rPr>
            <w:noProof/>
            <w:webHidden/>
          </w:rPr>
          <w:fldChar w:fldCharType="separate"/>
        </w:r>
        <w:r>
          <w:rPr>
            <w:noProof/>
            <w:webHidden/>
          </w:rPr>
          <w:t>15</w:t>
        </w:r>
        <w:r>
          <w:rPr>
            <w:noProof/>
            <w:webHidden/>
          </w:rPr>
          <w:fldChar w:fldCharType="end"/>
        </w:r>
      </w:hyperlink>
    </w:p>
    <w:p w14:paraId="73BD5AAD" w14:textId="77777777" w:rsidR="00BB0907" w:rsidRDefault="00BB0907">
      <w:pPr>
        <w:pStyle w:val="TOC3"/>
        <w:tabs>
          <w:tab w:val="right" w:pos="9350"/>
        </w:tabs>
        <w:rPr>
          <w:rFonts w:eastAsiaTheme="minorEastAsia"/>
          <w:noProof/>
          <w:lang w:val="en-GB" w:eastAsia="en-GB"/>
        </w:rPr>
      </w:pPr>
      <w:hyperlink w:anchor="_Toc447631960" w:history="1">
        <w:r w:rsidRPr="004A78AD">
          <w:rPr>
            <w:rStyle w:val="Hyperlink"/>
            <w:noProof/>
          </w:rPr>
          <w:t>Microsoft Word</w:t>
        </w:r>
        <w:r>
          <w:rPr>
            <w:noProof/>
            <w:webHidden/>
          </w:rPr>
          <w:tab/>
        </w:r>
        <w:r>
          <w:rPr>
            <w:noProof/>
            <w:webHidden/>
          </w:rPr>
          <w:fldChar w:fldCharType="begin"/>
        </w:r>
        <w:r>
          <w:rPr>
            <w:noProof/>
            <w:webHidden/>
          </w:rPr>
          <w:instrText xml:space="preserve"> PAGEREF _Toc447631960 \h </w:instrText>
        </w:r>
        <w:r>
          <w:rPr>
            <w:noProof/>
            <w:webHidden/>
          </w:rPr>
        </w:r>
        <w:r>
          <w:rPr>
            <w:noProof/>
            <w:webHidden/>
          </w:rPr>
          <w:fldChar w:fldCharType="separate"/>
        </w:r>
        <w:r>
          <w:rPr>
            <w:noProof/>
            <w:webHidden/>
          </w:rPr>
          <w:t>15</w:t>
        </w:r>
        <w:r>
          <w:rPr>
            <w:noProof/>
            <w:webHidden/>
          </w:rPr>
          <w:fldChar w:fldCharType="end"/>
        </w:r>
      </w:hyperlink>
    </w:p>
    <w:p w14:paraId="424C8FB1" w14:textId="77777777" w:rsidR="00BB0907" w:rsidRDefault="00BB0907">
      <w:pPr>
        <w:pStyle w:val="TOC3"/>
        <w:tabs>
          <w:tab w:val="right" w:pos="9350"/>
        </w:tabs>
        <w:rPr>
          <w:rFonts w:eastAsiaTheme="minorEastAsia"/>
          <w:noProof/>
          <w:lang w:val="en-GB" w:eastAsia="en-GB"/>
        </w:rPr>
      </w:pPr>
      <w:hyperlink w:anchor="_Toc447631961" w:history="1">
        <w:r w:rsidRPr="004A78AD">
          <w:rPr>
            <w:rStyle w:val="Hyperlink"/>
            <w:noProof/>
          </w:rPr>
          <w:t>Git</w:t>
        </w:r>
        <w:r>
          <w:rPr>
            <w:noProof/>
            <w:webHidden/>
          </w:rPr>
          <w:tab/>
        </w:r>
        <w:r>
          <w:rPr>
            <w:noProof/>
            <w:webHidden/>
          </w:rPr>
          <w:fldChar w:fldCharType="begin"/>
        </w:r>
        <w:r>
          <w:rPr>
            <w:noProof/>
            <w:webHidden/>
          </w:rPr>
          <w:instrText xml:space="preserve"> PAGEREF _Toc447631961 \h </w:instrText>
        </w:r>
        <w:r>
          <w:rPr>
            <w:noProof/>
            <w:webHidden/>
          </w:rPr>
        </w:r>
        <w:r>
          <w:rPr>
            <w:noProof/>
            <w:webHidden/>
          </w:rPr>
          <w:fldChar w:fldCharType="separate"/>
        </w:r>
        <w:r>
          <w:rPr>
            <w:noProof/>
            <w:webHidden/>
          </w:rPr>
          <w:t>15</w:t>
        </w:r>
        <w:r>
          <w:rPr>
            <w:noProof/>
            <w:webHidden/>
          </w:rPr>
          <w:fldChar w:fldCharType="end"/>
        </w:r>
      </w:hyperlink>
    </w:p>
    <w:p w14:paraId="0E3158FD" w14:textId="77777777" w:rsidR="00BB0907" w:rsidRDefault="00BB0907">
      <w:pPr>
        <w:pStyle w:val="TOC2"/>
        <w:tabs>
          <w:tab w:val="right" w:pos="9350"/>
        </w:tabs>
        <w:rPr>
          <w:rFonts w:eastAsiaTheme="minorEastAsia"/>
          <w:noProof/>
          <w:lang w:val="en-GB" w:eastAsia="en-GB"/>
        </w:rPr>
      </w:pPr>
      <w:hyperlink w:anchor="_Toc447631962" w:history="1">
        <w:r w:rsidRPr="004A78AD">
          <w:rPr>
            <w:rStyle w:val="Hyperlink"/>
            <w:noProof/>
          </w:rPr>
          <w:t>Construction</w:t>
        </w:r>
        <w:r>
          <w:rPr>
            <w:noProof/>
            <w:webHidden/>
          </w:rPr>
          <w:tab/>
        </w:r>
        <w:r>
          <w:rPr>
            <w:noProof/>
            <w:webHidden/>
          </w:rPr>
          <w:fldChar w:fldCharType="begin"/>
        </w:r>
        <w:r>
          <w:rPr>
            <w:noProof/>
            <w:webHidden/>
          </w:rPr>
          <w:instrText xml:space="preserve"> PAGEREF _Toc447631962 \h </w:instrText>
        </w:r>
        <w:r>
          <w:rPr>
            <w:noProof/>
            <w:webHidden/>
          </w:rPr>
        </w:r>
        <w:r>
          <w:rPr>
            <w:noProof/>
            <w:webHidden/>
          </w:rPr>
          <w:fldChar w:fldCharType="separate"/>
        </w:r>
        <w:r>
          <w:rPr>
            <w:noProof/>
            <w:webHidden/>
          </w:rPr>
          <w:t>15</w:t>
        </w:r>
        <w:r>
          <w:rPr>
            <w:noProof/>
            <w:webHidden/>
          </w:rPr>
          <w:fldChar w:fldCharType="end"/>
        </w:r>
      </w:hyperlink>
    </w:p>
    <w:p w14:paraId="162F93AA" w14:textId="77777777" w:rsidR="00BB0907" w:rsidRDefault="00BB0907">
      <w:pPr>
        <w:pStyle w:val="TOC2"/>
        <w:tabs>
          <w:tab w:val="right" w:pos="9350"/>
        </w:tabs>
        <w:rPr>
          <w:rFonts w:eastAsiaTheme="minorEastAsia"/>
          <w:noProof/>
          <w:lang w:val="en-GB" w:eastAsia="en-GB"/>
        </w:rPr>
      </w:pPr>
      <w:hyperlink w:anchor="_Toc447631963" w:history="1">
        <w:r w:rsidRPr="004A78AD">
          <w:rPr>
            <w:rStyle w:val="Hyperlink"/>
            <w:noProof/>
          </w:rPr>
          <w:t>Testing</w:t>
        </w:r>
        <w:r>
          <w:rPr>
            <w:noProof/>
            <w:webHidden/>
          </w:rPr>
          <w:tab/>
        </w:r>
        <w:r>
          <w:rPr>
            <w:noProof/>
            <w:webHidden/>
          </w:rPr>
          <w:fldChar w:fldCharType="begin"/>
        </w:r>
        <w:r>
          <w:rPr>
            <w:noProof/>
            <w:webHidden/>
          </w:rPr>
          <w:instrText xml:space="preserve"> PAGEREF _Toc447631963 \h </w:instrText>
        </w:r>
        <w:r>
          <w:rPr>
            <w:noProof/>
            <w:webHidden/>
          </w:rPr>
        </w:r>
        <w:r>
          <w:rPr>
            <w:noProof/>
            <w:webHidden/>
          </w:rPr>
          <w:fldChar w:fldCharType="separate"/>
        </w:r>
        <w:r>
          <w:rPr>
            <w:noProof/>
            <w:webHidden/>
          </w:rPr>
          <w:t>16</w:t>
        </w:r>
        <w:r>
          <w:rPr>
            <w:noProof/>
            <w:webHidden/>
          </w:rPr>
          <w:fldChar w:fldCharType="end"/>
        </w:r>
      </w:hyperlink>
    </w:p>
    <w:p w14:paraId="3A40AB9D" w14:textId="77777777" w:rsidR="00BB0907" w:rsidRDefault="00BB0907">
      <w:pPr>
        <w:pStyle w:val="TOC3"/>
        <w:tabs>
          <w:tab w:val="right" w:pos="9350"/>
        </w:tabs>
        <w:rPr>
          <w:rFonts w:eastAsiaTheme="minorEastAsia"/>
          <w:noProof/>
          <w:lang w:val="en-GB" w:eastAsia="en-GB"/>
        </w:rPr>
      </w:pPr>
      <w:hyperlink w:anchor="_Toc447631964" w:history="1">
        <w:r w:rsidRPr="004A78AD">
          <w:rPr>
            <w:rStyle w:val="Hyperlink"/>
            <w:noProof/>
          </w:rPr>
          <w:t>Test Strategy</w:t>
        </w:r>
        <w:r>
          <w:rPr>
            <w:noProof/>
            <w:webHidden/>
          </w:rPr>
          <w:tab/>
        </w:r>
        <w:r>
          <w:rPr>
            <w:noProof/>
            <w:webHidden/>
          </w:rPr>
          <w:fldChar w:fldCharType="begin"/>
        </w:r>
        <w:r>
          <w:rPr>
            <w:noProof/>
            <w:webHidden/>
          </w:rPr>
          <w:instrText xml:space="preserve"> PAGEREF _Toc447631964 \h </w:instrText>
        </w:r>
        <w:r>
          <w:rPr>
            <w:noProof/>
            <w:webHidden/>
          </w:rPr>
        </w:r>
        <w:r>
          <w:rPr>
            <w:noProof/>
            <w:webHidden/>
          </w:rPr>
          <w:fldChar w:fldCharType="separate"/>
        </w:r>
        <w:r>
          <w:rPr>
            <w:noProof/>
            <w:webHidden/>
          </w:rPr>
          <w:t>16</w:t>
        </w:r>
        <w:r>
          <w:rPr>
            <w:noProof/>
            <w:webHidden/>
          </w:rPr>
          <w:fldChar w:fldCharType="end"/>
        </w:r>
      </w:hyperlink>
    </w:p>
    <w:p w14:paraId="5E046B1E" w14:textId="77777777" w:rsidR="00BB0907" w:rsidRDefault="00BB0907">
      <w:pPr>
        <w:pStyle w:val="TOC3"/>
        <w:tabs>
          <w:tab w:val="right" w:pos="9350"/>
        </w:tabs>
        <w:rPr>
          <w:rFonts w:eastAsiaTheme="minorEastAsia"/>
          <w:noProof/>
          <w:lang w:val="en-GB" w:eastAsia="en-GB"/>
        </w:rPr>
      </w:pPr>
      <w:hyperlink w:anchor="_Toc447631965" w:history="1">
        <w:r w:rsidRPr="004A78AD">
          <w:rPr>
            <w:rStyle w:val="Hyperlink"/>
            <w:noProof/>
          </w:rPr>
          <w:t>Test Plan</w:t>
        </w:r>
        <w:r>
          <w:rPr>
            <w:noProof/>
            <w:webHidden/>
          </w:rPr>
          <w:tab/>
        </w:r>
        <w:r>
          <w:rPr>
            <w:noProof/>
            <w:webHidden/>
          </w:rPr>
          <w:fldChar w:fldCharType="begin"/>
        </w:r>
        <w:r>
          <w:rPr>
            <w:noProof/>
            <w:webHidden/>
          </w:rPr>
          <w:instrText xml:space="preserve"> PAGEREF _Toc447631965 \h </w:instrText>
        </w:r>
        <w:r>
          <w:rPr>
            <w:noProof/>
            <w:webHidden/>
          </w:rPr>
        </w:r>
        <w:r>
          <w:rPr>
            <w:noProof/>
            <w:webHidden/>
          </w:rPr>
          <w:fldChar w:fldCharType="separate"/>
        </w:r>
        <w:r>
          <w:rPr>
            <w:noProof/>
            <w:webHidden/>
          </w:rPr>
          <w:t>16</w:t>
        </w:r>
        <w:r>
          <w:rPr>
            <w:noProof/>
            <w:webHidden/>
          </w:rPr>
          <w:fldChar w:fldCharType="end"/>
        </w:r>
      </w:hyperlink>
    </w:p>
    <w:p w14:paraId="6A8E49DE" w14:textId="77777777" w:rsidR="00BB0907" w:rsidRDefault="00BB0907">
      <w:pPr>
        <w:pStyle w:val="TOC2"/>
        <w:tabs>
          <w:tab w:val="right" w:pos="9350"/>
        </w:tabs>
        <w:rPr>
          <w:rFonts w:eastAsiaTheme="minorEastAsia"/>
          <w:noProof/>
          <w:lang w:val="en-GB" w:eastAsia="en-GB"/>
        </w:rPr>
      </w:pPr>
      <w:hyperlink w:anchor="_Toc447631966" w:history="1">
        <w:r w:rsidRPr="004A78AD">
          <w:rPr>
            <w:rStyle w:val="Hyperlink"/>
            <w:noProof/>
          </w:rPr>
          <w:t>Optimizations</w:t>
        </w:r>
        <w:r>
          <w:rPr>
            <w:noProof/>
            <w:webHidden/>
          </w:rPr>
          <w:tab/>
        </w:r>
        <w:r>
          <w:rPr>
            <w:noProof/>
            <w:webHidden/>
          </w:rPr>
          <w:fldChar w:fldCharType="begin"/>
        </w:r>
        <w:r>
          <w:rPr>
            <w:noProof/>
            <w:webHidden/>
          </w:rPr>
          <w:instrText xml:space="preserve"> PAGEREF _Toc447631966 \h </w:instrText>
        </w:r>
        <w:r>
          <w:rPr>
            <w:noProof/>
            <w:webHidden/>
          </w:rPr>
        </w:r>
        <w:r>
          <w:rPr>
            <w:noProof/>
            <w:webHidden/>
          </w:rPr>
          <w:fldChar w:fldCharType="separate"/>
        </w:r>
        <w:r>
          <w:rPr>
            <w:noProof/>
            <w:webHidden/>
          </w:rPr>
          <w:t>16</w:t>
        </w:r>
        <w:r>
          <w:rPr>
            <w:noProof/>
            <w:webHidden/>
          </w:rPr>
          <w:fldChar w:fldCharType="end"/>
        </w:r>
      </w:hyperlink>
    </w:p>
    <w:p w14:paraId="6FB4C008" w14:textId="77777777" w:rsidR="00BB0907" w:rsidRDefault="00BB0907">
      <w:pPr>
        <w:pStyle w:val="TOC1"/>
        <w:tabs>
          <w:tab w:val="right" w:pos="9350"/>
        </w:tabs>
        <w:rPr>
          <w:rFonts w:eastAsiaTheme="minorEastAsia"/>
          <w:noProof/>
          <w:lang w:val="en-GB" w:eastAsia="en-GB"/>
        </w:rPr>
      </w:pPr>
      <w:hyperlink w:anchor="_Toc447631967" w:history="1">
        <w:r w:rsidRPr="004A78AD">
          <w:rPr>
            <w:rStyle w:val="Hyperlink"/>
            <w:b/>
            <w:noProof/>
          </w:rPr>
          <w:t>Evaluation</w:t>
        </w:r>
        <w:r>
          <w:rPr>
            <w:noProof/>
            <w:webHidden/>
          </w:rPr>
          <w:tab/>
        </w:r>
        <w:r>
          <w:rPr>
            <w:noProof/>
            <w:webHidden/>
          </w:rPr>
          <w:fldChar w:fldCharType="begin"/>
        </w:r>
        <w:r>
          <w:rPr>
            <w:noProof/>
            <w:webHidden/>
          </w:rPr>
          <w:instrText xml:space="preserve"> PAGEREF _Toc447631967 \h </w:instrText>
        </w:r>
        <w:r>
          <w:rPr>
            <w:noProof/>
            <w:webHidden/>
          </w:rPr>
        </w:r>
        <w:r>
          <w:rPr>
            <w:noProof/>
            <w:webHidden/>
          </w:rPr>
          <w:fldChar w:fldCharType="separate"/>
        </w:r>
        <w:r>
          <w:rPr>
            <w:noProof/>
            <w:webHidden/>
          </w:rPr>
          <w:t>17</w:t>
        </w:r>
        <w:r>
          <w:rPr>
            <w:noProof/>
            <w:webHidden/>
          </w:rPr>
          <w:fldChar w:fldCharType="end"/>
        </w:r>
      </w:hyperlink>
    </w:p>
    <w:p w14:paraId="0437F2D0" w14:textId="77777777" w:rsidR="00BB0907" w:rsidRDefault="00BB0907">
      <w:pPr>
        <w:pStyle w:val="TOC1"/>
        <w:tabs>
          <w:tab w:val="right" w:pos="9350"/>
        </w:tabs>
        <w:rPr>
          <w:rFonts w:eastAsiaTheme="minorEastAsia"/>
          <w:noProof/>
          <w:lang w:val="en-GB" w:eastAsia="en-GB"/>
        </w:rPr>
      </w:pPr>
      <w:hyperlink w:anchor="_Toc447631968" w:history="1">
        <w:r w:rsidRPr="004A78AD">
          <w:rPr>
            <w:rStyle w:val="Hyperlink"/>
            <w:b/>
            <w:noProof/>
          </w:rPr>
          <w:t>Appendices</w:t>
        </w:r>
        <w:r>
          <w:rPr>
            <w:noProof/>
            <w:webHidden/>
          </w:rPr>
          <w:tab/>
        </w:r>
        <w:r>
          <w:rPr>
            <w:noProof/>
            <w:webHidden/>
          </w:rPr>
          <w:fldChar w:fldCharType="begin"/>
        </w:r>
        <w:r>
          <w:rPr>
            <w:noProof/>
            <w:webHidden/>
          </w:rPr>
          <w:instrText xml:space="preserve"> PAGEREF _Toc447631968 \h </w:instrText>
        </w:r>
        <w:r>
          <w:rPr>
            <w:noProof/>
            <w:webHidden/>
          </w:rPr>
        </w:r>
        <w:r>
          <w:rPr>
            <w:noProof/>
            <w:webHidden/>
          </w:rPr>
          <w:fldChar w:fldCharType="separate"/>
        </w:r>
        <w:r>
          <w:rPr>
            <w:noProof/>
            <w:webHidden/>
          </w:rPr>
          <w:t>18</w:t>
        </w:r>
        <w:r>
          <w:rPr>
            <w:noProof/>
            <w:webHidden/>
          </w:rPr>
          <w:fldChar w:fldCharType="end"/>
        </w:r>
      </w:hyperlink>
    </w:p>
    <w:p w14:paraId="716ACB6F" w14:textId="77777777" w:rsidR="00BB0907" w:rsidRDefault="00BB0907">
      <w:pPr>
        <w:pStyle w:val="TOC2"/>
        <w:tabs>
          <w:tab w:val="right" w:pos="9350"/>
        </w:tabs>
        <w:rPr>
          <w:rFonts w:eastAsiaTheme="minorEastAsia"/>
          <w:noProof/>
          <w:lang w:val="en-GB" w:eastAsia="en-GB"/>
        </w:rPr>
      </w:pPr>
      <w:hyperlink w:anchor="_Toc447631969" w:history="1">
        <w:r w:rsidRPr="004A78AD">
          <w:rPr>
            <w:rStyle w:val="Hyperlink"/>
            <w:noProof/>
          </w:rPr>
          <w:t>Appendix A</w:t>
        </w:r>
        <w:r>
          <w:rPr>
            <w:noProof/>
            <w:webHidden/>
          </w:rPr>
          <w:tab/>
        </w:r>
        <w:r>
          <w:rPr>
            <w:noProof/>
            <w:webHidden/>
          </w:rPr>
          <w:fldChar w:fldCharType="begin"/>
        </w:r>
        <w:r>
          <w:rPr>
            <w:noProof/>
            <w:webHidden/>
          </w:rPr>
          <w:instrText xml:space="preserve"> PAGEREF _Toc447631969 \h </w:instrText>
        </w:r>
        <w:r>
          <w:rPr>
            <w:noProof/>
            <w:webHidden/>
          </w:rPr>
        </w:r>
        <w:r>
          <w:rPr>
            <w:noProof/>
            <w:webHidden/>
          </w:rPr>
          <w:fldChar w:fldCharType="separate"/>
        </w:r>
        <w:r>
          <w:rPr>
            <w:noProof/>
            <w:webHidden/>
          </w:rPr>
          <w:t>18</w:t>
        </w:r>
        <w:r>
          <w:rPr>
            <w:noProof/>
            <w:webHidden/>
          </w:rPr>
          <w:fldChar w:fldCharType="end"/>
        </w:r>
      </w:hyperlink>
    </w:p>
    <w:p w14:paraId="290B522B" w14:textId="77777777" w:rsidR="00BB0907" w:rsidRDefault="00BB0907">
      <w:pPr>
        <w:pStyle w:val="TOC2"/>
        <w:tabs>
          <w:tab w:val="right" w:pos="9350"/>
        </w:tabs>
        <w:rPr>
          <w:rFonts w:eastAsiaTheme="minorEastAsia"/>
          <w:noProof/>
          <w:lang w:val="en-GB" w:eastAsia="en-GB"/>
        </w:rPr>
      </w:pPr>
      <w:hyperlink w:anchor="_Toc447631970" w:history="1">
        <w:r w:rsidRPr="004A78AD">
          <w:rPr>
            <w:rStyle w:val="Hyperlink"/>
            <w:noProof/>
          </w:rPr>
          <w:t>Appendix B</w:t>
        </w:r>
        <w:r>
          <w:rPr>
            <w:noProof/>
            <w:webHidden/>
          </w:rPr>
          <w:tab/>
        </w:r>
        <w:r>
          <w:rPr>
            <w:noProof/>
            <w:webHidden/>
          </w:rPr>
          <w:fldChar w:fldCharType="begin"/>
        </w:r>
        <w:r>
          <w:rPr>
            <w:noProof/>
            <w:webHidden/>
          </w:rPr>
          <w:instrText xml:space="preserve"> PAGEREF _Toc447631970 \h </w:instrText>
        </w:r>
        <w:r>
          <w:rPr>
            <w:noProof/>
            <w:webHidden/>
          </w:rPr>
        </w:r>
        <w:r>
          <w:rPr>
            <w:noProof/>
            <w:webHidden/>
          </w:rPr>
          <w:fldChar w:fldCharType="separate"/>
        </w:r>
        <w:r>
          <w:rPr>
            <w:noProof/>
            <w:webHidden/>
          </w:rPr>
          <w:t>18</w:t>
        </w:r>
        <w:r>
          <w:rPr>
            <w:noProof/>
            <w:webHidden/>
          </w:rPr>
          <w:fldChar w:fldCharType="end"/>
        </w:r>
      </w:hyperlink>
    </w:p>
    <w:p w14:paraId="325C0461" w14:textId="77777777" w:rsidR="00BB0907" w:rsidRDefault="00BB0907">
      <w:pPr>
        <w:pStyle w:val="TOC1"/>
        <w:tabs>
          <w:tab w:val="right" w:pos="9350"/>
        </w:tabs>
        <w:rPr>
          <w:rFonts w:eastAsiaTheme="minorEastAsia"/>
          <w:noProof/>
          <w:lang w:val="en-GB" w:eastAsia="en-GB"/>
        </w:rPr>
      </w:pPr>
      <w:hyperlink w:anchor="_Toc447631971" w:history="1">
        <w:r w:rsidRPr="004A78AD">
          <w:rPr>
            <w:rStyle w:val="Hyperlink"/>
            <w:b/>
            <w:noProof/>
          </w:rPr>
          <w:t>References</w:t>
        </w:r>
        <w:r>
          <w:rPr>
            <w:noProof/>
            <w:webHidden/>
          </w:rPr>
          <w:tab/>
        </w:r>
        <w:r>
          <w:rPr>
            <w:noProof/>
            <w:webHidden/>
          </w:rPr>
          <w:fldChar w:fldCharType="begin"/>
        </w:r>
        <w:r>
          <w:rPr>
            <w:noProof/>
            <w:webHidden/>
          </w:rPr>
          <w:instrText xml:space="preserve"> PAGEREF _Toc447631971 \h </w:instrText>
        </w:r>
        <w:r>
          <w:rPr>
            <w:noProof/>
            <w:webHidden/>
          </w:rPr>
        </w:r>
        <w:r>
          <w:rPr>
            <w:noProof/>
            <w:webHidden/>
          </w:rPr>
          <w:fldChar w:fldCharType="separate"/>
        </w:r>
        <w:r>
          <w:rPr>
            <w:noProof/>
            <w:webHidden/>
          </w:rPr>
          <w:t>19</w:t>
        </w:r>
        <w:r>
          <w:rPr>
            <w:noProof/>
            <w:webHidden/>
          </w:rPr>
          <w:fldChar w:fldCharType="end"/>
        </w:r>
      </w:hyperlink>
    </w:p>
    <w:p w14:paraId="0E850B62" w14:textId="7A11EA9C" w:rsidR="008E5D78" w:rsidRDefault="008E5D78">
      <w:r>
        <w:fldChar w:fldCharType="end"/>
      </w:r>
      <w:r>
        <w:br w:type="page"/>
      </w:r>
    </w:p>
    <w:p w14:paraId="211269DF" w14:textId="77777777" w:rsidR="008E5D78" w:rsidRDefault="008E5D78" w:rsidP="008E5D78">
      <w:pPr>
        <w:pStyle w:val="Heading1"/>
        <w:jc w:val="center"/>
        <w:rPr>
          <w:b/>
        </w:rPr>
      </w:pPr>
      <w:bookmarkStart w:id="1" w:name="_Toc447631906"/>
      <w:r>
        <w:rPr>
          <w:b/>
        </w:rPr>
        <w:lastRenderedPageBreak/>
        <w:t>Introduction</w:t>
      </w:r>
      <w:bookmarkEnd w:id="1"/>
    </w:p>
    <w:p w14:paraId="5A745D7C" w14:textId="77777777" w:rsidR="008E5D78" w:rsidRDefault="008E5D78" w:rsidP="008E5D78"/>
    <w:p w14:paraId="3D335735" w14:textId="77777777" w:rsidR="008678D2" w:rsidRDefault="008678D2" w:rsidP="008678D2">
      <w:pPr>
        <w:pStyle w:val="Heading2"/>
      </w:pPr>
      <w:bookmarkStart w:id="2" w:name="_Toc447631907"/>
      <w:r>
        <w:t>Overview</w:t>
      </w:r>
      <w:bookmarkEnd w:id="2"/>
    </w:p>
    <w:p w14:paraId="75A55B13" w14:textId="77777777" w:rsidR="008678D2" w:rsidRDefault="008678D2" w:rsidP="008E5D78">
      <w:commentRangeStart w:id="3"/>
      <w:r>
        <w:t>Cryptography is defined as “the practice and study of techniques required for secure communication in the presence of third parties.”</w:t>
      </w:r>
      <w:r w:rsidR="00EE63EA">
        <w:t xml:space="preserve"> This topic is the subject of significant research due to its increasing importance in society – particularly with the rising popularity of e-commerce and digitization. This document will describe various forms of cryptography, as well as implementations of some, with an evaluation on each algorithm and the project as a whole.</w:t>
      </w:r>
      <w:commentRangeEnd w:id="3"/>
      <w:r w:rsidR="00E35675">
        <w:rPr>
          <w:rStyle w:val="CommentReference"/>
        </w:rPr>
        <w:commentReference w:id="3"/>
      </w:r>
    </w:p>
    <w:p w14:paraId="63A3EB66" w14:textId="77777777" w:rsidR="008678D2" w:rsidRDefault="008678D2" w:rsidP="008E5D78"/>
    <w:p w14:paraId="228A9FDE" w14:textId="77777777" w:rsidR="008678D2" w:rsidRDefault="008678D2" w:rsidP="008678D2">
      <w:pPr>
        <w:pStyle w:val="Heading2"/>
      </w:pPr>
      <w:bookmarkStart w:id="4" w:name="_Toc447631908"/>
      <w:r>
        <w:t>Objectives</w:t>
      </w:r>
      <w:bookmarkEnd w:id="4"/>
    </w:p>
    <w:p w14:paraId="3B23CC22" w14:textId="77777777" w:rsidR="00EE63EA" w:rsidRDefault="00EE63EA">
      <w:r>
        <w:t>The objectives for the project are</w:t>
      </w:r>
      <w:r w:rsidR="00A222FB">
        <w:t xml:space="preserve"> to</w:t>
      </w:r>
      <w:r>
        <w:t>:</w:t>
      </w:r>
    </w:p>
    <w:p w14:paraId="675B0EF0" w14:textId="77777777" w:rsidR="005C24E9" w:rsidRDefault="005C24E9"/>
    <w:p w14:paraId="2B58FE2E" w14:textId="77777777" w:rsidR="00EE63EA" w:rsidRDefault="00A222FB" w:rsidP="00EE63EA">
      <w:pPr>
        <w:pStyle w:val="ListParagraph"/>
        <w:numPr>
          <w:ilvl w:val="0"/>
          <w:numId w:val="3"/>
        </w:numPr>
      </w:pPr>
      <w:r>
        <w:t>Gain a better understanding of cryptography and its various methods.</w:t>
      </w:r>
    </w:p>
    <w:p w14:paraId="101C0142" w14:textId="77777777" w:rsidR="00A222FB" w:rsidRDefault="00A222FB" w:rsidP="00A222FB">
      <w:pPr>
        <w:pStyle w:val="ListParagraph"/>
        <w:numPr>
          <w:ilvl w:val="0"/>
          <w:numId w:val="3"/>
        </w:numPr>
      </w:pPr>
      <w:r>
        <w:t>Achieve a better quality of code.</w:t>
      </w:r>
    </w:p>
    <w:p w14:paraId="1D68EC96" w14:textId="77777777" w:rsidR="00A222FB" w:rsidRDefault="00A222FB" w:rsidP="00EE63EA">
      <w:pPr>
        <w:pStyle w:val="ListParagraph"/>
        <w:numPr>
          <w:ilvl w:val="0"/>
          <w:numId w:val="3"/>
        </w:numPr>
      </w:pPr>
      <w:r>
        <w:t>Improve project management skills.</w:t>
      </w:r>
    </w:p>
    <w:p w14:paraId="5D490564" w14:textId="77777777" w:rsidR="000735D0" w:rsidRDefault="00A222FB" w:rsidP="000735D0">
      <w:pPr>
        <w:pStyle w:val="ListParagraph"/>
        <w:numPr>
          <w:ilvl w:val="0"/>
          <w:numId w:val="3"/>
        </w:numPr>
      </w:pPr>
      <w:r>
        <w:t>Learn about and incorporate industry standards for testing software.</w:t>
      </w:r>
    </w:p>
    <w:p w14:paraId="5560B16E" w14:textId="77777777" w:rsidR="008E5D78" w:rsidRDefault="008E5D78" w:rsidP="00946EC2">
      <w:pPr>
        <w:pStyle w:val="ListParagraph"/>
        <w:numPr>
          <w:ilvl w:val="0"/>
          <w:numId w:val="3"/>
        </w:numPr>
      </w:pPr>
      <w:r>
        <w:br w:type="page"/>
      </w:r>
    </w:p>
    <w:p w14:paraId="7983BC92" w14:textId="77777777" w:rsidR="000735D0" w:rsidRDefault="000735D0" w:rsidP="000735D0">
      <w:pPr>
        <w:pStyle w:val="Heading1"/>
        <w:jc w:val="center"/>
        <w:rPr>
          <w:b/>
        </w:rPr>
      </w:pPr>
      <w:bookmarkStart w:id="5" w:name="_Toc447631909"/>
      <w:r>
        <w:rPr>
          <w:b/>
        </w:rPr>
        <w:lastRenderedPageBreak/>
        <w:t>Planning</w:t>
      </w:r>
      <w:bookmarkEnd w:id="5"/>
    </w:p>
    <w:p w14:paraId="4DE637A8" w14:textId="77777777" w:rsidR="000735D0" w:rsidRDefault="000735D0" w:rsidP="000735D0"/>
    <w:p w14:paraId="13F2035F" w14:textId="77777777" w:rsidR="000735D0" w:rsidRDefault="000735D0" w:rsidP="005C24E9">
      <w:pPr>
        <w:pStyle w:val="Heading2"/>
      </w:pPr>
      <w:bookmarkStart w:id="6" w:name="_Toc447631910"/>
      <w:r>
        <w:t>Requirements</w:t>
      </w:r>
      <w:bookmarkEnd w:id="6"/>
    </w:p>
    <w:p w14:paraId="46781719" w14:textId="77777777" w:rsidR="005C24E9" w:rsidRDefault="000735D0" w:rsidP="000735D0">
      <w:r>
        <w:t xml:space="preserve">The project will have a number of requirements in order to achieve the objectives set out in </w:t>
      </w:r>
      <w:commentRangeStart w:id="7"/>
      <w:r>
        <w:t>section</w:t>
      </w:r>
      <w:commentRangeEnd w:id="7"/>
      <w:r>
        <w:rPr>
          <w:rStyle w:val="CommentReference"/>
        </w:rPr>
        <w:commentReference w:id="7"/>
      </w:r>
      <w:r>
        <w:t xml:space="preserve"> &lt;?&gt;. The project will:</w:t>
      </w:r>
    </w:p>
    <w:p w14:paraId="081AEDC8" w14:textId="77777777" w:rsidR="005C24E9" w:rsidRDefault="005C24E9" w:rsidP="000735D0"/>
    <w:p w14:paraId="0C20C104" w14:textId="77777777" w:rsidR="000735D0" w:rsidRDefault="000735D0" w:rsidP="000735D0">
      <w:pPr>
        <w:pStyle w:val="ListParagraph"/>
        <w:numPr>
          <w:ilvl w:val="0"/>
          <w:numId w:val="7"/>
        </w:numPr>
      </w:pPr>
      <w:r>
        <w:t>Be documented extensively throughout.</w:t>
      </w:r>
    </w:p>
    <w:p w14:paraId="5F996222" w14:textId="77777777" w:rsidR="000735D0" w:rsidRDefault="000735D0" w:rsidP="000735D0">
      <w:pPr>
        <w:pStyle w:val="ListParagraph"/>
        <w:numPr>
          <w:ilvl w:val="0"/>
          <w:numId w:val="7"/>
        </w:numPr>
      </w:pPr>
      <w:r>
        <w:t>Adhere to specified targets and timeframes.</w:t>
      </w:r>
    </w:p>
    <w:p w14:paraId="1A56AE96" w14:textId="77777777" w:rsidR="000735D0" w:rsidRDefault="005C24E9" w:rsidP="000735D0">
      <w:pPr>
        <w:pStyle w:val="ListParagraph"/>
        <w:numPr>
          <w:ilvl w:val="0"/>
          <w:numId w:val="7"/>
        </w:numPr>
      </w:pPr>
      <w:r>
        <w:t>Provide references and diagrams when suitable.</w:t>
      </w:r>
    </w:p>
    <w:p w14:paraId="0A746A1E" w14:textId="77777777" w:rsidR="005C24E9" w:rsidRPr="000735D0" w:rsidRDefault="005C24E9" w:rsidP="005C24E9"/>
    <w:p w14:paraId="2F17A82A" w14:textId="77777777" w:rsidR="000735D0" w:rsidRDefault="000735D0" w:rsidP="000735D0">
      <w:r>
        <w:t>The software will have a number of requirements that will be detailed within this section of the documentation.</w:t>
      </w:r>
    </w:p>
    <w:p w14:paraId="399B0DA1" w14:textId="77777777" w:rsidR="000735D0" w:rsidRDefault="000735D0" w:rsidP="000735D0">
      <w:r>
        <w:t>As with most pieces of software, the code must be:</w:t>
      </w:r>
    </w:p>
    <w:p w14:paraId="0C66A013" w14:textId="77777777" w:rsidR="005C24E9" w:rsidRDefault="005C24E9" w:rsidP="000735D0"/>
    <w:p w14:paraId="5817B06C" w14:textId="77777777" w:rsidR="000735D0" w:rsidRDefault="000735D0" w:rsidP="000735D0">
      <w:pPr>
        <w:pStyle w:val="ListParagraph"/>
        <w:numPr>
          <w:ilvl w:val="0"/>
          <w:numId w:val="5"/>
        </w:numPr>
      </w:pPr>
      <w:r>
        <w:t>Reliable.</w:t>
      </w:r>
    </w:p>
    <w:p w14:paraId="1FD80FEE" w14:textId="77777777" w:rsidR="000735D0" w:rsidRDefault="000735D0" w:rsidP="000735D0">
      <w:pPr>
        <w:pStyle w:val="ListParagraph"/>
        <w:numPr>
          <w:ilvl w:val="0"/>
          <w:numId w:val="5"/>
        </w:numPr>
      </w:pPr>
      <w:r>
        <w:t>Efficient.</w:t>
      </w:r>
    </w:p>
    <w:p w14:paraId="3EE7D821" w14:textId="77777777" w:rsidR="000735D0" w:rsidRDefault="000735D0" w:rsidP="000735D0">
      <w:pPr>
        <w:pStyle w:val="ListParagraph"/>
        <w:numPr>
          <w:ilvl w:val="0"/>
          <w:numId w:val="5"/>
        </w:numPr>
      </w:pPr>
      <w:r>
        <w:t>Maintainable.</w:t>
      </w:r>
    </w:p>
    <w:p w14:paraId="5F5B4C71" w14:textId="77777777" w:rsidR="000735D0" w:rsidRDefault="000735D0" w:rsidP="000735D0">
      <w:pPr>
        <w:pStyle w:val="ListParagraph"/>
        <w:numPr>
          <w:ilvl w:val="0"/>
          <w:numId w:val="5"/>
        </w:numPr>
      </w:pPr>
      <w:r>
        <w:t>An appropriate size.</w:t>
      </w:r>
    </w:p>
    <w:p w14:paraId="4C907ED1" w14:textId="77777777" w:rsidR="000735D0" w:rsidRDefault="000735D0" w:rsidP="000735D0"/>
    <w:p w14:paraId="5E5DE3C0" w14:textId="77777777" w:rsidR="000735D0" w:rsidRDefault="000735D0" w:rsidP="000735D0">
      <w:r>
        <w:t>Furthermore, the software must have a set of requirements prior to the start of development which detail the functionality of the software. As such, the</w:t>
      </w:r>
      <w:r w:rsidR="005C24E9">
        <w:t xml:space="preserve"> software to be created should:</w:t>
      </w:r>
    </w:p>
    <w:p w14:paraId="52F7360F" w14:textId="77777777" w:rsidR="005C24E9" w:rsidRDefault="005C24E9" w:rsidP="000735D0"/>
    <w:p w14:paraId="70E1BA35" w14:textId="77777777" w:rsidR="000735D0" w:rsidRDefault="000735D0" w:rsidP="000735D0">
      <w:pPr>
        <w:pStyle w:val="ListParagraph"/>
        <w:numPr>
          <w:ilvl w:val="0"/>
          <w:numId w:val="6"/>
        </w:numPr>
      </w:pPr>
      <w:r>
        <w:t>Have a User Interface (UI) that is easy to use.</w:t>
      </w:r>
    </w:p>
    <w:p w14:paraId="1EB17E83" w14:textId="77777777" w:rsidR="000735D0" w:rsidRDefault="000735D0" w:rsidP="000735D0">
      <w:pPr>
        <w:pStyle w:val="ListParagraph"/>
        <w:numPr>
          <w:ilvl w:val="0"/>
          <w:numId w:val="6"/>
        </w:numPr>
      </w:pPr>
      <w:r>
        <w:t>Have the ability to read / write text from / to a text file.</w:t>
      </w:r>
    </w:p>
    <w:p w14:paraId="1A4F39CA" w14:textId="77777777" w:rsidR="000735D0" w:rsidRDefault="000735D0" w:rsidP="000735D0">
      <w:pPr>
        <w:pStyle w:val="ListParagraph"/>
        <w:numPr>
          <w:ilvl w:val="0"/>
          <w:numId w:val="6"/>
        </w:numPr>
      </w:pPr>
      <w:r>
        <w:t>Encrypt text using various methodologies, based on user input.</w:t>
      </w:r>
    </w:p>
    <w:p w14:paraId="6C68B7D2" w14:textId="77777777" w:rsidR="000735D0" w:rsidRDefault="000735D0" w:rsidP="000735D0">
      <w:pPr>
        <w:pStyle w:val="ListParagraph"/>
        <w:numPr>
          <w:ilvl w:val="0"/>
          <w:numId w:val="6"/>
        </w:numPr>
      </w:pPr>
      <w:r>
        <w:t>Decrypt text using various methodologies, based on user input.</w:t>
      </w:r>
    </w:p>
    <w:p w14:paraId="0860F166" w14:textId="77777777" w:rsidR="000735D0" w:rsidRDefault="000735D0" w:rsidP="000735D0"/>
    <w:p w14:paraId="7DB86E21" w14:textId="3A1393AC" w:rsidR="00E35675" w:rsidRDefault="000735D0" w:rsidP="000735D0">
      <w:r>
        <w:t>These requirements will give a number of specific, measurable, attainable, realistic and tangible (SMART) goals to work towards through the course of development. They will also be the basis for the various forms of testing that will be carried out during and after the construction phase of development. All of this information will then contribute towards the evaluation of the overall success of the project.</w:t>
      </w:r>
    </w:p>
    <w:p w14:paraId="512EF336" w14:textId="77777777" w:rsidR="001D5EC9" w:rsidRDefault="001D5EC9" w:rsidP="000735D0"/>
    <w:p w14:paraId="3294F55A" w14:textId="1BAEFADD" w:rsidR="00711F86" w:rsidRDefault="00711F86" w:rsidP="00711F86">
      <w:pPr>
        <w:pStyle w:val="Heading2"/>
      </w:pPr>
      <w:bookmarkStart w:id="8" w:name="_Toc447631911"/>
      <w:r>
        <w:t>Trello</w:t>
      </w:r>
      <w:bookmarkEnd w:id="8"/>
    </w:p>
    <w:p w14:paraId="7AAB60D6" w14:textId="35F444CA" w:rsidR="00711F86" w:rsidRDefault="00711F86" w:rsidP="00711F86">
      <w:r>
        <w:t>Trello is a collaborative project management tool available online as a website or as an app</w:t>
      </w:r>
      <w:r w:rsidR="00BB0907">
        <w:t xml:space="preserve"> (Trello, 2011)</w:t>
      </w:r>
      <w:r>
        <w:t>. The tool makes use of ‘boards’, ‘lists’ and ‘cards’. Each board is made up of a number of lists, whereas each list is made up of a number of cards. These help to break down large projects into smaller, manageable tasks in order to provide a realistic goal while giving a better understanding of the project and what is required. Shown below is a screenshot of a Trello board used for this project.</w:t>
      </w:r>
    </w:p>
    <w:p w14:paraId="615EF1F9" w14:textId="77777777" w:rsidR="00711F86" w:rsidRPr="00711F86" w:rsidRDefault="00711F86" w:rsidP="00711F86"/>
    <w:p w14:paraId="1275D87E" w14:textId="77777777" w:rsidR="00711F86" w:rsidRDefault="00711F86" w:rsidP="000735D0">
      <w:r>
        <w:rPr>
          <w:noProof/>
          <w:lang w:val="en-GB" w:eastAsia="en-GB"/>
        </w:rPr>
        <w:lastRenderedPageBreak/>
        <w:drawing>
          <wp:inline distT="0" distB="0" distL="0" distR="0" wp14:anchorId="335A3C97" wp14:editId="0A6DD51A">
            <wp:extent cx="6289266" cy="264736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802" b="4322"/>
                    <a:stretch/>
                  </pic:blipFill>
                  <pic:spPr bwMode="auto">
                    <a:xfrm>
                      <a:off x="0" y="0"/>
                      <a:ext cx="6299575" cy="2651700"/>
                    </a:xfrm>
                    <a:prstGeom prst="rect">
                      <a:avLst/>
                    </a:prstGeom>
                    <a:ln>
                      <a:noFill/>
                    </a:ln>
                    <a:extLst>
                      <a:ext uri="{53640926-AAD7-44D8-BBD7-CCE9431645EC}">
                        <a14:shadowObscured xmlns:a14="http://schemas.microsoft.com/office/drawing/2010/main"/>
                      </a:ext>
                    </a:extLst>
                  </pic:spPr>
                </pic:pic>
              </a:graphicData>
            </a:graphic>
          </wp:inline>
        </w:drawing>
      </w:r>
    </w:p>
    <w:p w14:paraId="5D90F9A4" w14:textId="77777777" w:rsidR="00711F86" w:rsidRDefault="00711F86" w:rsidP="00711F86">
      <w:pPr>
        <w:jc w:val="center"/>
        <w:rPr>
          <w:sz w:val="16"/>
          <w:szCs w:val="16"/>
        </w:rPr>
      </w:pPr>
      <w:r w:rsidRPr="00711F86">
        <w:rPr>
          <w:sz w:val="16"/>
          <w:szCs w:val="16"/>
        </w:rPr>
        <w:t>Image Showing Project Trello Board.</w:t>
      </w:r>
    </w:p>
    <w:p w14:paraId="2765DF33" w14:textId="1DC5E903" w:rsidR="000735D0" w:rsidRPr="00711F86" w:rsidRDefault="000735D0" w:rsidP="00711F86">
      <w:pPr>
        <w:jc w:val="center"/>
        <w:rPr>
          <w:sz w:val="16"/>
          <w:szCs w:val="16"/>
        </w:rPr>
      </w:pPr>
      <w:r w:rsidRPr="00711F86">
        <w:rPr>
          <w:sz w:val="16"/>
          <w:szCs w:val="16"/>
        </w:rPr>
        <w:br w:type="page"/>
      </w:r>
    </w:p>
    <w:p w14:paraId="0A308112" w14:textId="77777777" w:rsidR="008E5D78" w:rsidRDefault="008E5D78" w:rsidP="008E5D78">
      <w:pPr>
        <w:pStyle w:val="Heading1"/>
        <w:jc w:val="center"/>
        <w:rPr>
          <w:b/>
        </w:rPr>
      </w:pPr>
      <w:bookmarkStart w:id="9" w:name="_Toc447631912"/>
      <w:r>
        <w:rPr>
          <w:b/>
        </w:rPr>
        <w:lastRenderedPageBreak/>
        <w:t>Research</w:t>
      </w:r>
      <w:bookmarkEnd w:id="9"/>
    </w:p>
    <w:p w14:paraId="01D44557" w14:textId="77777777" w:rsidR="008E5D78" w:rsidRDefault="008E5D78" w:rsidP="008E5D78"/>
    <w:p w14:paraId="4774DE1E" w14:textId="77777777" w:rsidR="00946EC2" w:rsidRDefault="00946EC2" w:rsidP="00946EC2">
      <w:pPr>
        <w:pStyle w:val="Heading2"/>
      </w:pPr>
      <w:bookmarkStart w:id="10" w:name="_Toc447631913"/>
      <w:r>
        <w:t>Cryptography</w:t>
      </w:r>
      <w:bookmarkEnd w:id="10"/>
    </w:p>
    <w:p w14:paraId="6979F1A0" w14:textId="30CBB25E" w:rsidR="00946EC2" w:rsidRDefault="00456C3D" w:rsidP="00946EC2">
      <w:r>
        <w:t xml:space="preserve">Cryptography is defined as “the process of writing or reading of secret messages or codes” (Merriam-Webster, 2015). Cryptography has been used throughout history in order to prevent messages from being read by individuals other than the intended reader, particularly in </w:t>
      </w:r>
      <w:r w:rsidR="00B3332D">
        <w:t xml:space="preserve">times of </w:t>
      </w:r>
      <w:r w:rsidR="006711AD">
        <w:t>warfare</w:t>
      </w:r>
      <w:r>
        <w:t xml:space="preserve">. The earliest example of </w:t>
      </w:r>
      <w:r w:rsidR="0053041A">
        <w:t>cryptography</w:t>
      </w:r>
      <w:r>
        <w:t xml:space="preserve"> </w:t>
      </w:r>
      <w:r w:rsidR="0053041A">
        <w:t xml:space="preserve">dates back to Ancient Egypt at around 1900BC, with the first cipher being dated back to around 550BC. This was known as the Atbash Cipher and was a simple monoalphabetic cipher used to encode the book of Jeremiah. Since the introduction of cryptography, </w:t>
      </w:r>
      <w:r w:rsidR="00745EC6">
        <w:t xml:space="preserve">techniques have advanced significantly in order to prevent cryptanalysis. Cryptanalysis is the process of </w:t>
      </w:r>
      <w:r w:rsidR="003A7DAF">
        <w:t>analyzing and deciphering cryptographic writings or systems (Free Dictionary, 2015).</w:t>
      </w:r>
    </w:p>
    <w:p w14:paraId="063777F9" w14:textId="77777777" w:rsidR="00946EC2" w:rsidRPr="00946EC2" w:rsidRDefault="00946EC2" w:rsidP="00946EC2"/>
    <w:p w14:paraId="19022DB4" w14:textId="77777777" w:rsidR="008E5D78" w:rsidRDefault="008E5D78" w:rsidP="00946EC2">
      <w:pPr>
        <w:pStyle w:val="Heading3"/>
      </w:pPr>
      <w:bookmarkStart w:id="11" w:name="_Toc447631914"/>
      <w:r>
        <w:t>Substitution Ciphers</w:t>
      </w:r>
      <w:bookmarkEnd w:id="11"/>
    </w:p>
    <w:p w14:paraId="0D1B3B10" w14:textId="7B6CFB98" w:rsidR="002C472A" w:rsidRDefault="003A7DAF" w:rsidP="008E5D78">
      <w:r>
        <w:t>A substitution cipher is the simplest and earliest form of cipher, with the first known instance being the Atbash Cipher used by the Jews circa 550BC. Substitution cipher’s work by taking the characters of the message and substituting them with other characters.</w:t>
      </w:r>
      <w:r w:rsidR="00B3332D">
        <w:t xml:space="preserve"> There are two forms of substitution cipher – monoalphabetic substitution ciphers and polyalphabetic substitution ciphers. The former simply substitutes the letters using a given position, whereas the polyalphabetic substitution ciphers make use of a secret phrase in order to encode the message through substitution.</w:t>
      </w:r>
    </w:p>
    <w:p w14:paraId="17D58993" w14:textId="77777777" w:rsidR="002C472A" w:rsidRDefault="002C472A" w:rsidP="008E5D78"/>
    <w:p w14:paraId="32BF4593" w14:textId="6EDCEB45" w:rsidR="00C84B98" w:rsidRDefault="00C84B98" w:rsidP="00C84B98">
      <w:pPr>
        <w:pStyle w:val="Heading4"/>
      </w:pPr>
      <w:bookmarkStart w:id="12" w:name="_Toc447631915"/>
      <w:r>
        <w:t>Monoalphabetic Substitution Ciphers</w:t>
      </w:r>
      <w:bookmarkEnd w:id="12"/>
    </w:p>
    <w:p w14:paraId="571D493E" w14:textId="753AD2D3" w:rsidR="003A7DAF" w:rsidRDefault="003A7DAF" w:rsidP="00C84B98">
      <w:pPr>
        <w:pStyle w:val="Heading5"/>
      </w:pPr>
      <w:bookmarkStart w:id="13" w:name="_Toc447631916"/>
      <w:r>
        <w:t>Atbash Cipher</w:t>
      </w:r>
      <w:bookmarkEnd w:id="13"/>
    </w:p>
    <w:p w14:paraId="0F601CBA" w14:textId="41D4D146" w:rsidR="003A7DAF" w:rsidRDefault="003A7DAF" w:rsidP="002C472A">
      <w:commentRangeStart w:id="14"/>
      <w:r>
        <w:t xml:space="preserve">A </w:t>
      </w:r>
      <w:r w:rsidR="002C472A">
        <w:t>monoalphabetic</w:t>
      </w:r>
      <w:r>
        <w:t xml:space="preserve"> substitution cipher where the </w:t>
      </w:r>
      <w:r w:rsidR="002C472A">
        <w:t>letters of the alphabet were substituted with the letters found in the same position if the alphabet were reversed. For example, a B was replaced with a Y</w:t>
      </w:r>
      <w:r w:rsidR="000E1C7F">
        <w:t xml:space="preserve"> (*)</w:t>
      </w:r>
      <w:r w:rsidR="002C472A">
        <w:t>.</w:t>
      </w:r>
      <w:commentRangeEnd w:id="14"/>
      <w:r w:rsidR="00596E3B">
        <w:rPr>
          <w:rStyle w:val="CommentReference"/>
        </w:rPr>
        <w:commentReference w:id="14"/>
      </w:r>
    </w:p>
    <w:p w14:paraId="6CB6DEE3" w14:textId="77777777" w:rsidR="003A7DAF" w:rsidRDefault="003A7DAF" w:rsidP="002C472A"/>
    <w:p w14:paraId="3E919C95" w14:textId="3215E890" w:rsidR="003A7DAF" w:rsidRDefault="003A7DAF" w:rsidP="00C84B98">
      <w:pPr>
        <w:pStyle w:val="Heading5"/>
      </w:pPr>
      <w:bookmarkStart w:id="15" w:name="_Toc447631917"/>
      <w:r>
        <w:t>Caesar Cipher</w:t>
      </w:r>
      <w:bookmarkEnd w:id="15"/>
    </w:p>
    <w:p w14:paraId="7330CC2E" w14:textId="1D8AD154" w:rsidR="003A7DAF" w:rsidRDefault="003A7DAF" w:rsidP="002C472A">
      <w:r>
        <w:t>Developed by Julius Caesar between the years 50 and 60BC</w:t>
      </w:r>
      <w:r w:rsidR="000E1C7F">
        <w:t xml:space="preserve"> in order to keep military plans secure in transit</w:t>
      </w:r>
      <w:r>
        <w:t>, the Caesar cipher is one of the most famous ciphers, working by transposing each letter forwards by 3 letters</w:t>
      </w:r>
      <w:r w:rsidR="00596E3B">
        <w:t>,</w:t>
      </w:r>
      <w:r>
        <w:t xml:space="preserve"> so that A becomes D </w:t>
      </w:r>
      <w:proofErr w:type="spellStart"/>
      <w:r>
        <w:t>etc</w:t>
      </w:r>
      <w:proofErr w:type="spellEnd"/>
      <w:r w:rsidR="000E1C7F">
        <w:t xml:space="preserve"> (*)</w:t>
      </w:r>
      <w:r>
        <w:t>.</w:t>
      </w:r>
      <w:r w:rsidR="00BB0907">
        <w:t xml:space="preserve"> Another variation of this cipher is the ROT-13 cipher, where each letter is shifted by 13 letters – half the English alphabet.</w:t>
      </w:r>
    </w:p>
    <w:p w14:paraId="0D87ACDD" w14:textId="77777777" w:rsidR="003A7DAF" w:rsidRDefault="003A7DAF" w:rsidP="002C472A"/>
    <w:p w14:paraId="2C3AB239" w14:textId="71930293" w:rsidR="00C84B98" w:rsidRDefault="00C84B98" w:rsidP="00C84B98">
      <w:pPr>
        <w:pStyle w:val="Heading4"/>
      </w:pPr>
      <w:bookmarkStart w:id="16" w:name="_Toc447631918"/>
      <w:r>
        <w:t>Polyalphabetic Substitution Ciphers</w:t>
      </w:r>
      <w:bookmarkEnd w:id="16"/>
    </w:p>
    <w:p w14:paraId="28FF57E1" w14:textId="1ADC7924" w:rsidR="003A7DAF" w:rsidRPr="003A7DAF" w:rsidRDefault="002C472A" w:rsidP="00C84B98">
      <w:pPr>
        <w:pStyle w:val="Heading5"/>
      </w:pPr>
      <w:bookmarkStart w:id="17" w:name="_Toc447631919"/>
      <w:r>
        <w:t>Vigenere Cipher</w:t>
      </w:r>
      <w:bookmarkEnd w:id="17"/>
    </w:p>
    <w:p w14:paraId="2D1C46AD" w14:textId="68DC4527" w:rsidR="00946EC2" w:rsidRDefault="002C472A" w:rsidP="008E5D78">
      <w:commentRangeStart w:id="18"/>
      <w:r>
        <w:t xml:space="preserve">In 1553, </w:t>
      </w:r>
      <w:proofErr w:type="spellStart"/>
      <w:r>
        <w:t>Giovan</w:t>
      </w:r>
      <w:proofErr w:type="spellEnd"/>
      <w:r>
        <w:t xml:space="preserve"> </w:t>
      </w:r>
      <w:proofErr w:type="spellStart"/>
      <w:r>
        <w:t>Belaso</w:t>
      </w:r>
      <w:proofErr w:type="spellEnd"/>
      <w:r>
        <w:t xml:space="preserve"> proposed the idea of using a password to encrypt messages, an idea that influenced Blaise de Vigenere and eventually evolved into a technique we commonly refer to as a</w:t>
      </w:r>
      <w:r w:rsidR="00A96A4B">
        <w:t>n</w:t>
      </w:r>
      <w:r>
        <w:t xml:space="preserve"> </w:t>
      </w:r>
      <w:r w:rsidR="00A96A4B">
        <w:t xml:space="preserve">“encryption key”. </w:t>
      </w:r>
      <w:proofErr w:type="spellStart"/>
      <w:r w:rsidR="00A96A4B">
        <w:t>Vigenere’s</w:t>
      </w:r>
      <w:proofErr w:type="spellEnd"/>
      <w:r w:rsidR="00A96A4B">
        <w:t xml:space="preserve"> cipher is seen as the first encryption key system, transitioning from traditional to modern encryption methods. The cipher is an example of a polyalphabetic substitution cipher and works by taking a key, then using each letter of that key as the number of positions to transpose a letter using a Caesar cipher. For example, with the key “ABC” and the message “XYZ”, the message becomes encrypted to “XZB”.</w:t>
      </w:r>
    </w:p>
    <w:p w14:paraId="17201DA8" w14:textId="77777777" w:rsidR="002C472A" w:rsidRDefault="002C472A" w:rsidP="008E5D78"/>
    <w:p w14:paraId="20B6F57D" w14:textId="3CFDDA17" w:rsidR="00C84B98" w:rsidRDefault="00C84B98" w:rsidP="00C84B98">
      <w:pPr>
        <w:pStyle w:val="Heading5"/>
      </w:pPr>
      <w:bookmarkStart w:id="19" w:name="_Toc447631920"/>
      <w:r>
        <w:t>Autokey Cipher</w:t>
      </w:r>
      <w:bookmarkEnd w:id="19"/>
    </w:p>
    <w:p w14:paraId="32493187" w14:textId="14765363" w:rsidR="00C84B98" w:rsidRDefault="00451DD2" w:rsidP="00C84B98">
      <w:r>
        <w:t>The Autokey cipher was also developed by Blaise de Vigenere by removing the possibility of a pattern search to find the repeating key which could then reveal the key. This is done by taking the standard cipher method proposed by Vigenere but instead adding the new key to the plaintext message.</w:t>
      </w:r>
    </w:p>
    <w:p w14:paraId="71A47A38" w14:textId="77777777" w:rsidR="00C84B98" w:rsidRDefault="00C84B98" w:rsidP="00C84B98"/>
    <w:p w14:paraId="4DF1BCB1" w14:textId="3D6707B4" w:rsidR="00C84B98" w:rsidRDefault="00C84B98" w:rsidP="00C84B98">
      <w:pPr>
        <w:pStyle w:val="Heading5"/>
      </w:pPr>
      <w:bookmarkStart w:id="20" w:name="_Toc447631921"/>
      <w:r>
        <w:t>Running Key Cipher</w:t>
      </w:r>
      <w:bookmarkEnd w:id="20"/>
    </w:p>
    <w:p w14:paraId="4DE0A000" w14:textId="16B667E1" w:rsidR="00C84B98" w:rsidRPr="00C84B98" w:rsidRDefault="00A33DC8" w:rsidP="00C84B98">
      <w:r>
        <w:t>The running key cipher is a variation of the Vigenere cipher which uses a long key, such as an extract from a book, instead of a short key. This means that cryptanalysis is much more difficult as there is no repeating pattern.</w:t>
      </w:r>
      <w:commentRangeEnd w:id="18"/>
      <w:r w:rsidR="00EB50DD">
        <w:rPr>
          <w:rStyle w:val="CommentReference"/>
        </w:rPr>
        <w:commentReference w:id="18"/>
      </w:r>
    </w:p>
    <w:p w14:paraId="25F4901B" w14:textId="77777777" w:rsidR="00C84B98" w:rsidRDefault="00C84B98" w:rsidP="008E5D78"/>
    <w:p w14:paraId="7E309B01" w14:textId="77777777" w:rsidR="00A33DC8" w:rsidRDefault="00A33DC8" w:rsidP="00A33DC8">
      <w:pPr>
        <w:pStyle w:val="Heading4"/>
      </w:pPr>
      <w:bookmarkStart w:id="21" w:name="_Toc447631922"/>
      <w:r>
        <w:t>One-Time Pad</w:t>
      </w:r>
      <w:bookmarkEnd w:id="21"/>
    </w:p>
    <w:p w14:paraId="160C038E" w14:textId="65F108FF" w:rsidR="00BF1FE3" w:rsidRDefault="00A33DC8" w:rsidP="008E5D78">
      <w:r>
        <w:t xml:space="preserve">The one-time pad is similar to the running key cipher. However, in this variation, the key is </w:t>
      </w:r>
      <w:r w:rsidR="00BF1FE3">
        <w:t>always</w:t>
      </w:r>
      <w:r>
        <w:t xml:space="preserve"> random. This, combined with the fact that the same key is never used twice, makes it theoretically unbreakable due to every possible decryption is equally likely (Practical Cryptography, 2014).</w:t>
      </w:r>
    </w:p>
    <w:p w14:paraId="29B77F75" w14:textId="77777777" w:rsidR="00A33DC8" w:rsidRDefault="00A33DC8" w:rsidP="008E5D78"/>
    <w:p w14:paraId="2FD6A908" w14:textId="1350238F" w:rsidR="00C84B98" w:rsidRDefault="00C84B98" w:rsidP="00C84B98">
      <w:pPr>
        <w:pStyle w:val="Heading4"/>
      </w:pPr>
      <w:bookmarkStart w:id="22" w:name="_Toc447631923"/>
      <w:r>
        <w:t>Mechanical Substitution Ciphers</w:t>
      </w:r>
      <w:bookmarkEnd w:id="22"/>
    </w:p>
    <w:p w14:paraId="707BA714" w14:textId="0665D6F7" w:rsidR="008E38DA" w:rsidRDefault="008E38DA" w:rsidP="008E38DA">
      <w:r>
        <w:t xml:space="preserve">Mechanical Substitution Ciphers are cryptographic tools used to perform complex polyalphabetic substitution encipherment using mechanical rotors. </w:t>
      </w:r>
      <w:r w:rsidR="00EB50DD">
        <w:t>There are a number of notable examples, some of which are described in detail within this section.</w:t>
      </w:r>
    </w:p>
    <w:p w14:paraId="52C5AA51" w14:textId="77777777" w:rsidR="008E38DA" w:rsidRPr="008E38DA" w:rsidRDefault="008E38DA" w:rsidP="008E38DA"/>
    <w:p w14:paraId="0470F0A1" w14:textId="009896E0" w:rsidR="00C84B98" w:rsidRDefault="00C84B98" w:rsidP="00C84B98">
      <w:pPr>
        <w:pStyle w:val="Heading5"/>
      </w:pPr>
      <w:bookmarkStart w:id="23" w:name="_Toc447631924"/>
      <w:r>
        <w:t>Enigma</w:t>
      </w:r>
      <w:bookmarkEnd w:id="23"/>
    </w:p>
    <w:p w14:paraId="3C96CF39" w14:textId="4228B9EB" w:rsidR="00C84B98" w:rsidRDefault="00696711" w:rsidP="00C84B98">
      <w:r>
        <w:t>Enigma is the name given to a series of mechanical machines used in World War II</w:t>
      </w:r>
      <w:r w:rsidR="00CE7E4D">
        <w:t xml:space="preserve"> to encode and decode messages.</w:t>
      </w:r>
    </w:p>
    <w:p w14:paraId="16D142FE" w14:textId="55808503" w:rsidR="00696711" w:rsidRDefault="00696711" w:rsidP="00C84B98">
      <w:r>
        <w:t>The machine worked using a number of components: a keyboard, a plugboard, a static rotor, a series of three rotors, a reflector and a lampboard</w:t>
      </w:r>
      <w:r w:rsidR="00CE7E4D">
        <w:t xml:space="preserve"> (Sale, 2015)</w:t>
      </w:r>
      <w:r>
        <w:t>. The operator presses a letter on the keyboard that they wish to encrypt. This letter then gets passed to the plugboard where it is converted to another letter. This new letter is then passed to the static rotor where it is changed to a new letter before being passed through the other rotors. The other rotors continue to alter the letter until it reaches the reflector, where it is altered once more before being sent back through the rotors</w:t>
      </w:r>
      <w:r w:rsidR="00E31D20">
        <w:t xml:space="preserve"> and plugboard</w:t>
      </w:r>
      <w:r>
        <w:t xml:space="preserve">. </w:t>
      </w:r>
      <w:r w:rsidR="00E31D20">
        <w:t>After reaching the plugboard, the signal is transmitted to the lampboard, where a letter will be lit to show the final letter.</w:t>
      </w:r>
    </w:p>
    <w:p w14:paraId="4E12131E" w14:textId="3F64DD03" w:rsidR="00E31D20" w:rsidRDefault="00E31D20" w:rsidP="00C84B98">
      <w:r>
        <w:t xml:space="preserve">In Enigma, there were five possible rotors which could be used in 3 slots and with each slot having 26 different </w:t>
      </w:r>
      <w:r w:rsidRPr="00E31D20">
        <w:t xml:space="preserve">starting positions (one for each letter of the English alphabet). This resulted in the machine having roughly </w:t>
      </w:r>
      <w:r w:rsidRPr="00E31D20">
        <w:rPr>
          <w:color w:val="000000"/>
        </w:rPr>
        <w:t xml:space="preserve">150,000,000,000,000 </w:t>
      </w:r>
      <w:r>
        <w:rPr>
          <w:color w:val="000000"/>
        </w:rPr>
        <w:t xml:space="preserve">different </w:t>
      </w:r>
      <w:r w:rsidRPr="00E31D20">
        <w:rPr>
          <w:color w:val="000000"/>
        </w:rPr>
        <w:t>combinations of letters</w:t>
      </w:r>
      <w:r>
        <w:rPr>
          <w:color w:val="000000"/>
        </w:rPr>
        <w:t xml:space="preserve"> (Ellis, 2005). This, coupled with the fact that the Axis powers changed the rotors and their positions daily</w:t>
      </w:r>
      <w:r w:rsidR="005138C2">
        <w:rPr>
          <w:color w:val="000000"/>
        </w:rPr>
        <w:t>, a practice similar to that of the one-time pad</w:t>
      </w:r>
      <w:r>
        <w:rPr>
          <w:color w:val="000000"/>
        </w:rPr>
        <w:t>, meant that Enigma was a very strong method of encryption and is arguably one of the most famous.</w:t>
      </w:r>
    </w:p>
    <w:p w14:paraId="27EBAF6D" w14:textId="77777777" w:rsidR="001970D9" w:rsidRDefault="001970D9" w:rsidP="00C84B98"/>
    <w:p w14:paraId="78E0C8B1" w14:textId="2EC98436" w:rsidR="00C84B98" w:rsidRDefault="001970D9" w:rsidP="001970D9">
      <w:pPr>
        <w:pStyle w:val="Heading5"/>
      </w:pPr>
      <w:bookmarkStart w:id="24" w:name="_Toc447631925"/>
      <w:r>
        <w:t>Chaocipher</w:t>
      </w:r>
      <w:bookmarkEnd w:id="24"/>
    </w:p>
    <w:p w14:paraId="17B5A6B7" w14:textId="42EDBF85" w:rsidR="001970D9" w:rsidRDefault="00424D3D" w:rsidP="001970D9">
      <w:r>
        <w:t>(Rubin, 2010).</w:t>
      </w:r>
    </w:p>
    <w:p w14:paraId="03E1DB45" w14:textId="77777777" w:rsidR="001970D9" w:rsidRPr="001970D9" w:rsidRDefault="001970D9" w:rsidP="001970D9"/>
    <w:p w14:paraId="62802CC7" w14:textId="37B16B35" w:rsidR="00C84B98" w:rsidRDefault="00C84B98" w:rsidP="00C84B98">
      <w:pPr>
        <w:pStyle w:val="Heading5"/>
      </w:pPr>
      <w:bookmarkStart w:id="25" w:name="_Toc447631926"/>
      <w:r>
        <w:t>SIGABA</w:t>
      </w:r>
      <w:r w:rsidR="005251D9">
        <w:t xml:space="preserve"> (ECM Mark II)</w:t>
      </w:r>
      <w:bookmarkEnd w:id="25"/>
    </w:p>
    <w:p w14:paraId="51D66A9E" w14:textId="28D13335" w:rsidR="00C84B98" w:rsidRDefault="00D278DA" w:rsidP="00C84B98">
      <w:r>
        <w:t xml:space="preserve">SIGABA was </w:t>
      </w:r>
      <w:r w:rsidR="00C8408D">
        <w:t xml:space="preserve">an electric rotor-based </w:t>
      </w:r>
      <w:r w:rsidR="008E38DA">
        <w:t>cipher machine</w:t>
      </w:r>
      <w:r w:rsidR="00C8408D">
        <w:t>, making use of three banks of 5 rotors to encode messages (</w:t>
      </w:r>
      <w:r w:rsidR="005251D9">
        <w:t>Crypto Museum, 2015</w:t>
      </w:r>
      <w:r w:rsidR="00B3332D">
        <w:t>)</w:t>
      </w:r>
      <w:r>
        <w:t>.</w:t>
      </w:r>
      <w:r w:rsidR="00C8408D">
        <w:t xml:space="preserve"> The rotors are split into three unique banks – the Cipher Rotors, the Control Rotors and the Index Rotors. Cipher Rotors connected to Control Rotors, </w:t>
      </w:r>
      <w:r w:rsidR="000E430E">
        <w:t>with each rotor having 26 positions on it, each corresponding to a letter of the alphabet. E</w:t>
      </w:r>
      <w:r w:rsidR="00C8408D">
        <w:t>ach</w:t>
      </w:r>
      <w:r w:rsidR="000E430E">
        <w:t xml:space="preserve"> of these</w:t>
      </w:r>
      <w:r w:rsidR="00C8408D">
        <w:t xml:space="preserve"> rotor</w:t>
      </w:r>
      <w:r w:rsidR="000E430E">
        <w:t>s</w:t>
      </w:r>
      <w:r w:rsidR="00C8408D">
        <w:t xml:space="preserve"> </w:t>
      </w:r>
      <w:r w:rsidR="000E430E">
        <w:t>were</w:t>
      </w:r>
      <w:r w:rsidR="00C8408D">
        <w:t xml:space="preserve"> identical in production, </w:t>
      </w:r>
      <w:r w:rsidR="000E430E">
        <w:t>giving the machine a large advantage of allowing</w:t>
      </w:r>
      <w:r w:rsidR="00C8408D">
        <w:t xml:space="preserve"> a vast </w:t>
      </w:r>
      <w:r w:rsidR="000E430E">
        <w:t>quantity</w:t>
      </w:r>
      <w:r w:rsidR="00C8408D">
        <w:t xml:space="preserve"> of permutations in setup.</w:t>
      </w:r>
      <w:r w:rsidR="005138C2">
        <w:t xml:space="preserve"> This was especially the case as each rotor could</w:t>
      </w:r>
      <w:r w:rsidR="000E430E">
        <w:t xml:space="preserve"> be inverted</w:t>
      </w:r>
      <w:r w:rsidR="005138C2">
        <w:t>, giving the machine 26! total combinations</w:t>
      </w:r>
      <w:r w:rsidR="005251D9">
        <w:t xml:space="preserve"> (Poole, 2013)</w:t>
      </w:r>
      <w:r w:rsidR="005138C2">
        <w:t xml:space="preserve">. </w:t>
      </w:r>
      <w:r w:rsidR="000E430E">
        <w:t xml:space="preserve">The Index Rotors on the other hand only had 10 positions each. The unique feature of SIGABA was that most rotor-based crypto machines worked in an odometer function, SIGABA’s Cipher Rotors were altered based on the positions of the Control and Index rotors. The Control Rotors moved </w:t>
      </w:r>
      <w:r w:rsidR="000E430E">
        <w:lastRenderedPageBreak/>
        <w:t>the Cipher Rotors, but the Index Rotors altered the function of the Control Rotors. This meant that the Cipher Rotors numbered 1, 2, 3 or 4</w:t>
      </w:r>
      <w:r w:rsidR="005251D9">
        <w:t xml:space="preserve"> would rotate a seemingly random amount, but not all would move. This feature is known as a Stepping Maze.</w:t>
      </w:r>
    </w:p>
    <w:p w14:paraId="086D4A69" w14:textId="77777777" w:rsidR="00C84B98" w:rsidRDefault="00C84B98" w:rsidP="00C84B98"/>
    <w:p w14:paraId="4F8ED2D1" w14:textId="2C6AA2D4" w:rsidR="00C84B98" w:rsidRDefault="00C84B98" w:rsidP="00A33DC8">
      <w:pPr>
        <w:pStyle w:val="Heading5"/>
      </w:pPr>
      <w:bookmarkStart w:id="26" w:name="_Toc447631927"/>
      <w:r>
        <w:t>Typex</w:t>
      </w:r>
      <w:r w:rsidR="005251D9">
        <w:t xml:space="preserve"> (BID/08)</w:t>
      </w:r>
      <w:bookmarkEnd w:id="26"/>
    </w:p>
    <w:p w14:paraId="43397FD7" w14:textId="563D0B5B" w:rsidR="00C84B98" w:rsidRDefault="00D278DA" w:rsidP="00C84B98">
      <w:r>
        <w:t>Typex was the British equivalent of Enigma</w:t>
      </w:r>
      <w:r w:rsidR="008E38DA">
        <w:t>, which is widely documented as infringing German patents</w:t>
      </w:r>
      <w:r w:rsidR="00602ED8">
        <w:t xml:space="preserve"> due to </w:t>
      </w:r>
      <w:proofErr w:type="spellStart"/>
      <w:r w:rsidR="00602ED8">
        <w:t>it’s</w:t>
      </w:r>
      <w:proofErr w:type="spellEnd"/>
      <w:r w:rsidR="00602ED8">
        <w:t xml:space="preserve"> overwhelming similarities</w:t>
      </w:r>
      <w:r w:rsidR="008E38DA">
        <w:t xml:space="preserve"> (Proc, 2012). The machine is built</w:t>
      </w:r>
      <w:r>
        <w:t xml:space="preserve"> using a series of 5 rotors and a reflector to encode messages.</w:t>
      </w:r>
      <w:r w:rsidR="008E38DA">
        <w:t xml:space="preserve"> Of the 5 rotors, two were static during encipherment (stators), while the remainder moved in an odometer function</w:t>
      </w:r>
      <w:r w:rsidR="00EB50DD">
        <w:t xml:space="preserve"> (Crypto Museum, 2015)</w:t>
      </w:r>
      <w:r w:rsidR="008E38DA">
        <w:t>.</w:t>
      </w:r>
    </w:p>
    <w:p w14:paraId="17E0C303" w14:textId="77777777" w:rsidR="00C84B98" w:rsidRDefault="00C84B98" w:rsidP="008E5D78"/>
    <w:p w14:paraId="30D01FA2" w14:textId="77777777" w:rsidR="008E5D78" w:rsidRDefault="008E5D78" w:rsidP="00946EC2">
      <w:pPr>
        <w:pStyle w:val="Heading3"/>
      </w:pPr>
      <w:bookmarkStart w:id="27" w:name="_Toc447631928"/>
      <w:r>
        <w:t>Transposition Ciphers</w:t>
      </w:r>
      <w:bookmarkEnd w:id="27"/>
    </w:p>
    <w:p w14:paraId="7436AAF1" w14:textId="601694B2" w:rsidR="00061436" w:rsidRDefault="00061436" w:rsidP="00061436">
      <w:r>
        <w:t xml:space="preserve">Transposition ciphers work by taking the plaintext message and then </w:t>
      </w:r>
      <w:r w:rsidR="002933BD">
        <w:t>re-arranging the letters, so that the message becomes an anagram. The simplest method of doing this is by reversing the message so that it reads backwards.</w:t>
      </w:r>
    </w:p>
    <w:p w14:paraId="5D536759" w14:textId="77777777" w:rsidR="002933BD" w:rsidRPr="00061436" w:rsidRDefault="002933BD" w:rsidP="00061436"/>
    <w:p w14:paraId="5EBB0A4F" w14:textId="434FFBD1" w:rsidR="00C84B98" w:rsidRDefault="00C84B98" w:rsidP="00C84B98">
      <w:pPr>
        <w:pStyle w:val="Heading4"/>
      </w:pPr>
      <w:bookmarkStart w:id="28" w:name="_Toc447631929"/>
      <w:r>
        <w:t>Rail Fence Cipher</w:t>
      </w:r>
      <w:bookmarkEnd w:id="28"/>
    </w:p>
    <w:p w14:paraId="6891FAD0" w14:textId="01D90842" w:rsidR="00C84B98" w:rsidRDefault="002933BD" w:rsidP="00C84B98">
      <w:commentRangeStart w:id="29"/>
      <w:r>
        <w:t>The rail fence cipher functions by taking a message and a key in the form of an integer. This key designates the number of lines to be used. The encryption and decryption then works by writing the letters of the message on alternating lines. The ciphertext is then determined by reading left to right, top to bottom – giving the user a scrambled message.</w:t>
      </w:r>
      <w:commentRangeEnd w:id="29"/>
      <w:r w:rsidR="00602ED8">
        <w:rPr>
          <w:rStyle w:val="CommentReference"/>
        </w:rPr>
        <w:commentReference w:id="29"/>
      </w:r>
    </w:p>
    <w:p w14:paraId="6E7C5D3C" w14:textId="77777777" w:rsidR="00C84B98" w:rsidRDefault="00C84B98" w:rsidP="00C84B98"/>
    <w:p w14:paraId="3411BE9C" w14:textId="369AFFC7" w:rsidR="00C84B98" w:rsidRDefault="001970D9" w:rsidP="001970D9">
      <w:pPr>
        <w:pStyle w:val="Heading4"/>
      </w:pPr>
      <w:bookmarkStart w:id="30" w:name="_Toc447631930"/>
      <w:r>
        <w:t>Route Cipher</w:t>
      </w:r>
      <w:bookmarkEnd w:id="30"/>
    </w:p>
    <w:p w14:paraId="10876E31" w14:textId="2ABB3F5F" w:rsidR="001970D9" w:rsidRDefault="002A55CC" w:rsidP="001970D9">
      <w:r>
        <w:t>The route cipher is similar to the rail fence cipher, writing the message in columns of a given size and often padding the end with random letters. However, with this variant, the message is encrypted by then writing the letters in a given pattern, such as a clockwise spiral from the top left. This pattern would be pre-arranged with the intended reader so as to ensure that only two individuals could read the plaintext (</w:t>
      </w:r>
      <w:proofErr w:type="spellStart"/>
      <w:r>
        <w:t>Braingle</w:t>
      </w:r>
      <w:proofErr w:type="spellEnd"/>
      <w:r>
        <w:t>, 2014).</w:t>
      </w:r>
    </w:p>
    <w:p w14:paraId="7353550C" w14:textId="77777777" w:rsidR="001970D9" w:rsidRDefault="001970D9" w:rsidP="001970D9"/>
    <w:p w14:paraId="5EF2B2CE" w14:textId="1590254C" w:rsidR="001970D9" w:rsidRDefault="001970D9" w:rsidP="001970D9">
      <w:pPr>
        <w:pStyle w:val="Heading4"/>
      </w:pPr>
      <w:bookmarkStart w:id="31" w:name="_Toc447631931"/>
      <w:r>
        <w:t>Columnar Transposition Cipher</w:t>
      </w:r>
      <w:bookmarkEnd w:id="31"/>
    </w:p>
    <w:p w14:paraId="6B57777F" w14:textId="066996AE" w:rsidR="001970D9" w:rsidRDefault="009D18C5" w:rsidP="001970D9">
      <w:r>
        <w:t>Columnar Transposition takes a plaintext message and a numeric key in</w:t>
      </w:r>
      <w:r w:rsidR="00EB50DD">
        <w:t xml:space="preserve"> order to encode the message (A</w:t>
      </w:r>
      <w:r>
        <w:t xml:space="preserve">kins, </w:t>
      </w:r>
      <w:r w:rsidR="00602ED8">
        <w:t>2008</w:t>
      </w:r>
      <w:r>
        <w:t>). The plaintext message is written out in a given number of columns. Each column is then given a number which, when combined, makes the numeric key. These columns are then re-arranged into ascending order according to the numeric key, scrambling the message.</w:t>
      </w:r>
    </w:p>
    <w:p w14:paraId="55F39D37" w14:textId="77777777" w:rsidR="001970D9" w:rsidRDefault="001970D9" w:rsidP="001970D9"/>
    <w:p w14:paraId="7DE32131" w14:textId="0D7D4951" w:rsidR="001970D9" w:rsidRDefault="001970D9" w:rsidP="001970D9">
      <w:pPr>
        <w:pStyle w:val="Heading4"/>
      </w:pPr>
      <w:bookmarkStart w:id="32" w:name="_Toc447631932"/>
      <w:r>
        <w:t>Double Transposition Cipher</w:t>
      </w:r>
      <w:bookmarkEnd w:id="32"/>
    </w:p>
    <w:p w14:paraId="1A726D4A" w14:textId="7AE11AC7" w:rsidR="001970D9" w:rsidRDefault="000120CB" w:rsidP="001970D9">
      <w:r>
        <w:t xml:space="preserve">A double transposition is simply a columnar transposition cipher performed twice – once on the plaintext and then once again on the ciphertext received from the first columnar transposition (PBS, 2000). </w:t>
      </w:r>
    </w:p>
    <w:p w14:paraId="32D76096" w14:textId="77777777" w:rsidR="001970D9" w:rsidRDefault="001970D9" w:rsidP="001970D9"/>
    <w:p w14:paraId="0BA136E2" w14:textId="097AD5A4" w:rsidR="001970D9" w:rsidRDefault="001970D9" w:rsidP="001970D9">
      <w:pPr>
        <w:pStyle w:val="Heading4"/>
      </w:pPr>
      <w:bookmarkStart w:id="33" w:name="_Toc447631933"/>
      <w:r>
        <w:t>Myszkowski Transposition Cipher</w:t>
      </w:r>
      <w:bookmarkEnd w:id="33"/>
    </w:p>
    <w:p w14:paraId="0F675028" w14:textId="5CF816D5" w:rsidR="001970D9" w:rsidRDefault="00F9633C" w:rsidP="001970D9">
      <w:r>
        <w:t>Myszkowski Transposition is a variant of columnar transposition. In regular columnar transposition, a duplicate letter is counted as consecutive numbers, however, in the variation proposed by Myszkowski in 1902 duplicate letters are allocated the same number (Akins, 2008). Columns that have unique numbers are then written downwards whereas those with duplicate numbers are written from left to right.</w:t>
      </w:r>
    </w:p>
    <w:p w14:paraId="4862B684" w14:textId="77777777" w:rsidR="001970D9" w:rsidRDefault="001970D9" w:rsidP="001970D9"/>
    <w:p w14:paraId="01B3BA10" w14:textId="77777777" w:rsidR="008E5D78" w:rsidRDefault="008E5D78" w:rsidP="00946EC2">
      <w:pPr>
        <w:pStyle w:val="Heading3"/>
      </w:pPr>
      <w:bookmarkStart w:id="34" w:name="_Toc447631934"/>
      <w:r>
        <w:lastRenderedPageBreak/>
        <w:t>Hashing Encryption</w:t>
      </w:r>
      <w:bookmarkEnd w:id="34"/>
    </w:p>
    <w:p w14:paraId="66F5BBB2" w14:textId="7527AB33" w:rsidR="008E5D78" w:rsidRDefault="00E36B14" w:rsidP="00E36B14">
      <w:pPr>
        <w:pStyle w:val="Heading4"/>
      </w:pPr>
      <w:bookmarkStart w:id="35" w:name="_Toc447631935"/>
      <w:r>
        <w:t>SHA-1</w:t>
      </w:r>
      <w:bookmarkEnd w:id="35"/>
    </w:p>
    <w:p w14:paraId="30EFA8B3" w14:textId="0A3C506A" w:rsidR="00E36B14" w:rsidRPr="00E36B14" w:rsidRDefault="00E36B14" w:rsidP="00E36B14">
      <w:r>
        <w:t>Secure Hash Algorithm-1 (SHA-1) is a cryptographic hash function used to check that a file has remained unaltered during transmission using a checksum both before and after transmission (</w:t>
      </w:r>
      <w:proofErr w:type="spellStart"/>
      <w:r>
        <w:t>AboutTech</w:t>
      </w:r>
      <w:proofErr w:type="spellEnd"/>
      <w:r>
        <w:t>, 2015). It was developed by the US National Security Agency (NSA) around 1993 and creates a 160-bit hash value known more commonly as a message digest.</w:t>
      </w:r>
    </w:p>
    <w:p w14:paraId="7C2E8B3B" w14:textId="77777777" w:rsidR="00946EC2" w:rsidRDefault="00946EC2" w:rsidP="00946EC2"/>
    <w:p w14:paraId="20A05909" w14:textId="77777777" w:rsidR="008E5D78" w:rsidRDefault="008678D2" w:rsidP="00946EC2">
      <w:pPr>
        <w:pStyle w:val="Heading3"/>
      </w:pPr>
      <w:bookmarkStart w:id="36" w:name="_Toc447631936"/>
      <w:r>
        <w:t>Block</w:t>
      </w:r>
      <w:r w:rsidR="008E5D78">
        <w:t xml:space="preserve"> </w:t>
      </w:r>
      <w:r>
        <w:t>Ciphers</w:t>
      </w:r>
      <w:bookmarkEnd w:id="36"/>
    </w:p>
    <w:p w14:paraId="428478D3" w14:textId="753485BB" w:rsidR="008678D2" w:rsidRDefault="007D7FCA" w:rsidP="00946EC2">
      <w:r>
        <w:t>A block cipher makes use of a deterministic algorithm that conduct</w:t>
      </w:r>
      <w:r w:rsidR="00E36279">
        <w:t>s operations on groupings of bits, often in sets of 64 or 128 bits, known as blocks</w:t>
      </w:r>
      <w:r w:rsidR="00B1731E">
        <w:t xml:space="preserve"> (</w:t>
      </w:r>
      <w:proofErr w:type="spellStart"/>
      <w:r w:rsidR="00B1731E">
        <w:t>TechFAQ</w:t>
      </w:r>
      <w:proofErr w:type="spellEnd"/>
      <w:r w:rsidR="00B1731E">
        <w:t>, 2015)</w:t>
      </w:r>
      <w:r>
        <w:t xml:space="preserve">. </w:t>
      </w:r>
      <w:r w:rsidR="00E36279">
        <w:t xml:space="preserve">Most modern encryption techniques make use of block ciphers due to them having a broader range of applications and being better </w:t>
      </w:r>
      <w:r w:rsidR="00602ED8">
        <w:t>analyzed (Stallings, 2010)</w:t>
      </w:r>
      <w:r w:rsidR="00E36279">
        <w:t>.</w:t>
      </w:r>
    </w:p>
    <w:p w14:paraId="6F1C0639" w14:textId="77777777" w:rsidR="00946EC2" w:rsidRDefault="00946EC2" w:rsidP="00946EC2"/>
    <w:p w14:paraId="78678500" w14:textId="0205F19E" w:rsidR="00602ED8" w:rsidRDefault="00602ED8" w:rsidP="00602ED8">
      <w:pPr>
        <w:pStyle w:val="Heading4"/>
      </w:pPr>
      <w:bookmarkStart w:id="37" w:name="_Toc447631937"/>
      <w:r>
        <w:t>DES</w:t>
      </w:r>
      <w:bookmarkEnd w:id="37"/>
    </w:p>
    <w:p w14:paraId="7BC2FA36" w14:textId="77777777" w:rsidR="00602ED8" w:rsidRDefault="00602ED8" w:rsidP="00602ED8"/>
    <w:p w14:paraId="3912E196" w14:textId="77777777" w:rsidR="00602ED8" w:rsidRDefault="00602ED8" w:rsidP="00602ED8"/>
    <w:p w14:paraId="24651143" w14:textId="113175EC" w:rsidR="00602ED8" w:rsidRDefault="00B1731E" w:rsidP="00602ED8">
      <w:pPr>
        <w:pStyle w:val="Heading4"/>
      </w:pPr>
      <w:bookmarkStart w:id="38" w:name="_Toc447631938"/>
      <w:r>
        <w:t>AES</w:t>
      </w:r>
      <w:bookmarkEnd w:id="38"/>
    </w:p>
    <w:p w14:paraId="45E58523" w14:textId="77777777" w:rsidR="00B1731E" w:rsidRPr="00B1731E" w:rsidRDefault="00B1731E" w:rsidP="00B1731E"/>
    <w:p w14:paraId="36663914" w14:textId="77777777" w:rsidR="00602ED8" w:rsidRDefault="00602ED8" w:rsidP="00946EC2"/>
    <w:p w14:paraId="2127B52A" w14:textId="77777777" w:rsidR="008678D2" w:rsidRDefault="008678D2" w:rsidP="00946EC2">
      <w:pPr>
        <w:pStyle w:val="Heading3"/>
      </w:pPr>
      <w:bookmarkStart w:id="39" w:name="_Toc447631939"/>
      <w:r>
        <w:t>Stream Ciphers</w:t>
      </w:r>
      <w:bookmarkEnd w:id="39"/>
    </w:p>
    <w:p w14:paraId="0B5DDADC" w14:textId="77777777" w:rsidR="008678D2" w:rsidRDefault="008678D2" w:rsidP="008678D2"/>
    <w:p w14:paraId="46807E76" w14:textId="77777777" w:rsidR="00BF1FE3" w:rsidRDefault="00BF1FE3" w:rsidP="008678D2"/>
    <w:p w14:paraId="4A80456A" w14:textId="5ADE9584" w:rsidR="00BF1FE3" w:rsidRDefault="00BF1FE3" w:rsidP="00BF1FE3">
      <w:pPr>
        <w:pStyle w:val="Heading4"/>
      </w:pPr>
      <w:bookmarkStart w:id="40" w:name="_Toc447631940"/>
      <w:r>
        <w:t>Vernam Cipher</w:t>
      </w:r>
      <w:bookmarkEnd w:id="40"/>
    </w:p>
    <w:p w14:paraId="03D69A00" w14:textId="6833DEE1" w:rsidR="00BF1FE3" w:rsidRPr="00BF1FE3" w:rsidRDefault="00BF1FE3" w:rsidP="00BF1FE3">
      <w:r>
        <w:t>The Vernam cipher is a symmetrical stream cipher developed by Gilbert Vernam, in which a message and a key of the same length have a Boolean “exclusive or” (XOR) function performed on them to give the ciphertext. If a truly random key is used then the cipher can become a One Time Pad, making it unbreakable.</w:t>
      </w:r>
    </w:p>
    <w:p w14:paraId="01B8F979" w14:textId="77777777" w:rsidR="00D827FE" w:rsidRDefault="00D827FE" w:rsidP="008678D2"/>
    <w:p w14:paraId="30475958" w14:textId="4C4F5845" w:rsidR="00D827FE" w:rsidRDefault="00D827FE" w:rsidP="00D827FE">
      <w:pPr>
        <w:pStyle w:val="Heading4"/>
      </w:pPr>
      <w:bookmarkStart w:id="41" w:name="_Toc447631941"/>
      <w:r>
        <w:t>RC4</w:t>
      </w:r>
      <w:bookmarkEnd w:id="41"/>
    </w:p>
    <w:p w14:paraId="3C3B5C43" w14:textId="77777777" w:rsidR="00D827FE" w:rsidRPr="00D827FE" w:rsidRDefault="00D827FE" w:rsidP="00D827FE"/>
    <w:p w14:paraId="2AA1F228" w14:textId="77777777" w:rsidR="00946EC2" w:rsidRDefault="00946EC2"/>
    <w:p w14:paraId="21D39FE8" w14:textId="77777777" w:rsidR="00946EC2" w:rsidRDefault="00946EC2" w:rsidP="00946EC2">
      <w:pPr>
        <w:pStyle w:val="Heading2"/>
      </w:pPr>
      <w:bookmarkStart w:id="42" w:name="_Toc447631942"/>
      <w:r>
        <w:t>Methods of Testing</w:t>
      </w:r>
      <w:bookmarkEnd w:id="42"/>
    </w:p>
    <w:p w14:paraId="4EAA43AC" w14:textId="0536167C" w:rsidR="00946EC2" w:rsidRDefault="0091138F" w:rsidP="0089021A">
      <w:r>
        <w:t>Software testing is a process aimed at evaluating the attributes or capabilities of a piece of software, determining whether it meets the expectations</w:t>
      </w:r>
      <w:r w:rsidR="005378F5">
        <w:t>, ensuring quality of the finished product (Pan, 1999)</w:t>
      </w:r>
      <w:r>
        <w:t>.</w:t>
      </w:r>
      <w:r w:rsidR="005378F5">
        <w:t xml:space="preserve"> Software testing can be performed in a variety of manners, against many different criteria using a multitude of tools and software to assist in the evaluation. Some of these methods will be the subject of this section of the documentation, and will be used in the testing of the program.</w:t>
      </w:r>
    </w:p>
    <w:p w14:paraId="74F306C1" w14:textId="77777777" w:rsidR="0089021A" w:rsidRDefault="0089021A" w:rsidP="0089021A"/>
    <w:p w14:paraId="2A57222F" w14:textId="77777777" w:rsidR="0089021A" w:rsidRDefault="0089021A" w:rsidP="0089021A">
      <w:pPr>
        <w:pStyle w:val="Heading3"/>
      </w:pPr>
      <w:bookmarkStart w:id="43" w:name="_Toc447631943"/>
      <w:r>
        <w:t>Code Reviews</w:t>
      </w:r>
      <w:bookmarkEnd w:id="43"/>
    </w:p>
    <w:p w14:paraId="6BC73984" w14:textId="7B461BE9" w:rsidR="0089021A" w:rsidRDefault="00482287" w:rsidP="0089021A">
      <w:r>
        <w:t xml:space="preserve">A code review is the process of inspecting code with the intention to highlight mistakes to improve upon </w:t>
      </w:r>
      <w:r w:rsidR="000713BD">
        <w:t>(Rouse, 2016).</w:t>
      </w:r>
      <w:r>
        <w:t xml:space="preserve"> Code reviews are a common element in many development processes and methodologies including pair programming and Agile development (Agile Ass</w:t>
      </w:r>
      <w:r w:rsidR="00E35028">
        <w:t>ociation, 2015).</w:t>
      </w:r>
    </w:p>
    <w:p w14:paraId="54F671FD" w14:textId="77777777" w:rsidR="0089021A" w:rsidRDefault="0089021A" w:rsidP="0089021A"/>
    <w:p w14:paraId="0D7FECA0" w14:textId="77777777" w:rsidR="00946EC2" w:rsidRDefault="003B5DD1" w:rsidP="003B5DD1">
      <w:pPr>
        <w:pStyle w:val="Heading3"/>
      </w:pPr>
      <w:bookmarkStart w:id="44" w:name="_Toc447631944"/>
      <w:r>
        <w:t>Performance Analysis</w:t>
      </w:r>
      <w:bookmarkEnd w:id="44"/>
    </w:p>
    <w:p w14:paraId="7FA5774F" w14:textId="0448DBB8" w:rsidR="003B5DD1" w:rsidRPr="00E35028" w:rsidRDefault="00E35028" w:rsidP="00946EC2">
      <w:pPr>
        <w:rPr>
          <w:rFonts w:eastAsiaTheme="majorEastAsia" w:cstheme="majorBidi"/>
        </w:rPr>
      </w:pPr>
      <w:r>
        <w:rPr>
          <w:rFonts w:eastAsiaTheme="majorEastAsia" w:cstheme="majorBidi"/>
        </w:rPr>
        <w:t xml:space="preserve">Examining an application to guarantee that each piece works efficiently is known as performance analysis. The process involves gathering data on the processor usage, storage, input / output and </w:t>
      </w:r>
      <w:r>
        <w:rPr>
          <w:rFonts w:eastAsiaTheme="majorEastAsia" w:cstheme="majorBidi"/>
        </w:rPr>
        <w:lastRenderedPageBreak/>
        <w:t xml:space="preserve">network services. This data then allows the identification of extensive overheads and bottlenecks, allowing the software to be improved using optimization </w:t>
      </w:r>
      <w:commentRangeStart w:id="45"/>
      <w:r>
        <w:rPr>
          <w:rFonts w:eastAsiaTheme="majorEastAsia" w:cstheme="majorBidi"/>
        </w:rPr>
        <w:t>techniques</w:t>
      </w:r>
      <w:commentRangeEnd w:id="45"/>
      <w:r w:rsidR="000E1C7F">
        <w:rPr>
          <w:rStyle w:val="CommentReference"/>
        </w:rPr>
        <w:commentReference w:id="45"/>
      </w:r>
      <w:r>
        <w:rPr>
          <w:rFonts w:eastAsiaTheme="majorEastAsia" w:cstheme="majorBidi"/>
        </w:rPr>
        <w:t>.</w:t>
      </w:r>
    </w:p>
    <w:p w14:paraId="09DF12F4" w14:textId="77777777" w:rsidR="003B5DD1" w:rsidRDefault="003B5DD1" w:rsidP="00946EC2">
      <w:pPr>
        <w:rPr>
          <w:rFonts w:asciiTheme="majorHAnsi" w:eastAsiaTheme="majorEastAsia" w:hAnsiTheme="majorHAnsi" w:cstheme="majorBidi"/>
          <w:color w:val="2E74B5" w:themeColor="accent1" w:themeShade="BF"/>
          <w:sz w:val="24"/>
          <w:szCs w:val="24"/>
        </w:rPr>
      </w:pPr>
    </w:p>
    <w:p w14:paraId="4DE6DADB" w14:textId="77777777" w:rsidR="003B5DD1" w:rsidRDefault="003B5DD1" w:rsidP="003B5DD1">
      <w:pPr>
        <w:pStyle w:val="Heading3"/>
      </w:pPr>
      <w:bookmarkStart w:id="46" w:name="_Toc447631945"/>
      <w:r>
        <w:t>Benchmarking</w:t>
      </w:r>
      <w:bookmarkEnd w:id="46"/>
    </w:p>
    <w:p w14:paraId="2C66D096" w14:textId="77777777" w:rsidR="003B5DD1" w:rsidRDefault="003B5DD1" w:rsidP="003B5DD1"/>
    <w:p w14:paraId="7F5CD9D6" w14:textId="77777777" w:rsidR="003B5DD1" w:rsidRDefault="003B5DD1" w:rsidP="003B5DD1"/>
    <w:p w14:paraId="281DF4A8" w14:textId="77777777" w:rsidR="003B5DD1" w:rsidRDefault="003B5DD1" w:rsidP="003B5DD1">
      <w:pPr>
        <w:pStyle w:val="Heading3"/>
      </w:pPr>
      <w:bookmarkStart w:id="47" w:name="_Toc447631946"/>
      <w:r>
        <w:t>Specification Based Testing</w:t>
      </w:r>
      <w:bookmarkEnd w:id="47"/>
    </w:p>
    <w:p w14:paraId="203FAC12" w14:textId="580D13A7" w:rsidR="003B5DD1" w:rsidRDefault="000E1C7F" w:rsidP="003B5DD1">
      <w:r>
        <w:t xml:space="preserve">Specification Based Testing is broadly defined as the testing of a piece of software against any documented claims concerning the functionality and appearance of the program. </w:t>
      </w:r>
      <w:r w:rsidR="00EB50DD">
        <w:t>(</w:t>
      </w:r>
      <w:proofErr w:type="spellStart"/>
      <w:r w:rsidR="00EB50DD">
        <w:t>Kaner</w:t>
      </w:r>
      <w:proofErr w:type="spellEnd"/>
      <w:r w:rsidR="00EB50DD">
        <w:t xml:space="preserve"> and Bach, 2005)</w:t>
      </w:r>
      <w:r w:rsidR="006711AD">
        <w:t>.</w:t>
      </w:r>
    </w:p>
    <w:p w14:paraId="45B8FC9D" w14:textId="77777777" w:rsidR="003B5DD1" w:rsidRDefault="003B5DD1" w:rsidP="003B5DD1"/>
    <w:p w14:paraId="337BCD33" w14:textId="6C799265" w:rsidR="003B5DD1" w:rsidRDefault="003B5DD1" w:rsidP="00D827FE">
      <w:pPr>
        <w:pStyle w:val="Heading3"/>
      </w:pPr>
      <w:bookmarkStart w:id="48" w:name="_Toc447631947"/>
      <w:r>
        <w:t>Usability Testing</w:t>
      </w:r>
      <w:bookmarkEnd w:id="48"/>
    </w:p>
    <w:p w14:paraId="0EF2221B" w14:textId="41AC023E" w:rsidR="00D827FE" w:rsidRPr="00D827FE" w:rsidRDefault="00D827FE" w:rsidP="00D827FE">
      <w:r>
        <w:t>(</w:t>
      </w:r>
      <w:proofErr w:type="spellStart"/>
      <w:r>
        <w:t>ISTQBExamCertification</w:t>
      </w:r>
      <w:proofErr w:type="spellEnd"/>
      <w:r>
        <w:t>, *)</w:t>
      </w:r>
      <w:r w:rsidR="006711AD">
        <w:t>.</w:t>
      </w:r>
    </w:p>
    <w:p w14:paraId="2F7BFDA9" w14:textId="77777777" w:rsidR="008678D2" w:rsidRPr="003B5DD1" w:rsidRDefault="008678D2" w:rsidP="00946EC2">
      <w:pPr>
        <w:rPr>
          <w:rFonts w:asciiTheme="majorHAnsi" w:eastAsiaTheme="majorEastAsia" w:hAnsiTheme="majorHAnsi" w:cstheme="majorBidi"/>
          <w:color w:val="2E74B5" w:themeColor="accent1" w:themeShade="BF"/>
          <w:sz w:val="24"/>
          <w:szCs w:val="24"/>
        </w:rPr>
      </w:pPr>
      <w:r w:rsidRPr="003B5DD1">
        <w:rPr>
          <w:rFonts w:asciiTheme="majorHAnsi" w:eastAsiaTheme="majorEastAsia" w:hAnsiTheme="majorHAnsi" w:cstheme="majorBidi"/>
          <w:color w:val="2E74B5" w:themeColor="accent1" w:themeShade="BF"/>
          <w:sz w:val="24"/>
          <w:szCs w:val="24"/>
        </w:rPr>
        <w:br w:type="page"/>
      </w:r>
    </w:p>
    <w:p w14:paraId="42BF17F5" w14:textId="77777777" w:rsidR="003A0C9C" w:rsidRDefault="008678D2" w:rsidP="000735D0">
      <w:pPr>
        <w:pStyle w:val="Heading1"/>
        <w:jc w:val="center"/>
        <w:rPr>
          <w:b/>
        </w:rPr>
      </w:pPr>
      <w:bookmarkStart w:id="49" w:name="_Toc447631948"/>
      <w:r>
        <w:rPr>
          <w:b/>
        </w:rPr>
        <w:lastRenderedPageBreak/>
        <w:t>Development</w:t>
      </w:r>
      <w:bookmarkEnd w:id="49"/>
    </w:p>
    <w:p w14:paraId="3806EA7F" w14:textId="77777777" w:rsidR="000735D0" w:rsidRPr="000735D0" w:rsidRDefault="000735D0" w:rsidP="000735D0"/>
    <w:p w14:paraId="7C5ED177" w14:textId="77777777" w:rsidR="008678D2" w:rsidRDefault="008678D2" w:rsidP="008678D2">
      <w:pPr>
        <w:pStyle w:val="Heading2"/>
      </w:pPr>
      <w:bookmarkStart w:id="50" w:name="_Toc447631949"/>
      <w:r>
        <w:t>Design</w:t>
      </w:r>
      <w:bookmarkEnd w:id="50"/>
    </w:p>
    <w:p w14:paraId="5C96BF6F" w14:textId="77777777" w:rsidR="008678D2" w:rsidRDefault="003A0C9C" w:rsidP="003A0C9C">
      <w:pPr>
        <w:pStyle w:val="Heading3"/>
      </w:pPr>
      <w:bookmarkStart w:id="51" w:name="_Toc447631950"/>
      <w:r>
        <w:t>UML</w:t>
      </w:r>
      <w:bookmarkEnd w:id="51"/>
    </w:p>
    <w:p w14:paraId="4CDCA18C" w14:textId="409CF4C0" w:rsidR="00CB5C54" w:rsidRDefault="00CB5C54" w:rsidP="000735D0">
      <w:r>
        <w:t>UML (Unified Modeling Language) is a way of visualizing a piece of software using a number of diagrams (SmartDraw, 2015). There are two groups of UML diagrams – structural diagrams and behavioral diagrams.</w:t>
      </w:r>
      <w:r w:rsidR="003013DB">
        <w:t xml:space="preserve"> </w:t>
      </w:r>
      <w:r>
        <w:t>Structural diagrams are those that define the st</w:t>
      </w:r>
      <w:r w:rsidR="003013DB">
        <w:t xml:space="preserve">ructure of a piece of software, showing the various objects in a system. </w:t>
      </w:r>
      <w:r>
        <w:t>Behavioral diagrams on the other hand are those that depict the behavior of a piece of software</w:t>
      </w:r>
      <w:r w:rsidR="003013DB">
        <w:t>, explaining how the objects interact with each other (Silva, 2008)</w:t>
      </w:r>
      <w:r>
        <w:t>.</w:t>
      </w:r>
    </w:p>
    <w:p w14:paraId="472E5DC3" w14:textId="77777777" w:rsidR="00CB5C54" w:rsidRDefault="00CB5C54" w:rsidP="000735D0"/>
    <w:p w14:paraId="58CFDCE0" w14:textId="77777777" w:rsidR="00816D10" w:rsidRPr="000735D0" w:rsidRDefault="00816D10" w:rsidP="00816D10">
      <w:pPr>
        <w:pStyle w:val="Heading4"/>
      </w:pPr>
      <w:bookmarkStart w:id="52" w:name="_Toc447631951"/>
      <w:r>
        <w:t>Structural Diagrams</w:t>
      </w:r>
      <w:bookmarkEnd w:id="52"/>
    </w:p>
    <w:p w14:paraId="395971D0" w14:textId="77777777" w:rsidR="003A0C9C" w:rsidRDefault="003A0C9C" w:rsidP="00816D10">
      <w:pPr>
        <w:pStyle w:val="Heading5"/>
      </w:pPr>
      <w:bookmarkStart w:id="53" w:name="_Toc447631952"/>
      <w:r>
        <w:t>Class Diagram</w:t>
      </w:r>
      <w:bookmarkEnd w:id="53"/>
    </w:p>
    <w:p w14:paraId="37701CBE" w14:textId="2E9E1EE7" w:rsidR="003A0C9C" w:rsidRPr="003A0C9C" w:rsidRDefault="004A5672" w:rsidP="003A0C9C">
      <w:r>
        <w:t xml:space="preserve">Class diagrams are argued to be the most useful UML diagrams. The diagram shows the classes, attributes, operations and relationships in a system. Due to its usefulness, it was decided to design the system by creating a class diagram which can be found </w:t>
      </w:r>
      <w:commentRangeStart w:id="54"/>
      <w:r>
        <w:t>below</w:t>
      </w:r>
      <w:commentRangeEnd w:id="54"/>
      <w:r>
        <w:rPr>
          <w:rStyle w:val="CommentReference"/>
        </w:rPr>
        <w:commentReference w:id="54"/>
      </w:r>
      <w:r>
        <w:t>.</w:t>
      </w:r>
    </w:p>
    <w:p w14:paraId="630B793E" w14:textId="77777777" w:rsidR="003A0C9C" w:rsidRDefault="003A0C9C" w:rsidP="008678D2"/>
    <w:p w14:paraId="4A371FA8" w14:textId="77777777" w:rsidR="00816D10" w:rsidRDefault="00816D10" w:rsidP="008678D2"/>
    <w:p w14:paraId="3FC64B98" w14:textId="77777777" w:rsidR="00816D10" w:rsidRDefault="00816D10" w:rsidP="008678D2"/>
    <w:p w14:paraId="354EDEB6" w14:textId="77777777" w:rsidR="00816D10" w:rsidRDefault="00816D10" w:rsidP="00816D10">
      <w:pPr>
        <w:pStyle w:val="Heading4"/>
      </w:pPr>
      <w:bookmarkStart w:id="55" w:name="_Toc447631953"/>
      <w:r>
        <w:t>Behavioral Diagrams</w:t>
      </w:r>
      <w:bookmarkEnd w:id="55"/>
    </w:p>
    <w:p w14:paraId="2DC2B373" w14:textId="77777777" w:rsidR="003A0C9C" w:rsidRDefault="003A0C9C" w:rsidP="00816D10">
      <w:pPr>
        <w:pStyle w:val="Heading5"/>
      </w:pPr>
      <w:bookmarkStart w:id="56" w:name="_Toc447631954"/>
      <w:r>
        <w:t>Activity Diagram</w:t>
      </w:r>
      <w:bookmarkEnd w:id="56"/>
    </w:p>
    <w:p w14:paraId="216B199F" w14:textId="071DFCFA" w:rsidR="003A0C9C" w:rsidRDefault="00CB5C54" w:rsidP="003A0C9C">
      <w:r>
        <w:t>Activity diagrams are used to illustrate the dynamic nature of a program by modelling the flow of control from one activity to another</w:t>
      </w:r>
      <w:r w:rsidR="00597800">
        <w:t xml:space="preserve"> </w:t>
      </w:r>
      <w:commentRangeStart w:id="57"/>
      <w:commentRangeStart w:id="58"/>
      <w:r w:rsidR="00597800">
        <w:t>(</w:t>
      </w:r>
      <w:r w:rsidR="0008241D">
        <w:t>Ericsson, 2004</w:t>
      </w:r>
      <w:r w:rsidR="00597800">
        <w:t>)</w:t>
      </w:r>
      <w:commentRangeEnd w:id="57"/>
      <w:r w:rsidR="00597800">
        <w:rPr>
          <w:rStyle w:val="CommentReference"/>
        </w:rPr>
        <w:commentReference w:id="57"/>
      </w:r>
      <w:commentRangeEnd w:id="58"/>
      <w:r w:rsidR="004A5672">
        <w:rPr>
          <w:rStyle w:val="CommentReference"/>
        </w:rPr>
        <w:commentReference w:id="58"/>
      </w:r>
      <w:r>
        <w:t>. An activity is an operation on a class in the system that results in a change in the system’s state</w:t>
      </w:r>
      <w:r w:rsidR="0008241D">
        <w:t>, often classified as a decision</w:t>
      </w:r>
      <w:r>
        <w:t>.</w:t>
      </w:r>
      <w:r w:rsidR="0008241D">
        <w:t xml:space="preserve"> </w:t>
      </w:r>
    </w:p>
    <w:p w14:paraId="24C2B03F" w14:textId="77777777" w:rsidR="003A0C9C" w:rsidRDefault="003A0C9C" w:rsidP="003A0C9C"/>
    <w:p w14:paraId="081B4372" w14:textId="77777777" w:rsidR="00C56DE6" w:rsidRDefault="00C56DE6" w:rsidP="003A0C9C"/>
    <w:p w14:paraId="18F72BE2" w14:textId="77777777" w:rsidR="003A0C9C" w:rsidRDefault="003A0C9C" w:rsidP="003A0C9C"/>
    <w:p w14:paraId="5D5B364F" w14:textId="77777777" w:rsidR="003A0C9C" w:rsidRDefault="000735D0" w:rsidP="00816D10">
      <w:pPr>
        <w:pStyle w:val="Heading5"/>
      </w:pPr>
      <w:bookmarkStart w:id="59" w:name="_Toc447631955"/>
      <w:r>
        <w:t>Sequence Diagram</w:t>
      </w:r>
      <w:bookmarkEnd w:id="59"/>
    </w:p>
    <w:p w14:paraId="0F3F558C" w14:textId="3767B7D6" w:rsidR="000735D0" w:rsidRDefault="004A5672" w:rsidP="000735D0">
      <w:r>
        <w:t>Sequence diagrams are used to illustrate how objects interact and the order in which those interactions occur</w:t>
      </w:r>
      <w:r w:rsidR="00A53C25">
        <w:t xml:space="preserve"> in a particular </w:t>
      </w:r>
      <w:commentRangeStart w:id="60"/>
      <w:r w:rsidR="00A53C25">
        <w:t>scenario</w:t>
      </w:r>
      <w:commentRangeEnd w:id="60"/>
      <w:r w:rsidR="00A53C25">
        <w:rPr>
          <w:rStyle w:val="CommentReference"/>
        </w:rPr>
        <w:commentReference w:id="60"/>
      </w:r>
      <w:r w:rsidR="00A53C25">
        <w:t xml:space="preserve"> ()</w:t>
      </w:r>
      <w:r>
        <w:t>.</w:t>
      </w:r>
    </w:p>
    <w:p w14:paraId="54331558" w14:textId="77777777" w:rsidR="000120CB" w:rsidRDefault="000120CB" w:rsidP="000735D0"/>
    <w:p w14:paraId="1D3435F1" w14:textId="77777777" w:rsidR="00C56DE6" w:rsidRDefault="00C56DE6" w:rsidP="000735D0"/>
    <w:p w14:paraId="77061432" w14:textId="77777777" w:rsidR="000735D0" w:rsidRPr="000735D0" w:rsidRDefault="000735D0" w:rsidP="000735D0"/>
    <w:p w14:paraId="3F41C477" w14:textId="77777777" w:rsidR="003A0C9C" w:rsidRDefault="003A0C9C" w:rsidP="003A0C9C">
      <w:pPr>
        <w:pStyle w:val="Heading3"/>
      </w:pPr>
      <w:bookmarkStart w:id="61" w:name="_Toc447631956"/>
      <w:r>
        <w:t>Pseudocode</w:t>
      </w:r>
      <w:bookmarkEnd w:id="61"/>
    </w:p>
    <w:p w14:paraId="591ADE46" w14:textId="6381C9F5" w:rsidR="003A0C9C" w:rsidRDefault="001F148E" w:rsidP="003A0C9C">
      <w:r>
        <w:t>This section includes the pseudocode created for the software as part of the design, prior to the start of construction of the code. Pseudocode gives a guideline to work from for the construction, fleshing out the design proposed in the UML diagrams</w:t>
      </w:r>
      <w:r w:rsidR="0012121A">
        <w:t xml:space="preserve"> with finer details, detailing how the algorithms themselves will look and </w:t>
      </w:r>
      <w:commentRangeStart w:id="62"/>
      <w:r w:rsidR="0012121A">
        <w:t>function</w:t>
      </w:r>
      <w:r w:rsidR="00597800">
        <w:t xml:space="preserve"> (</w:t>
      </w:r>
      <w:r w:rsidR="00FB0336">
        <w:t>Haas, 2016</w:t>
      </w:r>
      <w:r w:rsidR="00597800">
        <w:t>)</w:t>
      </w:r>
      <w:r w:rsidR="0012121A">
        <w:t>.</w:t>
      </w:r>
      <w:commentRangeEnd w:id="62"/>
      <w:r w:rsidR="00597800">
        <w:rPr>
          <w:rStyle w:val="CommentReference"/>
        </w:rPr>
        <w:commentReference w:id="62"/>
      </w:r>
    </w:p>
    <w:p w14:paraId="76CE037C" w14:textId="77777777" w:rsidR="00056144" w:rsidRDefault="00056144" w:rsidP="003A0C9C"/>
    <w:p w14:paraId="5868A701"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 xml:space="preserve">Include </w:t>
      </w:r>
      <w:proofErr w:type="spellStart"/>
      <w:r w:rsidRPr="0012121A">
        <w:t>iostream</w:t>
      </w:r>
      <w:proofErr w:type="spellEnd"/>
      <w:r w:rsidRPr="0012121A">
        <w:t>;</w:t>
      </w:r>
    </w:p>
    <w:p w14:paraId="41DBAE0D"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 xml:space="preserve">Include </w:t>
      </w:r>
      <w:proofErr w:type="spellStart"/>
      <w:r w:rsidRPr="0012121A">
        <w:t>fstream</w:t>
      </w:r>
      <w:proofErr w:type="spellEnd"/>
      <w:r w:rsidRPr="0012121A">
        <w:t>;</w:t>
      </w:r>
    </w:p>
    <w:p w14:paraId="23B0F6A6"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Include string;</w:t>
      </w:r>
    </w:p>
    <w:p w14:paraId="56F3148C"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 xml:space="preserve">Using namespace </w:t>
      </w:r>
      <w:proofErr w:type="spellStart"/>
      <w:r w:rsidRPr="0012121A">
        <w:t>std</w:t>
      </w:r>
      <w:proofErr w:type="spellEnd"/>
      <w:r w:rsidRPr="0012121A">
        <w:t>;</w:t>
      </w:r>
    </w:p>
    <w:p w14:paraId="46681B52"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22ECF82D" w14:textId="77777777" w:rsidR="0012121A" w:rsidRPr="0012121A" w:rsidRDefault="0012121A" w:rsidP="00F64DC2">
      <w:pPr>
        <w:pBdr>
          <w:top w:val="single" w:sz="4" w:space="1" w:color="auto"/>
          <w:left w:val="single" w:sz="4" w:space="1" w:color="auto"/>
          <w:bottom w:val="single" w:sz="4" w:space="1" w:color="auto"/>
          <w:right w:val="single" w:sz="4" w:space="1" w:color="auto"/>
        </w:pBdr>
      </w:pPr>
      <w:proofErr w:type="spellStart"/>
      <w:r w:rsidRPr="0012121A">
        <w:t>int</w:t>
      </w:r>
      <w:proofErr w:type="spellEnd"/>
      <w:r w:rsidRPr="0012121A">
        <w:t xml:space="preserve"> main()</w:t>
      </w:r>
    </w:p>
    <w:p w14:paraId="77F99296"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w:t>
      </w:r>
    </w:p>
    <w:p w14:paraId="3C798632"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Run Menu</w:t>
      </w:r>
    </w:p>
    <w:p w14:paraId="1D1DEFD4"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lastRenderedPageBreak/>
        <w:tab/>
        <w:t xml:space="preserve">bool </w:t>
      </w:r>
      <w:proofErr w:type="spellStart"/>
      <w:r w:rsidRPr="0012121A">
        <w:t>MainMenu</w:t>
      </w:r>
      <w:proofErr w:type="spellEnd"/>
      <w:r w:rsidRPr="0012121A">
        <w:t>();</w:t>
      </w:r>
    </w:p>
    <w:p w14:paraId="20864C51"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r>
    </w:p>
    <w:p w14:paraId="5B2A9105"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 End program</w:t>
      </w:r>
    </w:p>
    <w:p w14:paraId="0B0A659B"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return 0;</w:t>
      </w:r>
    </w:p>
    <w:p w14:paraId="28E8974B"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w:t>
      </w:r>
    </w:p>
    <w:p w14:paraId="7E00E39F"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032940A1"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 xml:space="preserve">bool </w:t>
      </w:r>
      <w:proofErr w:type="spellStart"/>
      <w:r w:rsidRPr="0012121A">
        <w:t>MainMenu</w:t>
      </w:r>
      <w:proofErr w:type="spellEnd"/>
      <w:r w:rsidRPr="0012121A">
        <w:t>()</w:t>
      </w:r>
    </w:p>
    <w:p w14:paraId="60A10953"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w:t>
      </w:r>
    </w:p>
    <w:p w14:paraId="1CEF8EC5"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 Declare variables</w:t>
      </w:r>
    </w:p>
    <w:p w14:paraId="2D44EF56"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char choice = ‘’;</w:t>
      </w:r>
    </w:p>
    <w:p w14:paraId="489E92EE"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06778264"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 Choose method of encryption</w:t>
      </w:r>
    </w:p>
    <w:p w14:paraId="31D1E635"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Output &lt;&lt; “Select a type of encryption to use.” &lt;&lt; end line;</w:t>
      </w:r>
    </w:p>
    <w:p w14:paraId="5C795BB7" w14:textId="10EC0C1A"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Output &lt;&lt; “1 – ROT13 &lt;&lt; en</w:t>
      </w:r>
      <w:r w:rsidR="00300776">
        <w:t>d line &lt;&lt; “2 – Vigenere” &lt;&lt; end</w:t>
      </w:r>
      <w:r w:rsidRPr="0012121A">
        <w:t xml:space="preserve"> line;</w:t>
      </w:r>
    </w:p>
    <w:p w14:paraId="36C05ADD"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Input &gt;&gt; choice;</w:t>
      </w:r>
    </w:p>
    <w:p w14:paraId="0C6AB2E5"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745DB02A"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Switch(choice)</w:t>
      </w:r>
    </w:p>
    <w:p w14:paraId="493C2535"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w:t>
      </w:r>
    </w:p>
    <w:p w14:paraId="236C361A"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r>
      <w:r w:rsidRPr="0012121A">
        <w:tab/>
        <w:t>Case 1:</w:t>
      </w:r>
    </w:p>
    <w:p w14:paraId="096440BE"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r>
      <w:r w:rsidRPr="0012121A">
        <w:tab/>
      </w:r>
      <w:r w:rsidRPr="0012121A">
        <w:tab/>
        <w:t>ROT13Encrypt();</w:t>
      </w:r>
    </w:p>
    <w:p w14:paraId="66145C76"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r>
      <w:r w:rsidRPr="0012121A">
        <w:tab/>
        <w:t>Case 2:</w:t>
      </w:r>
    </w:p>
    <w:p w14:paraId="15337F57" w14:textId="63413520" w:rsidR="00300776" w:rsidRPr="0012121A" w:rsidRDefault="00300776" w:rsidP="00F64DC2">
      <w:pPr>
        <w:pBdr>
          <w:top w:val="single" w:sz="4" w:space="1" w:color="auto"/>
          <w:left w:val="single" w:sz="4" w:space="1" w:color="auto"/>
          <w:bottom w:val="single" w:sz="4" w:space="1" w:color="auto"/>
          <w:right w:val="single" w:sz="4" w:space="1" w:color="auto"/>
        </w:pBdr>
      </w:pPr>
      <w:r>
        <w:tab/>
      </w:r>
      <w:r>
        <w:tab/>
      </w:r>
      <w:r>
        <w:tab/>
        <w:t>Vigenere</w:t>
      </w:r>
      <w:r w:rsidRPr="0012121A">
        <w:t xml:space="preserve"> </w:t>
      </w:r>
      <w:r w:rsidR="0012121A" w:rsidRPr="0012121A">
        <w:t>();</w:t>
      </w:r>
    </w:p>
    <w:p w14:paraId="549BB8C5"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w:t>
      </w:r>
    </w:p>
    <w:p w14:paraId="750C4EB5"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w:t>
      </w:r>
    </w:p>
    <w:p w14:paraId="74345A3B"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1776799B"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ROT13Encrypt()</w:t>
      </w:r>
    </w:p>
    <w:p w14:paraId="3723DFA3"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w:t>
      </w:r>
    </w:p>
    <w:p w14:paraId="7647501F"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 Declare and initialize variables</w:t>
      </w:r>
    </w:p>
    <w:p w14:paraId="28D9A249"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String input = “”;</w:t>
      </w:r>
    </w:p>
    <w:p w14:paraId="40338916"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String output = “”;</w:t>
      </w:r>
    </w:p>
    <w:p w14:paraId="141EDE2C"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7F3DF4E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User input</w:t>
      </w:r>
    </w:p>
    <w:p w14:paraId="06E94798"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Output &lt;&lt; "Enter text to encrypt." &lt;&lt; end line;</w:t>
      </w:r>
    </w:p>
    <w:p w14:paraId="3E6C477E"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Input &gt;&gt; input;</w:t>
      </w:r>
    </w:p>
    <w:p w14:paraId="5AFF8C3B"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18B39D03"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Set max length</w:t>
      </w:r>
    </w:p>
    <w:p w14:paraId="3D9B2CF2"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proofErr w:type="spellStart"/>
      <w:r w:rsidRPr="0012121A">
        <w:t>int</w:t>
      </w:r>
      <w:proofErr w:type="spellEnd"/>
      <w:r w:rsidRPr="0012121A">
        <w:t xml:space="preserve"> max = Length of input;</w:t>
      </w:r>
    </w:p>
    <w:p w14:paraId="051803E1"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 xml:space="preserve">  </w:t>
      </w:r>
    </w:p>
    <w:p w14:paraId="0559788D"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String output = “”;</w:t>
      </w:r>
    </w:p>
    <w:p w14:paraId="54727A56"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46CC0929"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For every letter, apply ROT13 cipher</w:t>
      </w:r>
    </w:p>
    <w:p w14:paraId="1C885485"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for (</w:t>
      </w:r>
      <w:proofErr w:type="spellStart"/>
      <w:r w:rsidRPr="0012121A">
        <w:t>int</w:t>
      </w:r>
      <w:proofErr w:type="spellEnd"/>
      <w:r w:rsidRPr="0012121A">
        <w:t xml:space="preserve"> x = 0; x &lt; max; x++)</w:t>
      </w:r>
    </w:p>
    <w:p w14:paraId="351F3800" w14:textId="77777777" w:rsidR="0012121A" w:rsidRDefault="0012121A" w:rsidP="00F64DC2">
      <w:pPr>
        <w:pBdr>
          <w:top w:val="single" w:sz="4" w:space="1" w:color="auto"/>
          <w:left w:val="single" w:sz="4" w:space="1" w:color="auto"/>
          <w:bottom w:val="single" w:sz="4" w:space="1" w:color="auto"/>
          <w:right w:val="single" w:sz="4" w:space="1" w:color="auto"/>
        </w:pBdr>
      </w:pPr>
      <w:r w:rsidRPr="0012121A">
        <w:tab/>
        <w:t>{</w:t>
      </w:r>
    </w:p>
    <w:p w14:paraId="09B42EFF"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tab/>
      </w:r>
      <w:r>
        <w:tab/>
      </w:r>
      <w:r w:rsidRPr="0012121A">
        <w:t>// Check if character is a letter</w:t>
      </w:r>
    </w:p>
    <w:p w14:paraId="607B9BB1"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Pr="0012121A">
        <w:t xml:space="preserve">if (input[x] </w:t>
      </w:r>
      <w:proofErr w:type="spellStart"/>
      <w:r w:rsidRPr="0012121A">
        <w:t>isalpha</w:t>
      </w:r>
      <w:proofErr w:type="spellEnd"/>
      <w:r w:rsidRPr="0012121A">
        <w:t>)</w:t>
      </w:r>
    </w:p>
    <w:p w14:paraId="0110B1D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Pr="0012121A">
        <w:t>{</w:t>
      </w:r>
    </w:p>
    <w:p w14:paraId="7883451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tab/>
      </w:r>
      <w:r w:rsidRPr="0012121A">
        <w:t>char letter;</w:t>
      </w:r>
    </w:p>
    <w:p w14:paraId="5EFE8834"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tab/>
      </w:r>
      <w:r w:rsidRPr="0012121A">
        <w:t xml:space="preserve">letter = input[x] </w:t>
      </w:r>
      <w:proofErr w:type="spellStart"/>
      <w:r w:rsidRPr="0012121A">
        <w:t>toUpper</w:t>
      </w:r>
      <w:proofErr w:type="spellEnd"/>
      <w:r w:rsidRPr="0012121A">
        <w:t>);</w:t>
      </w:r>
    </w:p>
    <w:p w14:paraId="65BC1A3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lastRenderedPageBreak/>
        <w:tab/>
      </w:r>
      <w:r>
        <w:tab/>
      </w:r>
      <w:r w:rsidRPr="0012121A">
        <w:t>letter = (((letter - ASCII VALUE OF 'A') + 13) % 26) + ASCII VALUE OF 'A' ;</w:t>
      </w:r>
    </w:p>
    <w:p w14:paraId="7C469C53"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tab/>
      </w:r>
      <w:r w:rsidRPr="0012121A">
        <w:t>output += letter;</w:t>
      </w:r>
    </w:p>
    <w:p w14:paraId="3BE80F05"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Pr="0012121A">
        <w:t>}</w:t>
      </w:r>
    </w:p>
    <w:p w14:paraId="5094F7D3"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Pr="0012121A">
        <w:t>// If not a letter, return character to output</w:t>
      </w:r>
    </w:p>
    <w:p w14:paraId="7DF43EA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Pr="0012121A">
        <w:t>else</w:t>
      </w:r>
    </w:p>
    <w:p w14:paraId="1E14872E"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Pr="0012121A">
        <w:t>{</w:t>
      </w:r>
    </w:p>
    <w:p w14:paraId="1492A29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tab/>
      </w:r>
      <w:r w:rsidRPr="0012121A">
        <w:t>output += input[x];</w:t>
      </w:r>
    </w:p>
    <w:p w14:paraId="58743B25"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Pr="0012121A">
        <w:t>}</w:t>
      </w:r>
    </w:p>
    <w:p w14:paraId="7E0DCE6F"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 xml:space="preserve">  </w:t>
      </w:r>
      <w:r w:rsidRPr="0012121A">
        <w:tab/>
        <w:t>}</w:t>
      </w:r>
    </w:p>
    <w:p w14:paraId="72B569EA"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Output plaintext and encrypted text</w:t>
      </w:r>
    </w:p>
    <w:p w14:paraId="34AD1DEF"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xml:space="preserve">Output &lt;&lt; "Input: " &lt;&lt; input &lt;&lt; </w:t>
      </w:r>
      <w:proofErr w:type="spellStart"/>
      <w:r w:rsidRPr="0012121A">
        <w:t>endl</w:t>
      </w:r>
      <w:proofErr w:type="spellEnd"/>
      <w:r w:rsidRPr="0012121A">
        <w:t xml:space="preserve"> &lt;&lt; "Output: " &lt;&lt; output;</w:t>
      </w:r>
    </w:p>
    <w:p w14:paraId="70623143"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w:t>
      </w:r>
    </w:p>
    <w:p w14:paraId="0208D692"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281C6300" w14:textId="11B9A5F8"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Vigenere()</w:t>
      </w:r>
    </w:p>
    <w:p w14:paraId="640EC72C"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w:t>
      </w:r>
    </w:p>
    <w:p w14:paraId="25FBE17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Declare and initialize variables</w:t>
      </w:r>
    </w:p>
    <w:p w14:paraId="4B055D15"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string input = "";</w:t>
      </w:r>
    </w:p>
    <w:p w14:paraId="27D0DA14"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string cipher = "";</w:t>
      </w:r>
    </w:p>
    <w:p w14:paraId="124AF6E1" w14:textId="77777777" w:rsidR="0012121A" w:rsidRDefault="0012121A" w:rsidP="00F64DC2">
      <w:pPr>
        <w:pBdr>
          <w:top w:val="single" w:sz="4" w:space="1" w:color="auto"/>
          <w:left w:val="single" w:sz="4" w:space="1" w:color="auto"/>
          <w:bottom w:val="single" w:sz="4" w:space="1" w:color="auto"/>
          <w:right w:val="single" w:sz="4" w:space="1" w:color="auto"/>
        </w:pBdr>
      </w:pPr>
      <w:r w:rsidRPr="0012121A">
        <w:tab/>
        <w:t>string output = "";</w:t>
      </w:r>
    </w:p>
    <w:p w14:paraId="2B360ADA" w14:textId="5D9130C2" w:rsidR="00300776" w:rsidRPr="0012121A" w:rsidRDefault="00300776" w:rsidP="00F64DC2">
      <w:pPr>
        <w:pBdr>
          <w:top w:val="single" w:sz="4" w:space="1" w:color="auto"/>
          <w:left w:val="single" w:sz="4" w:space="1" w:color="auto"/>
          <w:bottom w:val="single" w:sz="4" w:space="1" w:color="auto"/>
          <w:right w:val="single" w:sz="4" w:space="1" w:color="auto"/>
        </w:pBdr>
      </w:pPr>
      <w:r>
        <w:tab/>
        <w:t>char selection = ‘’;</w:t>
      </w:r>
    </w:p>
    <w:p w14:paraId="60EDBF66" w14:textId="2B72140D"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char letter</w:t>
      </w:r>
      <w:r w:rsidR="00300776">
        <w:t xml:space="preserve"> = ‘’</w:t>
      </w:r>
      <w:r w:rsidRPr="0012121A">
        <w:t>;</w:t>
      </w:r>
    </w:p>
    <w:p w14:paraId="2C37B9FD" w14:textId="19848B23" w:rsidR="00300776" w:rsidRPr="0012121A" w:rsidRDefault="0012121A" w:rsidP="00F64DC2">
      <w:pPr>
        <w:pBdr>
          <w:top w:val="single" w:sz="4" w:space="1" w:color="auto"/>
          <w:left w:val="single" w:sz="4" w:space="1" w:color="auto"/>
          <w:bottom w:val="single" w:sz="4" w:space="1" w:color="auto"/>
          <w:right w:val="single" w:sz="4" w:space="1" w:color="auto"/>
        </w:pBdr>
      </w:pPr>
      <w:r w:rsidRPr="0012121A">
        <w:tab/>
        <w:t xml:space="preserve">char </w:t>
      </w:r>
      <w:proofErr w:type="spellStart"/>
      <w:r w:rsidRPr="0012121A">
        <w:t>cipherLetter</w:t>
      </w:r>
      <w:proofErr w:type="spellEnd"/>
      <w:r w:rsidR="00300776">
        <w:t xml:space="preserve"> = ‘’</w:t>
      </w:r>
      <w:r w:rsidRPr="0012121A">
        <w:t>;</w:t>
      </w:r>
    </w:p>
    <w:p w14:paraId="69A24916" w14:textId="11DAADD5" w:rsidR="00300776" w:rsidRDefault="0012121A" w:rsidP="00F64DC2">
      <w:pPr>
        <w:pBdr>
          <w:top w:val="single" w:sz="4" w:space="1" w:color="auto"/>
          <w:left w:val="single" w:sz="4" w:space="1" w:color="auto"/>
          <w:bottom w:val="single" w:sz="4" w:space="1" w:color="auto"/>
          <w:right w:val="single" w:sz="4" w:space="1" w:color="auto"/>
        </w:pBdr>
      </w:pPr>
      <w:r w:rsidRPr="0012121A">
        <w:tab/>
      </w:r>
      <w:proofErr w:type="spellStart"/>
      <w:r w:rsidRPr="0012121A">
        <w:t>int</w:t>
      </w:r>
      <w:proofErr w:type="spellEnd"/>
      <w:r w:rsidRPr="0012121A">
        <w:t xml:space="preserve"> </w:t>
      </w:r>
      <w:proofErr w:type="spellStart"/>
      <w:r w:rsidRPr="0012121A">
        <w:t>cipherCount</w:t>
      </w:r>
      <w:proofErr w:type="spellEnd"/>
      <w:r w:rsidRPr="0012121A">
        <w:t xml:space="preserve"> = 0;</w:t>
      </w:r>
    </w:p>
    <w:p w14:paraId="0D4B79E2" w14:textId="77777777" w:rsidR="00300776" w:rsidRPr="0012121A" w:rsidRDefault="00300776" w:rsidP="00F64DC2">
      <w:pPr>
        <w:pBdr>
          <w:top w:val="single" w:sz="4" w:space="1" w:color="auto"/>
          <w:left w:val="single" w:sz="4" w:space="1" w:color="auto"/>
          <w:bottom w:val="single" w:sz="4" w:space="1" w:color="auto"/>
          <w:right w:val="single" w:sz="4" w:space="1" w:color="auto"/>
        </w:pBdr>
      </w:pPr>
    </w:p>
    <w:p w14:paraId="747C8042" w14:textId="77777777" w:rsidR="0012121A" w:rsidRDefault="0012121A" w:rsidP="00F64DC2">
      <w:pPr>
        <w:pBdr>
          <w:top w:val="single" w:sz="4" w:space="1" w:color="auto"/>
          <w:left w:val="single" w:sz="4" w:space="1" w:color="auto"/>
          <w:bottom w:val="single" w:sz="4" w:space="1" w:color="auto"/>
          <w:right w:val="single" w:sz="4" w:space="1" w:color="auto"/>
        </w:pBdr>
      </w:pPr>
      <w:r w:rsidRPr="0012121A">
        <w:tab/>
        <w:t>// User input</w:t>
      </w:r>
    </w:p>
    <w:p w14:paraId="238F7ABE" w14:textId="5B9A690C" w:rsidR="00300776" w:rsidRDefault="00300776" w:rsidP="00F64DC2">
      <w:pPr>
        <w:pBdr>
          <w:top w:val="single" w:sz="4" w:space="1" w:color="auto"/>
          <w:left w:val="single" w:sz="4" w:space="1" w:color="auto"/>
          <w:bottom w:val="single" w:sz="4" w:space="1" w:color="auto"/>
          <w:right w:val="single" w:sz="4" w:space="1" w:color="auto"/>
        </w:pBdr>
      </w:pPr>
      <w:r>
        <w:tab/>
        <w:t>Output &lt;&lt; “Would you like to encrypt or decrypt?” &lt;&lt; end line;</w:t>
      </w:r>
    </w:p>
    <w:p w14:paraId="73714614" w14:textId="5D08A2FB" w:rsidR="00300776" w:rsidRDefault="00300776" w:rsidP="00F64DC2">
      <w:pPr>
        <w:pBdr>
          <w:top w:val="single" w:sz="4" w:space="1" w:color="auto"/>
          <w:left w:val="single" w:sz="4" w:space="1" w:color="auto"/>
          <w:bottom w:val="single" w:sz="4" w:space="1" w:color="auto"/>
          <w:right w:val="single" w:sz="4" w:space="1" w:color="auto"/>
        </w:pBdr>
      </w:pPr>
      <w:r>
        <w:tab/>
        <w:t>Input &gt;&gt; selection;</w:t>
      </w:r>
    </w:p>
    <w:p w14:paraId="2F6152E6" w14:textId="77777777" w:rsidR="00300776" w:rsidRDefault="00300776" w:rsidP="00F64DC2">
      <w:pPr>
        <w:pBdr>
          <w:top w:val="single" w:sz="4" w:space="1" w:color="auto"/>
          <w:left w:val="single" w:sz="4" w:space="1" w:color="auto"/>
          <w:bottom w:val="single" w:sz="4" w:space="1" w:color="auto"/>
          <w:right w:val="single" w:sz="4" w:space="1" w:color="auto"/>
        </w:pBdr>
      </w:pPr>
    </w:p>
    <w:p w14:paraId="43B6019E" w14:textId="4FD5E6D2" w:rsidR="00300776" w:rsidRDefault="00300776" w:rsidP="00F64DC2">
      <w:pPr>
        <w:pBdr>
          <w:top w:val="single" w:sz="4" w:space="1" w:color="auto"/>
          <w:left w:val="single" w:sz="4" w:space="1" w:color="auto"/>
          <w:bottom w:val="single" w:sz="4" w:space="1" w:color="auto"/>
          <w:right w:val="single" w:sz="4" w:space="1" w:color="auto"/>
        </w:pBdr>
      </w:pPr>
      <w:r>
        <w:tab/>
        <w:t>If (selection == 1)</w:t>
      </w:r>
    </w:p>
    <w:p w14:paraId="2CC655CA" w14:textId="434D95B1" w:rsidR="00300776" w:rsidRDefault="00300776" w:rsidP="00F64DC2">
      <w:pPr>
        <w:pBdr>
          <w:top w:val="single" w:sz="4" w:space="1" w:color="auto"/>
          <w:left w:val="single" w:sz="4" w:space="1" w:color="auto"/>
          <w:bottom w:val="single" w:sz="4" w:space="1" w:color="auto"/>
          <w:right w:val="single" w:sz="4" w:space="1" w:color="auto"/>
        </w:pBdr>
        <w:ind w:firstLine="720"/>
      </w:pPr>
      <w:r>
        <w:t>{</w:t>
      </w:r>
    </w:p>
    <w:p w14:paraId="178AAAC6" w14:textId="7427AE05" w:rsidR="00300776" w:rsidRPr="0012121A" w:rsidRDefault="00300776" w:rsidP="00F64DC2">
      <w:pPr>
        <w:pBdr>
          <w:top w:val="single" w:sz="4" w:space="1" w:color="auto"/>
          <w:left w:val="single" w:sz="4" w:space="1" w:color="auto"/>
          <w:bottom w:val="single" w:sz="4" w:space="1" w:color="auto"/>
          <w:right w:val="single" w:sz="4" w:space="1" w:color="auto"/>
        </w:pBdr>
      </w:pPr>
      <w:r>
        <w:tab/>
      </w:r>
      <w:r>
        <w:tab/>
      </w:r>
      <w:r w:rsidRPr="0012121A">
        <w:t>Output &lt;&lt; "Enter a string to encrypt." &lt;&lt; end line;</w:t>
      </w:r>
    </w:p>
    <w:p w14:paraId="1CC43A25" w14:textId="49CDF3B4" w:rsidR="00300776" w:rsidRDefault="00300776" w:rsidP="00F64DC2">
      <w:pPr>
        <w:pBdr>
          <w:top w:val="single" w:sz="4" w:space="1" w:color="auto"/>
          <w:left w:val="single" w:sz="4" w:space="1" w:color="auto"/>
          <w:bottom w:val="single" w:sz="4" w:space="1" w:color="auto"/>
          <w:right w:val="single" w:sz="4" w:space="1" w:color="auto"/>
        </w:pBdr>
      </w:pPr>
      <w:r w:rsidRPr="0012121A">
        <w:tab/>
      </w:r>
      <w:r>
        <w:tab/>
      </w:r>
      <w:r w:rsidRPr="0012121A">
        <w:t>Input &gt;&gt; input;</w:t>
      </w:r>
    </w:p>
    <w:p w14:paraId="5C04E838" w14:textId="12748FFB" w:rsidR="00300776" w:rsidRPr="0012121A" w:rsidRDefault="00300776" w:rsidP="00F64DC2">
      <w:pPr>
        <w:pBdr>
          <w:top w:val="single" w:sz="4" w:space="1" w:color="auto"/>
          <w:left w:val="single" w:sz="4" w:space="1" w:color="auto"/>
          <w:bottom w:val="single" w:sz="4" w:space="1" w:color="auto"/>
          <w:right w:val="single" w:sz="4" w:space="1" w:color="auto"/>
        </w:pBdr>
        <w:ind w:firstLine="720"/>
      </w:pPr>
      <w:r>
        <w:t>}</w:t>
      </w:r>
    </w:p>
    <w:p w14:paraId="7289069B" w14:textId="05B0035B" w:rsidR="00300776" w:rsidRDefault="0012121A" w:rsidP="00F64DC2">
      <w:pPr>
        <w:pBdr>
          <w:top w:val="single" w:sz="4" w:space="1" w:color="auto"/>
          <w:left w:val="single" w:sz="4" w:space="1" w:color="auto"/>
          <w:bottom w:val="single" w:sz="4" w:space="1" w:color="auto"/>
          <w:right w:val="single" w:sz="4" w:space="1" w:color="auto"/>
        </w:pBdr>
      </w:pPr>
      <w:r w:rsidRPr="0012121A">
        <w:tab/>
      </w:r>
      <w:r w:rsidR="00300776">
        <w:t>Else</w:t>
      </w:r>
    </w:p>
    <w:p w14:paraId="0DCF5E53" w14:textId="77777777" w:rsidR="00300776" w:rsidRDefault="00300776" w:rsidP="00F64DC2">
      <w:pPr>
        <w:pBdr>
          <w:top w:val="single" w:sz="4" w:space="1" w:color="auto"/>
          <w:left w:val="single" w:sz="4" w:space="1" w:color="auto"/>
          <w:bottom w:val="single" w:sz="4" w:space="1" w:color="auto"/>
          <w:right w:val="single" w:sz="4" w:space="1" w:color="auto"/>
        </w:pBdr>
        <w:ind w:firstLine="720"/>
      </w:pPr>
      <w:r>
        <w:t>{</w:t>
      </w:r>
    </w:p>
    <w:p w14:paraId="67624CEC" w14:textId="1F6DDB04" w:rsidR="00300776" w:rsidRPr="0012121A" w:rsidRDefault="00300776" w:rsidP="00F64DC2">
      <w:pPr>
        <w:pBdr>
          <w:top w:val="single" w:sz="4" w:space="1" w:color="auto"/>
          <w:left w:val="single" w:sz="4" w:space="1" w:color="auto"/>
          <w:bottom w:val="single" w:sz="4" w:space="1" w:color="auto"/>
          <w:right w:val="single" w:sz="4" w:space="1" w:color="auto"/>
        </w:pBdr>
      </w:pPr>
      <w:r>
        <w:tab/>
      </w:r>
      <w:r>
        <w:tab/>
      </w:r>
      <w:r w:rsidRPr="0012121A">
        <w:t xml:space="preserve">Output &lt;&lt; "Enter a string to </w:t>
      </w:r>
      <w:r>
        <w:t>d</w:t>
      </w:r>
      <w:r w:rsidRPr="0012121A">
        <w:t>ecrypt." &lt;&lt; end line;</w:t>
      </w:r>
    </w:p>
    <w:p w14:paraId="412DF178" w14:textId="77777777" w:rsidR="00300776" w:rsidRDefault="00300776" w:rsidP="00F64DC2">
      <w:pPr>
        <w:pBdr>
          <w:top w:val="single" w:sz="4" w:space="1" w:color="auto"/>
          <w:left w:val="single" w:sz="4" w:space="1" w:color="auto"/>
          <w:bottom w:val="single" w:sz="4" w:space="1" w:color="auto"/>
          <w:right w:val="single" w:sz="4" w:space="1" w:color="auto"/>
        </w:pBdr>
      </w:pPr>
      <w:r w:rsidRPr="0012121A">
        <w:tab/>
      </w:r>
      <w:r>
        <w:tab/>
      </w:r>
      <w:r w:rsidRPr="0012121A">
        <w:t>Input &gt;&gt; input;</w:t>
      </w:r>
    </w:p>
    <w:p w14:paraId="6F358054" w14:textId="716F3CAA" w:rsidR="00300776" w:rsidRPr="0012121A" w:rsidRDefault="00300776" w:rsidP="00F64DC2">
      <w:pPr>
        <w:pBdr>
          <w:top w:val="single" w:sz="4" w:space="1" w:color="auto"/>
          <w:left w:val="single" w:sz="4" w:space="1" w:color="auto"/>
          <w:bottom w:val="single" w:sz="4" w:space="1" w:color="auto"/>
          <w:right w:val="single" w:sz="4" w:space="1" w:color="auto"/>
        </w:pBdr>
        <w:ind w:firstLine="720"/>
      </w:pPr>
      <w:r>
        <w:t>}</w:t>
      </w:r>
    </w:p>
    <w:p w14:paraId="30070ADD"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 xml:space="preserve">  </w:t>
      </w:r>
    </w:p>
    <w:p w14:paraId="19388A64"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Output &lt;&lt; "Enter a string to use as the cipher." &lt;&lt; end line;</w:t>
      </w:r>
    </w:p>
    <w:p w14:paraId="2921EA75"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ab/>
        <w:t>Input &gt;&gt; cipher;</w:t>
      </w:r>
    </w:p>
    <w:p w14:paraId="152C52F6" w14:textId="77777777" w:rsidR="0012121A" w:rsidRPr="0012121A" w:rsidRDefault="0012121A" w:rsidP="00F64DC2">
      <w:pPr>
        <w:pBdr>
          <w:top w:val="single" w:sz="4" w:space="1" w:color="auto"/>
          <w:left w:val="single" w:sz="4" w:space="1" w:color="auto"/>
          <w:bottom w:val="single" w:sz="4" w:space="1" w:color="auto"/>
          <w:right w:val="single" w:sz="4" w:space="1" w:color="auto"/>
        </w:pBdr>
      </w:pPr>
    </w:p>
    <w:p w14:paraId="607773A4"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Set max length</w:t>
      </w:r>
    </w:p>
    <w:p w14:paraId="619C5755"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proofErr w:type="spellStart"/>
      <w:r w:rsidRPr="0012121A">
        <w:t>int</w:t>
      </w:r>
      <w:proofErr w:type="spellEnd"/>
      <w:r w:rsidRPr="0012121A">
        <w:t xml:space="preserve"> max = Length of input;</w:t>
      </w:r>
    </w:p>
    <w:p w14:paraId="45CF424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proofErr w:type="spellStart"/>
      <w:r w:rsidRPr="0012121A">
        <w:t>int</w:t>
      </w:r>
      <w:proofErr w:type="spellEnd"/>
      <w:r w:rsidRPr="0012121A">
        <w:t xml:space="preserve"> </w:t>
      </w:r>
      <w:proofErr w:type="spellStart"/>
      <w:r w:rsidRPr="0012121A">
        <w:t>cipherMax</w:t>
      </w:r>
      <w:proofErr w:type="spellEnd"/>
      <w:r w:rsidRPr="0012121A">
        <w:t xml:space="preserve"> = Length of cipher;</w:t>
      </w:r>
    </w:p>
    <w:p w14:paraId="3B2E74EF"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 xml:space="preserve">  </w:t>
      </w:r>
    </w:p>
    <w:p w14:paraId="0048D82F"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For every letter, apply cipher.</w:t>
      </w:r>
    </w:p>
    <w:p w14:paraId="059A3102"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for (</w:t>
      </w:r>
      <w:proofErr w:type="spellStart"/>
      <w:r w:rsidRPr="0012121A">
        <w:t>int</w:t>
      </w:r>
      <w:proofErr w:type="spellEnd"/>
      <w:r w:rsidRPr="0012121A">
        <w:t xml:space="preserve"> x = 0; x &lt; max; x++)</w:t>
      </w:r>
    </w:p>
    <w:p w14:paraId="0756DA78"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lastRenderedPageBreak/>
        <w:t>{</w:t>
      </w:r>
    </w:p>
    <w:p w14:paraId="2A07ED0C"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rsidR="0012121A" w:rsidRPr="0012121A">
        <w:t>// Used to check if the cipher length is smaller than the total length</w:t>
      </w:r>
    </w:p>
    <w:p w14:paraId="0D1DA28B"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rsidR="0012121A" w:rsidRPr="0012121A">
        <w:t>if (</w:t>
      </w:r>
      <w:proofErr w:type="spellStart"/>
      <w:r w:rsidR="0012121A" w:rsidRPr="0012121A">
        <w:t>cipherCount</w:t>
      </w:r>
      <w:proofErr w:type="spellEnd"/>
      <w:r w:rsidR="0012121A" w:rsidRPr="0012121A">
        <w:t xml:space="preserve"> &lt; </w:t>
      </w:r>
      <w:proofErr w:type="spellStart"/>
      <w:r w:rsidR="0012121A" w:rsidRPr="0012121A">
        <w:t>cipherMax</w:t>
      </w:r>
      <w:proofErr w:type="spellEnd"/>
      <w:r w:rsidR="0012121A" w:rsidRPr="0012121A">
        <w:t>)</w:t>
      </w:r>
    </w:p>
    <w:p w14:paraId="44F15AAB"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rsidR="0012121A" w:rsidRPr="0012121A">
        <w:t>{</w:t>
      </w:r>
    </w:p>
    <w:p w14:paraId="7A301BBC"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00C17570">
        <w:tab/>
      </w:r>
      <w:r w:rsidRPr="0012121A">
        <w:t>// Check if character is a letter</w:t>
      </w:r>
    </w:p>
    <w:p w14:paraId="22A4FA14"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00C17570">
        <w:tab/>
      </w:r>
      <w:r w:rsidRPr="0012121A">
        <w:t xml:space="preserve">if (input[x] </w:t>
      </w:r>
      <w:proofErr w:type="spellStart"/>
      <w:r w:rsidRPr="0012121A">
        <w:t>isAlpha</w:t>
      </w:r>
      <w:proofErr w:type="spellEnd"/>
      <w:r w:rsidRPr="0012121A">
        <w:t>)</w:t>
      </w:r>
    </w:p>
    <w:p w14:paraId="2E1A91A1"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00C17570">
        <w:tab/>
      </w:r>
      <w:r w:rsidRPr="0012121A">
        <w:t>{</w:t>
      </w:r>
    </w:p>
    <w:p w14:paraId="4C51A873"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tab/>
      </w:r>
      <w:r w:rsidR="00C17570">
        <w:tab/>
      </w:r>
      <w:r w:rsidRPr="0012121A">
        <w:t>// Convert letter to uppercase</w:t>
      </w:r>
    </w:p>
    <w:p w14:paraId="73B8313F"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tab/>
      </w:r>
      <w:r w:rsidR="00C17570">
        <w:tab/>
      </w:r>
      <w:r w:rsidRPr="0012121A">
        <w:t xml:space="preserve">letter = input[x] </w:t>
      </w:r>
      <w:proofErr w:type="spellStart"/>
      <w:r w:rsidRPr="0012121A">
        <w:t>toUpper</w:t>
      </w:r>
      <w:proofErr w:type="spellEnd"/>
      <w:r w:rsidRPr="0012121A">
        <w:t>;</w:t>
      </w:r>
    </w:p>
    <w:p w14:paraId="7C46262F"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tab/>
      </w:r>
      <w:r w:rsidR="00C17570">
        <w:tab/>
      </w:r>
      <w:proofErr w:type="spellStart"/>
      <w:r w:rsidRPr="0012121A">
        <w:t>cipherLetter</w:t>
      </w:r>
      <w:proofErr w:type="spellEnd"/>
      <w:r w:rsidRPr="0012121A">
        <w:t xml:space="preserve"> = cipher[</w:t>
      </w:r>
      <w:proofErr w:type="spellStart"/>
      <w:r w:rsidRPr="0012121A">
        <w:t>cipherCount</w:t>
      </w:r>
      <w:proofErr w:type="spellEnd"/>
      <w:r w:rsidRPr="0012121A">
        <w:t xml:space="preserve">] </w:t>
      </w:r>
      <w:proofErr w:type="spellStart"/>
      <w:r w:rsidRPr="0012121A">
        <w:t>toUpper</w:t>
      </w:r>
      <w:proofErr w:type="spellEnd"/>
      <w:r w:rsidRPr="0012121A">
        <w:t>;</w:t>
      </w:r>
    </w:p>
    <w:p w14:paraId="2EB3E2C0" w14:textId="77777777" w:rsidR="00300776" w:rsidRDefault="0012121A" w:rsidP="00F64DC2">
      <w:pPr>
        <w:pBdr>
          <w:top w:val="single" w:sz="4" w:space="1" w:color="auto"/>
          <w:left w:val="single" w:sz="4" w:space="1" w:color="auto"/>
          <w:bottom w:val="single" w:sz="4" w:space="1" w:color="auto"/>
          <w:right w:val="single" w:sz="4" w:space="1" w:color="auto"/>
        </w:pBdr>
      </w:pPr>
      <w:r>
        <w:t xml:space="preserve">        </w:t>
      </w:r>
      <w:r>
        <w:tab/>
      </w:r>
      <w:r>
        <w:tab/>
      </w:r>
      <w:r>
        <w:tab/>
      </w:r>
      <w:r w:rsidR="00C17570">
        <w:tab/>
      </w:r>
      <w:r w:rsidR="00300776">
        <w:t>If (selection = 1)</w:t>
      </w:r>
    </w:p>
    <w:p w14:paraId="4018B546" w14:textId="77777777" w:rsidR="00F64DC2" w:rsidRPr="0012121A" w:rsidRDefault="00F64DC2" w:rsidP="00F64DC2">
      <w:pPr>
        <w:pBdr>
          <w:top w:val="single" w:sz="4" w:space="1" w:color="auto"/>
          <w:left w:val="single" w:sz="4" w:space="1" w:color="auto"/>
          <w:bottom w:val="single" w:sz="4" w:space="1" w:color="auto"/>
          <w:right w:val="single" w:sz="4" w:space="1" w:color="auto"/>
        </w:pBdr>
        <w:ind w:firstLine="720"/>
      </w:pPr>
      <w:r>
        <w:tab/>
      </w:r>
      <w:r>
        <w:tab/>
      </w:r>
      <w:r>
        <w:tab/>
      </w:r>
      <w:r w:rsidRPr="0012121A">
        <w:t>{</w:t>
      </w:r>
    </w:p>
    <w:p w14:paraId="2A33D349" w14:textId="175B8DAC" w:rsidR="0012121A" w:rsidRPr="0012121A" w:rsidRDefault="00F64DC2" w:rsidP="00F64DC2">
      <w:pPr>
        <w:pBdr>
          <w:top w:val="single" w:sz="4" w:space="1" w:color="auto"/>
          <w:left w:val="single" w:sz="4" w:space="1" w:color="auto"/>
          <w:bottom w:val="single" w:sz="4" w:space="1" w:color="auto"/>
          <w:right w:val="single" w:sz="4" w:space="1" w:color="auto"/>
        </w:pBdr>
        <w:ind w:firstLine="720"/>
      </w:pPr>
      <w:r>
        <w:tab/>
      </w:r>
      <w:r>
        <w:tab/>
      </w:r>
      <w:r>
        <w:tab/>
      </w:r>
      <w:r>
        <w:tab/>
      </w:r>
      <w:r w:rsidR="0012121A" w:rsidRPr="0012121A">
        <w:t xml:space="preserve">letter = ((letter + </w:t>
      </w:r>
      <w:proofErr w:type="spellStart"/>
      <w:r w:rsidR="0012121A" w:rsidRPr="0012121A">
        <w:t>cipherLetter</w:t>
      </w:r>
      <w:proofErr w:type="spellEnd"/>
      <w:r w:rsidR="0012121A" w:rsidRPr="0012121A">
        <w:t xml:space="preserve">) % 26) + </w:t>
      </w:r>
      <w:r w:rsidR="00E55E62">
        <w:t>‘A’</w:t>
      </w:r>
      <w:r w:rsidR="0012121A" w:rsidRPr="0012121A">
        <w:t>;</w:t>
      </w:r>
    </w:p>
    <w:p w14:paraId="213D54E3" w14:textId="48B6941B" w:rsidR="0012121A" w:rsidRDefault="00300776" w:rsidP="00F64DC2">
      <w:pPr>
        <w:pBdr>
          <w:top w:val="single" w:sz="4" w:space="1" w:color="auto"/>
          <w:left w:val="single" w:sz="4" w:space="1" w:color="auto"/>
          <w:bottom w:val="single" w:sz="4" w:space="1" w:color="auto"/>
          <w:right w:val="single" w:sz="4" w:space="1" w:color="auto"/>
        </w:pBdr>
      </w:pPr>
      <w:r>
        <w:tab/>
      </w:r>
      <w:r>
        <w:tab/>
      </w:r>
      <w:r>
        <w:tab/>
      </w:r>
      <w:r>
        <w:tab/>
        <w:t>}</w:t>
      </w:r>
    </w:p>
    <w:p w14:paraId="0E6EB8DC" w14:textId="537A1FA6" w:rsidR="00300776" w:rsidRDefault="00300776" w:rsidP="00F64DC2">
      <w:pPr>
        <w:pBdr>
          <w:top w:val="single" w:sz="4" w:space="1" w:color="auto"/>
          <w:left w:val="single" w:sz="4" w:space="1" w:color="auto"/>
          <w:bottom w:val="single" w:sz="4" w:space="1" w:color="auto"/>
          <w:right w:val="single" w:sz="4" w:space="1" w:color="auto"/>
        </w:pBdr>
      </w:pPr>
      <w:r>
        <w:tab/>
      </w:r>
      <w:r>
        <w:tab/>
      </w:r>
      <w:r>
        <w:tab/>
      </w:r>
      <w:r>
        <w:tab/>
        <w:t>Else</w:t>
      </w:r>
    </w:p>
    <w:p w14:paraId="7D3ACA91" w14:textId="211B6FF0" w:rsidR="00300776" w:rsidRDefault="00300776" w:rsidP="00F64DC2">
      <w:pPr>
        <w:pBdr>
          <w:top w:val="single" w:sz="4" w:space="1" w:color="auto"/>
          <w:left w:val="single" w:sz="4" w:space="1" w:color="auto"/>
          <w:bottom w:val="single" w:sz="4" w:space="1" w:color="auto"/>
          <w:right w:val="single" w:sz="4" w:space="1" w:color="auto"/>
        </w:pBdr>
      </w:pPr>
      <w:r>
        <w:tab/>
      </w:r>
      <w:r>
        <w:tab/>
      </w:r>
      <w:r>
        <w:tab/>
      </w:r>
      <w:r>
        <w:tab/>
        <w:t>{</w:t>
      </w:r>
    </w:p>
    <w:p w14:paraId="0B5398D9" w14:textId="0774C0C1" w:rsidR="00300776" w:rsidRDefault="00300776" w:rsidP="00F64DC2">
      <w:pPr>
        <w:pBdr>
          <w:top w:val="single" w:sz="4" w:space="1" w:color="auto"/>
          <w:left w:val="single" w:sz="4" w:space="1" w:color="auto"/>
          <w:bottom w:val="single" w:sz="4" w:space="1" w:color="auto"/>
          <w:right w:val="single" w:sz="4" w:space="1" w:color="auto"/>
        </w:pBdr>
      </w:pPr>
      <w:r>
        <w:tab/>
      </w:r>
      <w:r>
        <w:tab/>
      </w:r>
      <w:r>
        <w:tab/>
      </w:r>
      <w:r>
        <w:tab/>
      </w:r>
      <w:r>
        <w:tab/>
      </w:r>
      <w:r w:rsidRPr="0012121A">
        <w:t xml:space="preserve">letter = ((letter + </w:t>
      </w:r>
      <w:proofErr w:type="spellStart"/>
      <w:r w:rsidRPr="0012121A">
        <w:t>cipherLetter</w:t>
      </w:r>
      <w:proofErr w:type="spellEnd"/>
      <w:r w:rsidR="00E55E62">
        <w:t xml:space="preserve"> + 26</w:t>
      </w:r>
      <w:r w:rsidRPr="0012121A">
        <w:t xml:space="preserve">) % 26) + </w:t>
      </w:r>
      <w:r w:rsidR="00E55E62">
        <w:t>‘A’</w:t>
      </w:r>
      <w:r w:rsidRPr="0012121A">
        <w:t>;</w:t>
      </w:r>
      <w:r>
        <w:tab/>
      </w:r>
      <w:r>
        <w:tab/>
      </w:r>
      <w:r>
        <w:tab/>
      </w:r>
      <w:r>
        <w:tab/>
      </w:r>
      <w:r w:rsidR="00E55E62">
        <w:tab/>
      </w:r>
      <w:r w:rsidR="00E55E62">
        <w:tab/>
      </w:r>
      <w:r w:rsidR="00E55E62">
        <w:tab/>
      </w:r>
      <w:r>
        <w:t>}</w:t>
      </w:r>
    </w:p>
    <w:p w14:paraId="26E564B0" w14:textId="77777777" w:rsidR="00E55E62" w:rsidRPr="0012121A" w:rsidRDefault="00E55E62" w:rsidP="00F64DC2">
      <w:pPr>
        <w:pBdr>
          <w:top w:val="single" w:sz="4" w:space="1" w:color="auto"/>
          <w:left w:val="single" w:sz="4" w:space="1" w:color="auto"/>
          <w:bottom w:val="single" w:sz="4" w:space="1" w:color="auto"/>
          <w:right w:val="single" w:sz="4" w:space="1" w:color="auto"/>
        </w:pBdr>
      </w:pPr>
    </w:p>
    <w:p w14:paraId="48EE593D"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tab/>
      </w:r>
      <w:r w:rsidR="00C17570">
        <w:tab/>
      </w:r>
      <w:r w:rsidRPr="0012121A">
        <w:t>output += letter;</w:t>
      </w:r>
    </w:p>
    <w:p w14:paraId="7AE24BA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tab/>
      </w:r>
      <w:r w:rsidR="00C17570">
        <w:tab/>
      </w:r>
      <w:proofErr w:type="spellStart"/>
      <w:r w:rsidRPr="0012121A">
        <w:t>cipherCount</w:t>
      </w:r>
      <w:proofErr w:type="spellEnd"/>
      <w:r w:rsidRPr="0012121A">
        <w:t>++;</w:t>
      </w:r>
    </w:p>
    <w:p w14:paraId="567D4558"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00C17570">
        <w:tab/>
      </w:r>
      <w:r w:rsidRPr="0012121A">
        <w:t>}</w:t>
      </w:r>
    </w:p>
    <w:p w14:paraId="1EDA2E97"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00C17570">
        <w:tab/>
      </w:r>
      <w:r w:rsidRPr="0012121A">
        <w:t>// If not a letter, return character to output</w:t>
      </w:r>
    </w:p>
    <w:p w14:paraId="333A26BB"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00C17570">
        <w:tab/>
      </w:r>
      <w:r w:rsidRPr="0012121A">
        <w:t>else</w:t>
      </w:r>
    </w:p>
    <w:p w14:paraId="58EC9F89"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tab/>
      </w:r>
      <w:r w:rsidR="00C17570">
        <w:tab/>
      </w:r>
      <w:r w:rsidRPr="0012121A">
        <w:t>{</w:t>
      </w:r>
    </w:p>
    <w:p w14:paraId="08B12F2D"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r w:rsidR="0012121A" w:rsidRPr="0012121A">
        <w:t>output += input[x];</w:t>
      </w:r>
    </w:p>
    <w:p w14:paraId="106B941D"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proofErr w:type="spellStart"/>
      <w:r w:rsidR="0012121A" w:rsidRPr="0012121A">
        <w:t>cipherCount</w:t>
      </w:r>
      <w:proofErr w:type="spellEnd"/>
      <w:r w:rsidR="0012121A" w:rsidRPr="0012121A">
        <w:t>++;</w:t>
      </w:r>
    </w:p>
    <w:p w14:paraId="0A1DC9F2"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w:t>
      </w:r>
    </w:p>
    <w:p w14:paraId="33D8FF3D"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rsidR="0012121A" w:rsidRPr="0012121A">
        <w:t>}</w:t>
      </w:r>
    </w:p>
    <w:p w14:paraId="26C49516"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rsidR="0012121A" w:rsidRPr="0012121A">
        <w:t>else</w:t>
      </w:r>
    </w:p>
    <w:p w14:paraId="5E98433C"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t>{</w:t>
      </w:r>
    </w:p>
    <w:p w14:paraId="12583143"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 Reset cipher position</w:t>
      </w:r>
    </w:p>
    <w:p w14:paraId="5C66905C"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proofErr w:type="spellStart"/>
      <w:r w:rsidR="0012121A" w:rsidRPr="0012121A">
        <w:t>cipherCount</w:t>
      </w:r>
      <w:proofErr w:type="spellEnd"/>
      <w:r w:rsidR="0012121A" w:rsidRPr="0012121A">
        <w:t xml:space="preserve"> = 0;</w:t>
      </w:r>
    </w:p>
    <w:p w14:paraId="65BCFC07" w14:textId="77777777" w:rsidR="0012121A" w:rsidRPr="0012121A" w:rsidRDefault="0012121A" w:rsidP="00F64DC2">
      <w:pPr>
        <w:pBdr>
          <w:top w:val="single" w:sz="4" w:space="1" w:color="auto"/>
          <w:left w:val="single" w:sz="4" w:space="1" w:color="auto"/>
          <w:bottom w:val="single" w:sz="4" w:space="1" w:color="auto"/>
          <w:right w:val="single" w:sz="4" w:space="1" w:color="auto"/>
        </w:pBdr>
      </w:pPr>
      <w:r w:rsidRPr="0012121A">
        <w:t xml:space="preserve">      </w:t>
      </w:r>
    </w:p>
    <w:p w14:paraId="1E1D73E2"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 Check if character is a letter</w:t>
      </w:r>
    </w:p>
    <w:p w14:paraId="6AF368AF"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 xml:space="preserve">if (input[x] </w:t>
      </w:r>
      <w:proofErr w:type="spellStart"/>
      <w:r w:rsidR="0012121A" w:rsidRPr="0012121A">
        <w:t>isAlpha</w:t>
      </w:r>
      <w:proofErr w:type="spellEnd"/>
      <w:r w:rsidR="0012121A" w:rsidRPr="0012121A">
        <w:t>)</w:t>
      </w:r>
    </w:p>
    <w:p w14:paraId="1703FBA3"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w:t>
      </w:r>
    </w:p>
    <w:p w14:paraId="0ED94BA6"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r w:rsidR="0012121A" w:rsidRPr="0012121A">
        <w:t>// Convert letters to uppercase</w:t>
      </w:r>
    </w:p>
    <w:p w14:paraId="4137D1F5"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r w:rsidR="0012121A" w:rsidRPr="0012121A">
        <w:t xml:space="preserve">letter = input[x] </w:t>
      </w:r>
      <w:proofErr w:type="spellStart"/>
      <w:r w:rsidR="0012121A" w:rsidRPr="0012121A">
        <w:t>toUpper</w:t>
      </w:r>
      <w:proofErr w:type="spellEnd"/>
      <w:r w:rsidR="0012121A" w:rsidRPr="0012121A">
        <w:t>;</w:t>
      </w:r>
    </w:p>
    <w:p w14:paraId="157E75C1"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proofErr w:type="spellStart"/>
      <w:r w:rsidR="0012121A" w:rsidRPr="0012121A">
        <w:t>cipherLetter</w:t>
      </w:r>
      <w:proofErr w:type="spellEnd"/>
      <w:r w:rsidR="0012121A" w:rsidRPr="0012121A">
        <w:t xml:space="preserve"> = cipher[</w:t>
      </w:r>
      <w:proofErr w:type="spellStart"/>
      <w:r w:rsidR="0012121A" w:rsidRPr="0012121A">
        <w:t>cipherCount</w:t>
      </w:r>
      <w:proofErr w:type="spellEnd"/>
      <w:r w:rsidR="0012121A" w:rsidRPr="0012121A">
        <w:t xml:space="preserve">] </w:t>
      </w:r>
      <w:proofErr w:type="spellStart"/>
      <w:r w:rsidR="0012121A" w:rsidRPr="0012121A">
        <w:t>toUpper</w:t>
      </w:r>
      <w:proofErr w:type="spellEnd"/>
      <w:r w:rsidR="0012121A" w:rsidRPr="0012121A">
        <w:t>;</w:t>
      </w:r>
    </w:p>
    <w:p w14:paraId="0DA0D29F" w14:textId="77777777" w:rsidR="00E55E62" w:rsidRDefault="00E55E62" w:rsidP="00F64DC2">
      <w:pPr>
        <w:pBdr>
          <w:top w:val="single" w:sz="4" w:space="1" w:color="auto"/>
          <w:left w:val="single" w:sz="4" w:space="1" w:color="auto"/>
          <w:bottom w:val="single" w:sz="4" w:space="1" w:color="auto"/>
          <w:right w:val="single" w:sz="4" w:space="1" w:color="auto"/>
        </w:pBdr>
      </w:pPr>
    </w:p>
    <w:p w14:paraId="223DF13A" w14:textId="77777777" w:rsidR="00E55E62" w:rsidRDefault="00E55E62" w:rsidP="00F64DC2">
      <w:pPr>
        <w:pBdr>
          <w:top w:val="single" w:sz="4" w:space="1" w:color="auto"/>
          <w:left w:val="single" w:sz="4" w:space="1" w:color="auto"/>
          <w:bottom w:val="single" w:sz="4" w:space="1" w:color="auto"/>
          <w:right w:val="single" w:sz="4" w:space="1" w:color="auto"/>
        </w:pBdr>
      </w:pPr>
      <w:r>
        <w:tab/>
      </w:r>
      <w:r>
        <w:tab/>
      </w:r>
      <w:r>
        <w:tab/>
      </w:r>
      <w:r>
        <w:tab/>
        <w:t>If (selection = 1)</w:t>
      </w:r>
    </w:p>
    <w:p w14:paraId="74EB9696" w14:textId="63567019" w:rsidR="00E55E62" w:rsidRPr="0012121A" w:rsidRDefault="00F64DC2" w:rsidP="00F64DC2">
      <w:pPr>
        <w:pBdr>
          <w:top w:val="single" w:sz="4" w:space="1" w:color="auto"/>
          <w:left w:val="single" w:sz="4" w:space="1" w:color="auto"/>
          <w:bottom w:val="single" w:sz="4" w:space="1" w:color="auto"/>
          <w:right w:val="single" w:sz="4" w:space="1" w:color="auto"/>
        </w:pBdr>
        <w:ind w:firstLine="720"/>
      </w:pPr>
      <w:r>
        <w:tab/>
      </w:r>
      <w:r>
        <w:tab/>
      </w:r>
      <w:r>
        <w:tab/>
      </w:r>
      <w:r w:rsidR="00E55E62">
        <w:t>{</w:t>
      </w:r>
    </w:p>
    <w:p w14:paraId="2F812747" w14:textId="7D09E635" w:rsid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r w:rsidR="00E55E62">
        <w:tab/>
      </w:r>
      <w:r w:rsidR="0012121A" w:rsidRPr="0012121A">
        <w:t xml:space="preserve">letter = ((letter + </w:t>
      </w:r>
      <w:proofErr w:type="spellStart"/>
      <w:r w:rsidR="0012121A" w:rsidRPr="0012121A">
        <w:t>cipherLetter</w:t>
      </w:r>
      <w:proofErr w:type="spellEnd"/>
      <w:r w:rsidR="0012121A" w:rsidRPr="0012121A">
        <w:t xml:space="preserve">) % 26) + </w:t>
      </w:r>
      <w:r w:rsidR="00E55E62">
        <w:t>‘A’</w:t>
      </w:r>
      <w:r w:rsidR="0012121A" w:rsidRPr="0012121A">
        <w:t>;</w:t>
      </w:r>
    </w:p>
    <w:p w14:paraId="687CDB62" w14:textId="52616DE9" w:rsidR="00E55E62" w:rsidRDefault="00E55E62" w:rsidP="00F64DC2">
      <w:pPr>
        <w:pBdr>
          <w:top w:val="single" w:sz="4" w:space="1" w:color="auto"/>
          <w:left w:val="single" w:sz="4" w:space="1" w:color="auto"/>
          <w:bottom w:val="single" w:sz="4" w:space="1" w:color="auto"/>
          <w:right w:val="single" w:sz="4" w:space="1" w:color="auto"/>
        </w:pBdr>
        <w:ind w:firstLine="720"/>
      </w:pPr>
      <w:r>
        <w:tab/>
      </w:r>
      <w:r>
        <w:tab/>
      </w:r>
      <w:r>
        <w:tab/>
        <w:t>}</w:t>
      </w:r>
    </w:p>
    <w:p w14:paraId="361B5A3C" w14:textId="7CFFCB90" w:rsidR="00E55E62" w:rsidRDefault="00E55E62" w:rsidP="00F64DC2">
      <w:pPr>
        <w:pBdr>
          <w:top w:val="single" w:sz="4" w:space="1" w:color="auto"/>
          <w:left w:val="single" w:sz="4" w:space="1" w:color="auto"/>
          <w:bottom w:val="single" w:sz="4" w:space="1" w:color="auto"/>
          <w:right w:val="single" w:sz="4" w:space="1" w:color="auto"/>
        </w:pBdr>
        <w:ind w:firstLine="720"/>
      </w:pPr>
      <w:r>
        <w:tab/>
      </w:r>
      <w:r>
        <w:tab/>
      </w:r>
      <w:r>
        <w:tab/>
        <w:t>Else</w:t>
      </w:r>
    </w:p>
    <w:p w14:paraId="7C313FF5" w14:textId="261E77A0" w:rsidR="00E55E62" w:rsidRDefault="00F64DC2" w:rsidP="00F64DC2">
      <w:pPr>
        <w:pBdr>
          <w:top w:val="single" w:sz="4" w:space="1" w:color="auto"/>
          <w:left w:val="single" w:sz="4" w:space="1" w:color="auto"/>
          <w:bottom w:val="single" w:sz="4" w:space="1" w:color="auto"/>
          <w:right w:val="single" w:sz="4" w:space="1" w:color="auto"/>
        </w:pBdr>
        <w:ind w:firstLine="720"/>
      </w:pPr>
      <w:r>
        <w:tab/>
      </w:r>
      <w:r>
        <w:tab/>
      </w:r>
      <w:r>
        <w:tab/>
      </w:r>
      <w:r w:rsidR="00E55E62">
        <w:t>{</w:t>
      </w:r>
    </w:p>
    <w:p w14:paraId="62F8B4E9" w14:textId="4AFE41BC" w:rsidR="00E55E62" w:rsidRDefault="00F64DC2" w:rsidP="00F64DC2">
      <w:pPr>
        <w:pBdr>
          <w:top w:val="single" w:sz="4" w:space="1" w:color="auto"/>
          <w:left w:val="single" w:sz="4" w:space="1" w:color="auto"/>
          <w:bottom w:val="single" w:sz="4" w:space="1" w:color="auto"/>
          <w:right w:val="single" w:sz="4" w:space="1" w:color="auto"/>
        </w:pBdr>
        <w:ind w:firstLine="720"/>
      </w:pPr>
      <w:r>
        <w:tab/>
      </w:r>
      <w:r>
        <w:tab/>
      </w:r>
      <w:r>
        <w:tab/>
      </w:r>
      <w:r>
        <w:tab/>
      </w:r>
      <w:r w:rsidR="00E55E62" w:rsidRPr="0012121A">
        <w:t xml:space="preserve">letter = ((letter + </w:t>
      </w:r>
      <w:proofErr w:type="spellStart"/>
      <w:r w:rsidR="00E55E62" w:rsidRPr="0012121A">
        <w:t>cipherLetter</w:t>
      </w:r>
      <w:proofErr w:type="spellEnd"/>
      <w:r w:rsidR="00E55E62">
        <w:t xml:space="preserve"> + 26</w:t>
      </w:r>
      <w:r w:rsidR="00E55E62" w:rsidRPr="0012121A">
        <w:t xml:space="preserve">) % 26) + </w:t>
      </w:r>
      <w:r w:rsidR="00E55E62">
        <w:t>‘A’</w:t>
      </w:r>
      <w:r w:rsidR="00E55E62" w:rsidRPr="0012121A">
        <w:t>;</w:t>
      </w:r>
    </w:p>
    <w:p w14:paraId="5B89B62D" w14:textId="77777777" w:rsidR="00F64DC2" w:rsidRDefault="00F64DC2" w:rsidP="00F64DC2">
      <w:pPr>
        <w:pBdr>
          <w:top w:val="single" w:sz="4" w:space="1" w:color="auto"/>
          <w:left w:val="single" w:sz="4" w:space="1" w:color="auto"/>
          <w:bottom w:val="single" w:sz="4" w:space="1" w:color="auto"/>
          <w:right w:val="single" w:sz="4" w:space="1" w:color="auto"/>
        </w:pBdr>
        <w:ind w:firstLine="720"/>
      </w:pPr>
      <w:r>
        <w:lastRenderedPageBreak/>
        <w:tab/>
      </w:r>
      <w:r>
        <w:tab/>
      </w:r>
      <w:r>
        <w:tab/>
        <w:t>}</w:t>
      </w:r>
    </w:p>
    <w:p w14:paraId="08CC9AEC"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r w:rsidR="0012121A" w:rsidRPr="0012121A">
        <w:t>output += letter;</w:t>
      </w:r>
    </w:p>
    <w:p w14:paraId="2C601831"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proofErr w:type="spellStart"/>
      <w:r w:rsidR="0012121A" w:rsidRPr="0012121A">
        <w:t>cipherCount</w:t>
      </w:r>
      <w:proofErr w:type="spellEnd"/>
      <w:r w:rsidR="0012121A" w:rsidRPr="0012121A">
        <w:t>++;</w:t>
      </w:r>
    </w:p>
    <w:p w14:paraId="7D8CDC13"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w:t>
      </w:r>
    </w:p>
    <w:p w14:paraId="1FE3C1A9"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 If not a letter, return character to output</w:t>
      </w:r>
    </w:p>
    <w:p w14:paraId="7F893480"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else</w:t>
      </w:r>
    </w:p>
    <w:p w14:paraId="4DB016F9"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w:t>
      </w:r>
    </w:p>
    <w:p w14:paraId="776E2DB0"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r w:rsidR="0012121A" w:rsidRPr="0012121A">
        <w:t>output += input[x];</w:t>
      </w:r>
    </w:p>
    <w:p w14:paraId="58DBB3F8"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tab/>
      </w:r>
      <w:proofErr w:type="spellStart"/>
      <w:r w:rsidR="0012121A" w:rsidRPr="0012121A">
        <w:t>cipherCount</w:t>
      </w:r>
      <w:proofErr w:type="spellEnd"/>
      <w:r w:rsidR="0012121A" w:rsidRPr="0012121A">
        <w:t>++;</w:t>
      </w:r>
    </w:p>
    <w:p w14:paraId="7F9414D2"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tab/>
      </w:r>
      <w:r w:rsidR="0012121A" w:rsidRPr="0012121A">
        <w:t>}</w:t>
      </w:r>
    </w:p>
    <w:p w14:paraId="6EEFB36C" w14:textId="77777777" w:rsidR="0012121A" w:rsidRPr="0012121A" w:rsidRDefault="00C17570" w:rsidP="00F64DC2">
      <w:pPr>
        <w:pBdr>
          <w:top w:val="single" w:sz="4" w:space="1" w:color="auto"/>
          <w:left w:val="single" w:sz="4" w:space="1" w:color="auto"/>
          <w:bottom w:val="single" w:sz="4" w:space="1" w:color="auto"/>
          <w:right w:val="single" w:sz="4" w:space="1" w:color="auto"/>
        </w:pBdr>
        <w:ind w:firstLine="720"/>
      </w:pPr>
      <w:r>
        <w:tab/>
      </w:r>
      <w:r w:rsidR="0012121A" w:rsidRPr="0012121A">
        <w:t>}</w:t>
      </w:r>
    </w:p>
    <w:p w14:paraId="7CC32F3D"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w:t>
      </w:r>
    </w:p>
    <w:p w14:paraId="66F844D9"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 Output plaintext and encrypted text</w:t>
      </w:r>
    </w:p>
    <w:p w14:paraId="5D762540" w14:textId="77777777" w:rsidR="0012121A" w:rsidRPr="0012121A" w:rsidRDefault="0012121A" w:rsidP="00F64DC2">
      <w:pPr>
        <w:pBdr>
          <w:top w:val="single" w:sz="4" w:space="1" w:color="auto"/>
          <w:left w:val="single" w:sz="4" w:space="1" w:color="auto"/>
          <w:bottom w:val="single" w:sz="4" w:space="1" w:color="auto"/>
          <w:right w:val="single" w:sz="4" w:space="1" w:color="auto"/>
        </w:pBdr>
        <w:ind w:firstLine="720"/>
      </w:pPr>
      <w:r w:rsidRPr="0012121A">
        <w:t>Output &lt;&lt; end line &lt;&lt; "Input: " &lt;&lt; input &lt;&lt; end line &lt;&lt; "Output: " &lt;&lt; output;</w:t>
      </w:r>
    </w:p>
    <w:p w14:paraId="18800216" w14:textId="77777777" w:rsidR="0012121A" w:rsidRDefault="0012121A" w:rsidP="00F64DC2">
      <w:pPr>
        <w:pBdr>
          <w:top w:val="single" w:sz="4" w:space="1" w:color="auto"/>
          <w:left w:val="single" w:sz="4" w:space="1" w:color="auto"/>
          <w:bottom w:val="single" w:sz="4" w:space="1" w:color="auto"/>
          <w:right w:val="single" w:sz="4" w:space="1" w:color="auto"/>
        </w:pBdr>
      </w:pPr>
      <w:r w:rsidRPr="0012121A">
        <w:t>}</w:t>
      </w:r>
    </w:p>
    <w:p w14:paraId="01DCC6CF" w14:textId="77777777" w:rsidR="0013527E" w:rsidRDefault="0013527E" w:rsidP="008678D2"/>
    <w:p w14:paraId="0DC3AB40" w14:textId="77777777" w:rsidR="009961EF" w:rsidRDefault="009961EF" w:rsidP="009961EF">
      <w:pPr>
        <w:pStyle w:val="Heading2"/>
      </w:pPr>
      <w:bookmarkStart w:id="63" w:name="_Toc447631957"/>
      <w:r>
        <w:t>Software and Tools</w:t>
      </w:r>
      <w:bookmarkEnd w:id="63"/>
    </w:p>
    <w:p w14:paraId="268D64A3" w14:textId="30DA393D" w:rsidR="009961EF" w:rsidRDefault="000F3F3F" w:rsidP="009961EF">
      <w:pPr>
        <w:pStyle w:val="Heading3"/>
      </w:pPr>
      <w:bookmarkStart w:id="64" w:name="_Toc447631958"/>
      <w:r>
        <w:t>CoderP</w:t>
      </w:r>
      <w:r w:rsidR="009961EF">
        <w:t>ad</w:t>
      </w:r>
      <w:bookmarkEnd w:id="64"/>
    </w:p>
    <w:p w14:paraId="195A760B" w14:textId="48D1B9E9" w:rsidR="009961EF" w:rsidRDefault="000F3F3F" w:rsidP="009961EF">
      <w:r>
        <w:t>CoderP</w:t>
      </w:r>
      <w:r w:rsidR="00A96A4B">
        <w:t xml:space="preserve">ad is a </w:t>
      </w:r>
      <w:r>
        <w:t>real-time collaborative coding environment which can be used to write, compile and run code online</w:t>
      </w:r>
      <w:r w:rsidR="00452D06">
        <w:t xml:space="preserve"> (CoderPad, 2015)</w:t>
      </w:r>
      <w:r>
        <w:t>. The website supports the use of C#, C++, Java, Ruby, Python and many more. This makes the website an invaluable tool when coding collaboratively or on hardware that does not have the relevant software installed to carry out this functionality.</w:t>
      </w:r>
    </w:p>
    <w:p w14:paraId="3E6F39A5" w14:textId="77777777" w:rsidR="009961EF" w:rsidRDefault="009961EF" w:rsidP="009961EF"/>
    <w:p w14:paraId="4C034AE1" w14:textId="77777777" w:rsidR="009961EF" w:rsidRPr="009961EF" w:rsidRDefault="009961EF" w:rsidP="009961EF">
      <w:pPr>
        <w:pStyle w:val="Heading3"/>
      </w:pPr>
      <w:bookmarkStart w:id="65" w:name="_Toc447631959"/>
      <w:r>
        <w:t>Visual Studio</w:t>
      </w:r>
      <w:bookmarkEnd w:id="65"/>
    </w:p>
    <w:p w14:paraId="355C6EB5" w14:textId="7BB0C1F3" w:rsidR="009961EF" w:rsidRDefault="00596E3B" w:rsidP="008678D2">
      <w:r>
        <w:t xml:space="preserve">Visual Studio is an IDE (Integrated Development Environment) developed by Microsoft which includes a large amount of features that are useful for software developers. These features include syntax highlighting, </w:t>
      </w:r>
      <w:r w:rsidR="0044564C">
        <w:t xml:space="preserve">various debugging tools, the ability to export to a range of platforms, Git integration and support for many different languages including C++ and Python </w:t>
      </w:r>
      <w:r w:rsidR="00452D06">
        <w:t>(Microsoft, 2015).</w:t>
      </w:r>
    </w:p>
    <w:p w14:paraId="360FEED8" w14:textId="77777777" w:rsidR="009961EF" w:rsidRDefault="009961EF" w:rsidP="008678D2"/>
    <w:p w14:paraId="1C4AAD30" w14:textId="77777777" w:rsidR="009961EF" w:rsidRDefault="009961EF" w:rsidP="009961EF">
      <w:pPr>
        <w:pStyle w:val="Heading3"/>
      </w:pPr>
      <w:bookmarkStart w:id="66" w:name="_Toc447631960"/>
      <w:r>
        <w:t>Microsoft Word</w:t>
      </w:r>
      <w:bookmarkEnd w:id="66"/>
    </w:p>
    <w:p w14:paraId="77E2C04F" w14:textId="336A5FCC" w:rsidR="009961EF" w:rsidRDefault="00C56DE6" w:rsidP="009961EF">
      <w:r>
        <w:t xml:space="preserve">Microsoft Word is a piece of word processing software that </w:t>
      </w:r>
      <w:r w:rsidR="000F3F3F">
        <w:t>will be used to create and edit the documentation side of the project. The software comes with a large quantity of features including various formatting options, a dictionary and a thesaurus</w:t>
      </w:r>
      <w:r w:rsidR="00452D06">
        <w:t xml:space="preserve"> (Microsoft, 2015)</w:t>
      </w:r>
      <w:r w:rsidR="000F3F3F">
        <w:t>.</w:t>
      </w:r>
    </w:p>
    <w:p w14:paraId="50F8878A" w14:textId="77777777" w:rsidR="009961EF" w:rsidRDefault="009961EF" w:rsidP="009961EF"/>
    <w:p w14:paraId="6974A840" w14:textId="77777777" w:rsidR="009961EF" w:rsidRDefault="009961EF" w:rsidP="009961EF">
      <w:pPr>
        <w:pStyle w:val="Heading3"/>
      </w:pPr>
      <w:bookmarkStart w:id="67" w:name="_Toc447631961"/>
      <w:r>
        <w:t>Git</w:t>
      </w:r>
      <w:bookmarkEnd w:id="67"/>
    </w:p>
    <w:p w14:paraId="3B678767" w14:textId="601803CE" w:rsidR="009961EF" w:rsidRDefault="009961EF" w:rsidP="009961EF">
      <w:r>
        <w:t xml:space="preserve">Git is a </w:t>
      </w:r>
      <w:r w:rsidR="00777428">
        <w:t>distributed version control system used to manage software projects. Some of the core features provided are bug tracking, branching and merging</w:t>
      </w:r>
      <w:r w:rsidR="00452D06">
        <w:t xml:space="preserve"> (Git, 2015)</w:t>
      </w:r>
      <w:r w:rsidR="00777428">
        <w:t>. These allow the developer(s) the ability to edit source code without the possibility of overwriting the master version with broken versions during development</w:t>
      </w:r>
      <w:r w:rsidR="00C56DE6">
        <w:t xml:space="preserve"> - providing a consistent, working version</w:t>
      </w:r>
      <w:r w:rsidR="00777428">
        <w:t>.</w:t>
      </w:r>
      <w:r w:rsidR="00C56DE6">
        <w:t xml:space="preserve"> Bug tracking also allows for the identifying and documenting of the development and testing phases of production.</w:t>
      </w:r>
      <w:r w:rsidR="000F3F3F">
        <w:t xml:space="preserve"> Git will serve as the VCS (version control system) for the project, as well as providing a backup and bug tracking.</w:t>
      </w:r>
    </w:p>
    <w:p w14:paraId="0DC24054" w14:textId="77777777" w:rsidR="009961EF" w:rsidRPr="009961EF" w:rsidRDefault="009961EF" w:rsidP="009961EF"/>
    <w:p w14:paraId="702A9C0C" w14:textId="77777777" w:rsidR="008678D2" w:rsidRDefault="008678D2" w:rsidP="008678D2">
      <w:pPr>
        <w:pStyle w:val="Heading2"/>
      </w:pPr>
      <w:bookmarkStart w:id="68" w:name="_Toc447631962"/>
      <w:r>
        <w:t>Construction</w:t>
      </w:r>
      <w:bookmarkEnd w:id="68"/>
    </w:p>
    <w:p w14:paraId="2DB167C7" w14:textId="77777777" w:rsidR="008678D2" w:rsidRDefault="0012121A" w:rsidP="008678D2">
      <w:r>
        <w:t>This section details the development of the code used to give the software its functionality. Various techniques and practices have been implemented in the code so as to ensure its maintainability such as the use of comments, indenting and object orientation.</w:t>
      </w:r>
    </w:p>
    <w:p w14:paraId="09E71B08" w14:textId="77777777" w:rsidR="0012121A" w:rsidRDefault="0012121A" w:rsidP="008678D2"/>
    <w:p w14:paraId="0204BE4D" w14:textId="77777777" w:rsidR="0012121A" w:rsidRDefault="0012121A" w:rsidP="008678D2"/>
    <w:p w14:paraId="0B0552E3" w14:textId="77777777" w:rsidR="0012121A" w:rsidRDefault="0012121A" w:rsidP="008678D2"/>
    <w:p w14:paraId="664989CF" w14:textId="77777777" w:rsidR="008678D2" w:rsidRDefault="008678D2" w:rsidP="008678D2">
      <w:pPr>
        <w:pStyle w:val="Heading2"/>
      </w:pPr>
      <w:bookmarkStart w:id="69" w:name="_Toc447631963"/>
      <w:r>
        <w:t>Testing</w:t>
      </w:r>
      <w:bookmarkEnd w:id="69"/>
    </w:p>
    <w:p w14:paraId="2E38B5A3" w14:textId="4BD7D71A" w:rsidR="008678D2" w:rsidRDefault="00E30528" w:rsidP="008678D2">
      <w:r>
        <w:t>Benchmarks, Performance Analysis, Code Review, Usability Testing, Unit Testing</w:t>
      </w:r>
    </w:p>
    <w:p w14:paraId="0D531A6E" w14:textId="77777777" w:rsidR="00E30528" w:rsidRDefault="00E30528" w:rsidP="008678D2"/>
    <w:p w14:paraId="023A3014" w14:textId="77777777" w:rsidR="00E30528" w:rsidRDefault="00E30528" w:rsidP="008678D2"/>
    <w:p w14:paraId="1BD1FB69" w14:textId="17C7776E" w:rsidR="00E30528" w:rsidRDefault="00E30528" w:rsidP="003E00FB">
      <w:pPr>
        <w:pStyle w:val="Heading3"/>
      </w:pPr>
      <w:bookmarkStart w:id="70" w:name="_Toc447631964"/>
      <w:r>
        <w:t>Test Strategy</w:t>
      </w:r>
      <w:bookmarkEnd w:id="70"/>
    </w:p>
    <w:p w14:paraId="20E54CFE" w14:textId="5A3D718E" w:rsidR="00E30528" w:rsidRPr="00E30528" w:rsidRDefault="00E30528" w:rsidP="00E30528">
      <w:r>
        <w:t>See Appendix A.</w:t>
      </w:r>
    </w:p>
    <w:p w14:paraId="61A69EB2" w14:textId="77777777" w:rsidR="00E30528" w:rsidRDefault="00E30528" w:rsidP="00E30528"/>
    <w:p w14:paraId="36F7EDB6" w14:textId="78139057" w:rsidR="00C17570" w:rsidRPr="00C17570" w:rsidRDefault="003E00FB" w:rsidP="003E00FB">
      <w:pPr>
        <w:pStyle w:val="Heading3"/>
      </w:pPr>
      <w:bookmarkStart w:id="71" w:name="_Toc447631965"/>
      <w:r>
        <w:t>Test Plan</w:t>
      </w:r>
      <w:bookmarkEnd w:id="71"/>
    </w:p>
    <w:p w14:paraId="2195497A" w14:textId="470D944B" w:rsidR="003E00FB" w:rsidRDefault="00E30528" w:rsidP="008678D2">
      <w:r>
        <w:t>See Appendix B.</w:t>
      </w:r>
    </w:p>
    <w:p w14:paraId="77308823" w14:textId="77777777" w:rsidR="003E00FB" w:rsidRDefault="003E00FB" w:rsidP="008678D2"/>
    <w:p w14:paraId="73657C26" w14:textId="77777777" w:rsidR="008678D2" w:rsidRDefault="008678D2" w:rsidP="008678D2">
      <w:pPr>
        <w:pStyle w:val="Heading2"/>
      </w:pPr>
      <w:bookmarkStart w:id="72" w:name="_Toc447631966"/>
      <w:r>
        <w:t>Optimizations</w:t>
      </w:r>
      <w:bookmarkEnd w:id="72"/>
    </w:p>
    <w:p w14:paraId="1758A06A" w14:textId="77777777" w:rsidR="008678D2" w:rsidRDefault="008678D2" w:rsidP="008678D2"/>
    <w:p w14:paraId="3E0EB77C" w14:textId="77777777" w:rsidR="008678D2" w:rsidRDefault="008678D2">
      <w:r>
        <w:br w:type="page"/>
      </w:r>
    </w:p>
    <w:p w14:paraId="55A1D3A2" w14:textId="77777777" w:rsidR="008678D2" w:rsidRDefault="008678D2" w:rsidP="008678D2">
      <w:pPr>
        <w:pStyle w:val="Heading1"/>
        <w:jc w:val="center"/>
        <w:rPr>
          <w:b/>
        </w:rPr>
      </w:pPr>
      <w:bookmarkStart w:id="73" w:name="_Toc447631967"/>
      <w:r>
        <w:rPr>
          <w:b/>
        </w:rPr>
        <w:lastRenderedPageBreak/>
        <w:t>Evaluation</w:t>
      </w:r>
      <w:bookmarkEnd w:id="73"/>
    </w:p>
    <w:p w14:paraId="3C40C18C" w14:textId="77777777" w:rsidR="008678D2" w:rsidRDefault="008678D2" w:rsidP="008678D2"/>
    <w:p w14:paraId="1B4DED94" w14:textId="77777777" w:rsidR="008678D2" w:rsidRDefault="008678D2">
      <w:r>
        <w:br w:type="page"/>
      </w:r>
    </w:p>
    <w:p w14:paraId="7E2B1C15" w14:textId="106F3E64" w:rsidR="00C85489" w:rsidRPr="00C85489" w:rsidRDefault="00C85489" w:rsidP="00C85489">
      <w:pPr>
        <w:pStyle w:val="Heading1"/>
        <w:jc w:val="center"/>
        <w:rPr>
          <w:b/>
        </w:rPr>
      </w:pPr>
      <w:bookmarkStart w:id="74" w:name="_Toc447631968"/>
      <w:r>
        <w:rPr>
          <w:b/>
        </w:rPr>
        <w:lastRenderedPageBreak/>
        <w:t>Appendices</w:t>
      </w:r>
      <w:bookmarkEnd w:id="74"/>
    </w:p>
    <w:p w14:paraId="16B93043" w14:textId="77777777" w:rsidR="00C85489" w:rsidRDefault="00C85489">
      <w:pPr>
        <w:rPr>
          <w:b/>
        </w:rPr>
      </w:pPr>
    </w:p>
    <w:p w14:paraId="597D3B14" w14:textId="2BD8EF6F" w:rsidR="00C85489" w:rsidRDefault="00AB0A2C" w:rsidP="00AB0A2C">
      <w:pPr>
        <w:pStyle w:val="Heading2"/>
      </w:pPr>
      <w:bookmarkStart w:id="75" w:name="_Toc447631969"/>
      <w:r>
        <w:t>Appendix A</w:t>
      </w:r>
      <w:bookmarkEnd w:id="75"/>
    </w:p>
    <w:p w14:paraId="77CDC3AE" w14:textId="77777777" w:rsidR="00AB0A2C" w:rsidRDefault="00AB0A2C" w:rsidP="00AB0A2C"/>
    <w:p w14:paraId="3C664DAA" w14:textId="77777777" w:rsidR="00AB0A2C" w:rsidRDefault="00AB0A2C" w:rsidP="00AB0A2C"/>
    <w:p w14:paraId="3BBE5284" w14:textId="2D55E069" w:rsidR="00AB0A2C" w:rsidRPr="00AB0A2C" w:rsidRDefault="00AB0A2C" w:rsidP="00AB0A2C">
      <w:pPr>
        <w:pStyle w:val="Heading2"/>
      </w:pPr>
      <w:bookmarkStart w:id="76" w:name="_Toc447631970"/>
      <w:r>
        <w:t>Appendix B</w:t>
      </w:r>
      <w:bookmarkEnd w:id="76"/>
    </w:p>
    <w:p w14:paraId="528EDF21" w14:textId="77777777" w:rsidR="00AB0A2C" w:rsidRDefault="00AB0A2C">
      <w:pPr>
        <w:rPr>
          <w:b/>
        </w:rPr>
      </w:pPr>
    </w:p>
    <w:p w14:paraId="7A327E7B" w14:textId="77777777" w:rsidR="00C85489" w:rsidRDefault="00C85489">
      <w:pPr>
        <w:rPr>
          <w:rFonts w:asciiTheme="majorHAnsi" w:eastAsiaTheme="majorEastAsia" w:hAnsiTheme="majorHAnsi" w:cstheme="majorBidi"/>
          <w:b/>
          <w:color w:val="2E74B5" w:themeColor="accent1" w:themeShade="BF"/>
          <w:sz w:val="32"/>
          <w:szCs w:val="32"/>
        </w:rPr>
      </w:pPr>
      <w:r>
        <w:rPr>
          <w:b/>
        </w:rPr>
        <w:br w:type="page"/>
      </w:r>
    </w:p>
    <w:p w14:paraId="17A018D1" w14:textId="43CF13AC" w:rsidR="008678D2" w:rsidRDefault="008678D2" w:rsidP="008678D2">
      <w:pPr>
        <w:pStyle w:val="Heading1"/>
        <w:jc w:val="center"/>
        <w:rPr>
          <w:b/>
        </w:rPr>
      </w:pPr>
      <w:bookmarkStart w:id="77" w:name="_Toc447631971"/>
      <w:r>
        <w:rPr>
          <w:b/>
        </w:rPr>
        <w:lastRenderedPageBreak/>
        <w:t>References</w:t>
      </w:r>
      <w:bookmarkEnd w:id="77"/>
    </w:p>
    <w:p w14:paraId="73E4B96D" w14:textId="77777777" w:rsidR="008678D2" w:rsidRDefault="008678D2" w:rsidP="008678D2"/>
    <w:p w14:paraId="46E5ACCD" w14:textId="42D0DF9A" w:rsidR="00E36B14" w:rsidRDefault="00E36B14" w:rsidP="008678D2">
      <w:proofErr w:type="spellStart"/>
      <w:r>
        <w:t>AboutTech</w:t>
      </w:r>
      <w:proofErr w:type="spellEnd"/>
      <w:r>
        <w:t xml:space="preserve"> (2015) “What is SHA-1?”. Available at: </w:t>
      </w:r>
      <w:hyperlink r:id="rId13" w:history="1">
        <w:r w:rsidRPr="002C5FF4">
          <w:rPr>
            <w:rStyle w:val="Hyperlink"/>
          </w:rPr>
          <w:t>http://pcsupport.about.com/od/termss/g/sha-1.htm</w:t>
        </w:r>
      </w:hyperlink>
      <w:r>
        <w:t xml:space="preserve"> (Accessed: Tuesday 29</w:t>
      </w:r>
      <w:r w:rsidRPr="00E36B14">
        <w:rPr>
          <w:vertAlign w:val="superscript"/>
        </w:rPr>
        <w:t>th</w:t>
      </w:r>
      <w:r>
        <w:t xml:space="preserve"> March 2016)</w:t>
      </w:r>
    </w:p>
    <w:p w14:paraId="74231A72" w14:textId="77777777" w:rsidR="00E36B14" w:rsidRDefault="00E36B14" w:rsidP="008678D2"/>
    <w:p w14:paraId="3490CC36" w14:textId="65878504" w:rsidR="00F9633C" w:rsidRDefault="00F9633C" w:rsidP="008678D2">
      <w:r>
        <w:t xml:space="preserve">Akins, T. (2008) “Myszkowski Transposition”. Available at: </w:t>
      </w:r>
      <w:hyperlink r:id="rId14" w:history="1">
        <w:r w:rsidRPr="0076682B">
          <w:rPr>
            <w:rStyle w:val="Hyperlink"/>
          </w:rPr>
          <w:t>http://candcfamily.comxa.com/ciphers/myszkowski.htm</w:t>
        </w:r>
      </w:hyperlink>
      <w:r>
        <w:t xml:space="preserve"> (Accessed: Monday 1</w:t>
      </w:r>
      <w:r w:rsidRPr="00F9633C">
        <w:rPr>
          <w:vertAlign w:val="superscript"/>
        </w:rPr>
        <w:t>st</w:t>
      </w:r>
      <w:r>
        <w:t xml:space="preserve"> February 2016)</w:t>
      </w:r>
    </w:p>
    <w:p w14:paraId="31F6FD7F" w14:textId="77777777" w:rsidR="00F9633C" w:rsidRDefault="00F9633C" w:rsidP="008678D2"/>
    <w:p w14:paraId="61FD03EA" w14:textId="303C45DF" w:rsidR="009D18C5" w:rsidRPr="009D18C5" w:rsidRDefault="00F9633C" w:rsidP="008678D2">
      <w:r>
        <w:t>A</w:t>
      </w:r>
      <w:r w:rsidR="009D18C5">
        <w:t>kins, T. (</w:t>
      </w:r>
      <w:r w:rsidR="004C5AFD">
        <w:t>2008</w:t>
      </w:r>
      <w:r w:rsidR="009D18C5">
        <w:t>) “Columnar Transposition”. Available at:</w:t>
      </w:r>
      <w:r w:rsidR="009D18C5" w:rsidRPr="009D18C5">
        <w:t xml:space="preserve"> </w:t>
      </w:r>
      <w:hyperlink r:id="rId15" w:history="1">
        <w:r w:rsidR="009D18C5" w:rsidRPr="003A58C1">
          <w:rPr>
            <w:rStyle w:val="Hyperlink"/>
          </w:rPr>
          <w:t>http://rumkin.com/tools/cipher/coltrans.php</w:t>
        </w:r>
      </w:hyperlink>
      <w:r w:rsidR="009D18C5">
        <w:t xml:space="preserve"> (Accessed: Monday 11</w:t>
      </w:r>
      <w:r w:rsidR="009D18C5" w:rsidRPr="009D18C5">
        <w:rPr>
          <w:vertAlign w:val="superscript"/>
        </w:rPr>
        <w:t>th</w:t>
      </w:r>
      <w:r w:rsidR="009D18C5">
        <w:t xml:space="preserve"> January 2016)</w:t>
      </w:r>
    </w:p>
    <w:p w14:paraId="428C1794" w14:textId="77777777" w:rsidR="009D18C5" w:rsidRDefault="009D18C5" w:rsidP="008678D2"/>
    <w:p w14:paraId="53B0755F" w14:textId="5BE17D64" w:rsidR="004C5AFD" w:rsidRDefault="004C5AFD" w:rsidP="008678D2">
      <w:r>
        <w:t xml:space="preserve">Barney, B. (2014) “Performance Analysis Tools”. Available at: </w:t>
      </w:r>
      <w:hyperlink r:id="rId16" w:anchor="Abstract" w:history="1">
        <w:r w:rsidRPr="00A51003">
          <w:rPr>
            <w:rStyle w:val="Hyperlink"/>
          </w:rPr>
          <w:t>https://computing.llnl.gov/tutorials/performance_tools/#Abstract</w:t>
        </w:r>
      </w:hyperlink>
      <w:r>
        <w:t xml:space="preserve"> (Accessed: Tuesday 2</w:t>
      </w:r>
      <w:r w:rsidRPr="004C5AFD">
        <w:rPr>
          <w:vertAlign w:val="superscript"/>
        </w:rPr>
        <w:t>nd</w:t>
      </w:r>
      <w:r>
        <w:t xml:space="preserve"> February 2016)</w:t>
      </w:r>
    </w:p>
    <w:p w14:paraId="3393A13E" w14:textId="77777777" w:rsidR="004C5AFD" w:rsidRDefault="004C5AFD" w:rsidP="008678D2"/>
    <w:p w14:paraId="7F14C3D5" w14:textId="066CA1BE" w:rsidR="00FA73CC" w:rsidRDefault="002A55CC" w:rsidP="008678D2">
      <w:proofErr w:type="spellStart"/>
      <w:r>
        <w:t>Braingle</w:t>
      </w:r>
      <w:proofErr w:type="spellEnd"/>
      <w:r>
        <w:t xml:space="preserve"> (2014) “Codes and Ciphers: Route Cipher”. Available at: </w:t>
      </w:r>
      <w:hyperlink r:id="rId17" w:history="1">
        <w:r w:rsidRPr="003A58C1">
          <w:rPr>
            <w:rStyle w:val="Hyperlink"/>
          </w:rPr>
          <w:t>http://www.braingle.com/brainteasers/codes/route.php</w:t>
        </w:r>
      </w:hyperlink>
      <w:r>
        <w:t xml:space="preserve"> (Accessed: Monday 11</w:t>
      </w:r>
      <w:r w:rsidRPr="002A55CC">
        <w:rPr>
          <w:vertAlign w:val="superscript"/>
        </w:rPr>
        <w:t>th</w:t>
      </w:r>
      <w:r>
        <w:t xml:space="preserve"> January 2016)</w:t>
      </w:r>
    </w:p>
    <w:p w14:paraId="01507387" w14:textId="77777777" w:rsidR="00FA73CC" w:rsidRDefault="00FA73CC" w:rsidP="008678D2"/>
    <w:p w14:paraId="28AA90F2" w14:textId="77777777" w:rsidR="007A6322" w:rsidRDefault="007A6322" w:rsidP="008678D2">
      <w:r>
        <w:t xml:space="preserve">CoderPad (2015) “CoderPad – Interview Your Engineering Candidates Better”. Available at: </w:t>
      </w:r>
      <w:hyperlink r:id="rId18" w:history="1">
        <w:r w:rsidRPr="00A04C4F">
          <w:rPr>
            <w:rStyle w:val="Hyperlink"/>
          </w:rPr>
          <w:t>https://coderpad.io/</w:t>
        </w:r>
      </w:hyperlink>
      <w:r>
        <w:t xml:space="preserve"> (Accessed: Wednesday 9</w:t>
      </w:r>
      <w:r w:rsidRPr="007A6322">
        <w:rPr>
          <w:vertAlign w:val="superscript"/>
        </w:rPr>
        <w:t>th</w:t>
      </w:r>
      <w:r>
        <w:t xml:space="preserve"> December 2015)</w:t>
      </w:r>
    </w:p>
    <w:p w14:paraId="682CA918" w14:textId="77777777" w:rsidR="00061436" w:rsidRDefault="00061436" w:rsidP="008678D2"/>
    <w:p w14:paraId="6E4E00E2" w14:textId="47A6E445" w:rsidR="0091138F" w:rsidRDefault="0091138F" w:rsidP="008678D2">
      <w:r>
        <w:t xml:space="preserve">Crypto Museum (2015) “Typex (BID/08)”. Available at: </w:t>
      </w:r>
      <w:hyperlink r:id="rId19" w:history="1">
        <w:r w:rsidRPr="0076682B">
          <w:rPr>
            <w:rStyle w:val="Hyperlink"/>
          </w:rPr>
          <w:t>http://www.cryptomuseum.com/crypto/uk/typex/</w:t>
        </w:r>
      </w:hyperlink>
      <w:r>
        <w:t xml:space="preserve"> (Accessed: Monday 1</w:t>
      </w:r>
      <w:r w:rsidRPr="0091138F">
        <w:rPr>
          <w:vertAlign w:val="superscript"/>
        </w:rPr>
        <w:t>st</w:t>
      </w:r>
      <w:r>
        <w:t xml:space="preserve"> February 2016)</w:t>
      </w:r>
    </w:p>
    <w:p w14:paraId="4184E2BA" w14:textId="77777777" w:rsidR="0091138F" w:rsidRDefault="0091138F" w:rsidP="008678D2"/>
    <w:p w14:paraId="7F9CAFA8" w14:textId="3D9499E6" w:rsidR="00D278DA" w:rsidRDefault="00D278DA" w:rsidP="008678D2">
      <w:r>
        <w:t>Crypto Museum (</w:t>
      </w:r>
      <w:r w:rsidR="0091138F">
        <w:t>2015</w:t>
      </w:r>
      <w:r>
        <w:t xml:space="preserve">) </w:t>
      </w:r>
      <w:r w:rsidR="0091138F">
        <w:t xml:space="preserve">“SIGABA ECM Mark II”. Available at: </w:t>
      </w:r>
      <w:hyperlink r:id="rId20" w:history="1">
        <w:r w:rsidR="0091138F" w:rsidRPr="0076682B">
          <w:rPr>
            <w:rStyle w:val="Hyperlink"/>
          </w:rPr>
          <w:t>http://www.cryptomuseum.com/crypto/usa/sigaba/index.htm</w:t>
        </w:r>
      </w:hyperlink>
      <w:r w:rsidR="0091138F">
        <w:t xml:space="preserve"> (Accessed: Monday 1</w:t>
      </w:r>
      <w:r w:rsidR="0091138F" w:rsidRPr="0091138F">
        <w:rPr>
          <w:vertAlign w:val="superscript"/>
        </w:rPr>
        <w:t>st</w:t>
      </w:r>
      <w:r w:rsidR="0091138F">
        <w:t xml:space="preserve"> February 2016)</w:t>
      </w:r>
    </w:p>
    <w:p w14:paraId="4A4A4315" w14:textId="77777777" w:rsidR="00D278DA" w:rsidRDefault="00D278DA" w:rsidP="008678D2"/>
    <w:p w14:paraId="0F07EF37" w14:textId="2A3130CA" w:rsidR="00E31D20" w:rsidRDefault="00E31D20" w:rsidP="008678D2">
      <w:r>
        <w:t xml:space="preserve">Ellis, C. (2005) “Exploring the Enigma”. Available at: </w:t>
      </w:r>
      <w:hyperlink r:id="rId21" w:history="1">
        <w:r w:rsidRPr="00A72D61">
          <w:rPr>
            <w:rStyle w:val="Hyperlink"/>
          </w:rPr>
          <w:t>https://plus.maths.org/content/os/issue34/features/ellis/index</w:t>
        </w:r>
      </w:hyperlink>
      <w:r>
        <w:t xml:space="preserve"> (Accessed: Wednesday 6</w:t>
      </w:r>
      <w:r w:rsidRPr="00E31D20">
        <w:rPr>
          <w:vertAlign w:val="superscript"/>
        </w:rPr>
        <w:t>th</w:t>
      </w:r>
      <w:r>
        <w:t xml:space="preserve"> January 2016)</w:t>
      </w:r>
    </w:p>
    <w:p w14:paraId="452482A1" w14:textId="77777777" w:rsidR="0008241D" w:rsidRDefault="0008241D" w:rsidP="008678D2"/>
    <w:p w14:paraId="24B43108" w14:textId="406B9222" w:rsidR="0008241D" w:rsidRDefault="0008241D" w:rsidP="008678D2">
      <w:r>
        <w:t xml:space="preserve">Ericsson, M. (2004) “Activity Diagrams: What They Are and How to Use Them”. Available at: </w:t>
      </w:r>
      <w:hyperlink r:id="rId22" w:history="1">
        <w:r w:rsidRPr="002C5FF4">
          <w:rPr>
            <w:rStyle w:val="Hyperlink"/>
          </w:rPr>
          <w:t>http://www.ibm.com/developerworks/rational/library/2802.html</w:t>
        </w:r>
      </w:hyperlink>
      <w:r>
        <w:t xml:space="preserve"> (Accessed: Tuesday 29</w:t>
      </w:r>
      <w:r w:rsidRPr="0008241D">
        <w:rPr>
          <w:vertAlign w:val="superscript"/>
        </w:rPr>
        <w:t>th</w:t>
      </w:r>
      <w:r>
        <w:t xml:space="preserve"> March 2016)</w:t>
      </w:r>
    </w:p>
    <w:p w14:paraId="5E76CF9F" w14:textId="77777777" w:rsidR="00E31D20" w:rsidRDefault="00E31D20" w:rsidP="008678D2"/>
    <w:p w14:paraId="174A71FF" w14:textId="049298C4" w:rsidR="00A96A4B" w:rsidRDefault="00A96A4B" w:rsidP="008678D2">
      <w:r>
        <w:t xml:space="preserve">Free Dictionary (2015) “Cryptanalysis – Definition of cryptanalysis by The Free Dictionary”. Available at: </w:t>
      </w:r>
      <w:hyperlink r:id="rId23" w:history="1">
        <w:r w:rsidRPr="00132554">
          <w:rPr>
            <w:rStyle w:val="Hyperlink"/>
          </w:rPr>
          <w:t>http://www.thefreedictionary.com/cryptanalysis</w:t>
        </w:r>
      </w:hyperlink>
      <w:r>
        <w:t xml:space="preserve"> (Accessed: Tuesday 15</w:t>
      </w:r>
      <w:r w:rsidRPr="00A96A4B">
        <w:rPr>
          <w:vertAlign w:val="superscript"/>
        </w:rPr>
        <w:t>th</w:t>
      </w:r>
      <w:r>
        <w:t xml:space="preserve"> December 2015)</w:t>
      </w:r>
    </w:p>
    <w:p w14:paraId="1E040EF1" w14:textId="77777777" w:rsidR="00A96A4B" w:rsidRDefault="00A96A4B" w:rsidP="008678D2"/>
    <w:p w14:paraId="0EB8ABBD" w14:textId="77777777" w:rsidR="00C56DE6" w:rsidRDefault="00C56DE6" w:rsidP="008678D2">
      <w:r>
        <w:t xml:space="preserve">Git (2015) “Git”. Available at: </w:t>
      </w:r>
      <w:hyperlink r:id="rId24" w:history="1">
        <w:r w:rsidRPr="00A04C4F">
          <w:rPr>
            <w:rStyle w:val="Hyperlink"/>
          </w:rPr>
          <w:t>http://www.git-scm.com/</w:t>
        </w:r>
      </w:hyperlink>
      <w:r>
        <w:t xml:space="preserve"> (Accessed: Wednesday 9</w:t>
      </w:r>
      <w:r w:rsidRPr="00C56DE6">
        <w:rPr>
          <w:vertAlign w:val="superscript"/>
        </w:rPr>
        <w:t>th</w:t>
      </w:r>
      <w:r>
        <w:t xml:space="preserve"> December 2015)</w:t>
      </w:r>
    </w:p>
    <w:p w14:paraId="5DA1341F" w14:textId="77777777" w:rsidR="00C56DE6" w:rsidRDefault="00C56DE6" w:rsidP="008678D2"/>
    <w:p w14:paraId="052DB0D2" w14:textId="39FDCA85" w:rsidR="00FB0336" w:rsidRDefault="00FB0336" w:rsidP="008678D2">
      <w:r>
        <w:t xml:space="preserve">Haas, G. (2016) ‘Pseudocode’ in “Introduction to Computer Programming”. Available at: </w:t>
      </w:r>
      <w:hyperlink r:id="rId25" w:history="1">
        <w:r w:rsidRPr="002C5FF4">
          <w:rPr>
            <w:rStyle w:val="Hyperlink"/>
          </w:rPr>
          <w:t>http://www.bfoit.org/itp/Pseudocode.html</w:t>
        </w:r>
      </w:hyperlink>
      <w:r>
        <w:t xml:space="preserve"> (Accessed: Tuesday 29</w:t>
      </w:r>
      <w:r w:rsidRPr="00FB0336">
        <w:rPr>
          <w:vertAlign w:val="superscript"/>
        </w:rPr>
        <w:t>th</w:t>
      </w:r>
      <w:r>
        <w:t xml:space="preserve"> March 2016)</w:t>
      </w:r>
    </w:p>
    <w:p w14:paraId="44E52295" w14:textId="77777777" w:rsidR="00FB0336" w:rsidRDefault="00FB0336" w:rsidP="008678D2"/>
    <w:p w14:paraId="2872284B" w14:textId="75A325C1" w:rsidR="00D827FE" w:rsidRDefault="00D827FE" w:rsidP="008678D2">
      <w:proofErr w:type="spellStart"/>
      <w:r>
        <w:t>ISTQBExamCertification</w:t>
      </w:r>
      <w:proofErr w:type="spellEnd"/>
      <w:r>
        <w:t xml:space="preserve"> (*) “What Is Usability Testing in Software and It’s Benefits to End Users?”. Available at: </w:t>
      </w:r>
      <w:hyperlink r:id="rId26" w:history="1">
        <w:r w:rsidRPr="007F01CA">
          <w:rPr>
            <w:rStyle w:val="Hyperlink"/>
          </w:rPr>
          <w:t>http://istqbexamcertification.com/what-is-usability-testing-in-software-and-its-benifits-to-end-user/</w:t>
        </w:r>
      </w:hyperlink>
      <w:r>
        <w:t xml:space="preserve"> (Accessed: Friday 5</w:t>
      </w:r>
      <w:r w:rsidRPr="00D827FE">
        <w:rPr>
          <w:vertAlign w:val="superscript"/>
        </w:rPr>
        <w:t>th</w:t>
      </w:r>
      <w:r>
        <w:t xml:space="preserve"> February 2016)</w:t>
      </w:r>
    </w:p>
    <w:p w14:paraId="3E809A24" w14:textId="77777777" w:rsidR="00D827FE" w:rsidRDefault="00D827FE" w:rsidP="008678D2"/>
    <w:p w14:paraId="71C53132" w14:textId="66AF881A" w:rsidR="00EB50DD" w:rsidRDefault="00EB50DD" w:rsidP="008678D2">
      <w:proofErr w:type="spellStart"/>
      <w:r>
        <w:lastRenderedPageBreak/>
        <w:t>Kaner</w:t>
      </w:r>
      <w:proofErr w:type="spellEnd"/>
      <w:r>
        <w:t>, C., and Bach, J. (2005) “Black Box</w:t>
      </w:r>
      <w:r w:rsidR="00597800">
        <w:t xml:space="preserve"> Software</w:t>
      </w:r>
      <w:r>
        <w:t xml:space="preserve"> Testing: </w:t>
      </w:r>
      <w:r w:rsidR="00597800">
        <w:t xml:space="preserve">Specification-Based Testing”. Available at: </w:t>
      </w:r>
      <w:hyperlink r:id="rId27" w:history="1">
        <w:r w:rsidR="00597800" w:rsidRPr="00A51003">
          <w:rPr>
            <w:rStyle w:val="Hyperlink"/>
          </w:rPr>
          <w:t>http://testingeducation.org/BBST/specbased/BBSTspecBased.pdf</w:t>
        </w:r>
      </w:hyperlink>
      <w:r w:rsidR="00597800">
        <w:t xml:space="preserve"> (Accessed: Tuesday 2</w:t>
      </w:r>
      <w:r w:rsidR="00597800" w:rsidRPr="00597800">
        <w:rPr>
          <w:vertAlign w:val="superscript"/>
        </w:rPr>
        <w:t>nd</w:t>
      </w:r>
      <w:r w:rsidR="00597800">
        <w:t xml:space="preserve"> February 2016)</w:t>
      </w:r>
    </w:p>
    <w:p w14:paraId="24A890BC" w14:textId="77777777" w:rsidR="00EB50DD" w:rsidRDefault="00EB50DD" w:rsidP="008678D2"/>
    <w:p w14:paraId="6BF04793" w14:textId="68A46F41" w:rsidR="00AB5743" w:rsidRDefault="00AB5743" w:rsidP="008678D2">
      <w:r>
        <w:t xml:space="preserve">Khan Academy (2015) “Journey </w:t>
      </w:r>
      <w:r w:rsidR="00B002A1">
        <w:t>into</w:t>
      </w:r>
      <w:r>
        <w:t xml:space="preserve"> Cryptography”. Available at: </w:t>
      </w:r>
      <w:hyperlink r:id="rId28" w:history="1">
        <w:r w:rsidRPr="00BE23EE">
          <w:rPr>
            <w:rStyle w:val="Hyperlink"/>
          </w:rPr>
          <w:t>https://www.khanacademy.org/computing/computer-science/cryptography</w:t>
        </w:r>
      </w:hyperlink>
      <w:r>
        <w:t xml:space="preserve"> (Accessed: Friday 18</w:t>
      </w:r>
      <w:r w:rsidRPr="00AB5743">
        <w:rPr>
          <w:vertAlign w:val="superscript"/>
        </w:rPr>
        <w:t>th</w:t>
      </w:r>
      <w:r>
        <w:t xml:space="preserve"> December 2015)</w:t>
      </w:r>
    </w:p>
    <w:p w14:paraId="7BF6D539" w14:textId="77777777" w:rsidR="00AB5743" w:rsidRDefault="00AB5743" w:rsidP="008678D2"/>
    <w:p w14:paraId="29BDBEE8" w14:textId="6C7C3C81" w:rsidR="00456C3D" w:rsidRDefault="00456C3D" w:rsidP="008678D2">
      <w:r>
        <w:t xml:space="preserve">Merriam-Webster (2015) “Cryptography: Definition of cryptography by Merriam-Webster”. Available at: </w:t>
      </w:r>
      <w:hyperlink r:id="rId29" w:history="1">
        <w:r w:rsidRPr="00132554">
          <w:rPr>
            <w:rStyle w:val="Hyperlink"/>
          </w:rPr>
          <w:t>http://www.merriam-webster.com/dictionary/cryptography</w:t>
        </w:r>
      </w:hyperlink>
      <w:r>
        <w:t xml:space="preserve"> (Accessed: Tuesday 15</w:t>
      </w:r>
      <w:r w:rsidRPr="00456C3D">
        <w:rPr>
          <w:vertAlign w:val="superscript"/>
        </w:rPr>
        <w:t>th</w:t>
      </w:r>
      <w:r>
        <w:t xml:space="preserve"> December 2015)</w:t>
      </w:r>
    </w:p>
    <w:p w14:paraId="6F519462" w14:textId="77777777" w:rsidR="00456C3D" w:rsidRDefault="00456C3D" w:rsidP="008678D2"/>
    <w:p w14:paraId="0C596786" w14:textId="77777777" w:rsidR="00C56DE6" w:rsidRDefault="00C56DE6" w:rsidP="008678D2">
      <w:r>
        <w:t xml:space="preserve">Microsoft (2015) “Microsoft Word – Document &amp; Word Processing Software”. Available at: </w:t>
      </w:r>
      <w:hyperlink r:id="rId30" w:history="1">
        <w:r w:rsidRPr="00A04C4F">
          <w:rPr>
            <w:rStyle w:val="Hyperlink"/>
          </w:rPr>
          <w:t>https://products.office.com/en-gb/word</w:t>
        </w:r>
      </w:hyperlink>
      <w:r>
        <w:t xml:space="preserve"> (Accessed: Wednesday 9</w:t>
      </w:r>
      <w:r w:rsidRPr="00C56DE6">
        <w:rPr>
          <w:vertAlign w:val="superscript"/>
        </w:rPr>
        <w:t>th</w:t>
      </w:r>
      <w:r>
        <w:t xml:space="preserve"> December 2015)</w:t>
      </w:r>
    </w:p>
    <w:p w14:paraId="5CE5467C" w14:textId="77777777" w:rsidR="00C56DE6" w:rsidRDefault="00C56DE6" w:rsidP="008678D2"/>
    <w:p w14:paraId="62CDF5D6" w14:textId="77777777" w:rsidR="007A6322" w:rsidRDefault="007A6322" w:rsidP="008678D2">
      <w:r>
        <w:t xml:space="preserve">Microsoft (2015) “Visual Studio – Microsoft Developer Tools”. Available at: </w:t>
      </w:r>
      <w:hyperlink r:id="rId31" w:history="1">
        <w:r w:rsidRPr="00A04C4F">
          <w:rPr>
            <w:rStyle w:val="Hyperlink"/>
          </w:rPr>
          <w:t>https://www.visualstudio.com/en-us/visual-studio-homepage-vs.aspx</w:t>
        </w:r>
      </w:hyperlink>
      <w:r>
        <w:t xml:space="preserve"> (Accessed: Wednesday 9</w:t>
      </w:r>
      <w:r w:rsidRPr="007A6322">
        <w:rPr>
          <w:vertAlign w:val="superscript"/>
        </w:rPr>
        <w:t>th</w:t>
      </w:r>
      <w:r>
        <w:t xml:space="preserve"> December 2015)</w:t>
      </w:r>
    </w:p>
    <w:p w14:paraId="125CF713" w14:textId="77777777" w:rsidR="007A6322" w:rsidRDefault="007A6322" w:rsidP="008678D2"/>
    <w:p w14:paraId="137F4FB3" w14:textId="77777777" w:rsidR="00E35675" w:rsidRDefault="00E35675" w:rsidP="008678D2">
      <w:r>
        <w:t xml:space="preserve">MindTools (2015) “Gantt Charts – Planning and Scheduling Team Projects”. Available at: </w:t>
      </w:r>
      <w:hyperlink r:id="rId32" w:history="1">
        <w:r w:rsidR="00CB5C54" w:rsidRPr="00A04C4F">
          <w:rPr>
            <w:rStyle w:val="Hyperlink"/>
          </w:rPr>
          <w:t>https://www.mindtools.com/pages/article/newPPM_03.htm</w:t>
        </w:r>
      </w:hyperlink>
      <w:r w:rsidR="00CB5C54">
        <w:t xml:space="preserve"> (Accessed: Wednesday 9</w:t>
      </w:r>
      <w:r w:rsidR="00CB5C54" w:rsidRPr="00CB5C54">
        <w:rPr>
          <w:vertAlign w:val="superscript"/>
        </w:rPr>
        <w:t>th</w:t>
      </w:r>
      <w:r w:rsidR="00CB5C54">
        <w:t xml:space="preserve"> December 2015)</w:t>
      </w:r>
    </w:p>
    <w:p w14:paraId="1621378F" w14:textId="77777777" w:rsidR="00E35675" w:rsidRDefault="00E35675" w:rsidP="008678D2"/>
    <w:p w14:paraId="5CE1379D" w14:textId="2AD59DEB" w:rsidR="00452D06" w:rsidRDefault="00452D06" w:rsidP="008678D2">
      <w:proofErr w:type="spellStart"/>
      <w:r>
        <w:t>Morkel</w:t>
      </w:r>
      <w:proofErr w:type="spellEnd"/>
      <w:r>
        <w:t xml:space="preserve">, T. and </w:t>
      </w:r>
      <w:proofErr w:type="spellStart"/>
      <w:r>
        <w:t>Eloff</w:t>
      </w:r>
      <w:proofErr w:type="spellEnd"/>
      <w:r>
        <w:t xml:space="preserve">, JHP. (2004) “Encryption Techniques: A Timeline Approach”. Available at: </w:t>
      </w:r>
      <w:hyperlink r:id="rId33" w:history="1">
        <w:r w:rsidRPr="00132554">
          <w:rPr>
            <w:rStyle w:val="Hyperlink"/>
          </w:rPr>
          <w:t>http://icsa.cs.up.ac.za/issa/2004/Proceedings/Research/062.pdf</w:t>
        </w:r>
      </w:hyperlink>
      <w:r>
        <w:t xml:space="preserve"> (Accessed: Tuesday 15</w:t>
      </w:r>
      <w:r w:rsidRPr="00452D06">
        <w:rPr>
          <w:vertAlign w:val="superscript"/>
        </w:rPr>
        <w:t>th</w:t>
      </w:r>
      <w:r>
        <w:t xml:space="preserve"> December 2015)</w:t>
      </w:r>
    </w:p>
    <w:p w14:paraId="471F580D" w14:textId="77777777" w:rsidR="00452D06" w:rsidRDefault="00452D06" w:rsidP="008678D2"/>
    <w:p w14:paraId="135D1EE7" w14:textId="77777777" w:rsidR="00E35675" w:rsidRDefault="00E35675" w:rsidP="008678D2">
      <w:r>
        <w:t xml:space="preserve">Oxford Dictionaries (2015) “Gantt chart – definition of Gantt chart in English from the Oxford dictionary”. Available at: </w:t>
      </w:r>
      <w:hyperlink r:id="rId34" w:history="1">
        <w:r w:rsidRPr="00A04C4F">
          <w:rPr>
            <w:rStyle w:val="Hyperlink"/>
          </w:rPr>
          <w:t>http://www.oxforddictionaries.com/definition/english/gantt-chart?q=Gantt+chart</w:t>
        </w:r>
      </w:hyperlink>
      <w:r w:rsidR="00CB5C54">
        <w:t xml:space="preserve"> (Accessed: Wednesday 9</w:t>
      </w:r>
      <w:r w:rsidR="00CB5C54" w:rsidRPr="00CB5C54">
        <w:rPr>
          <w:vertAlign w:val="superscript"/>
        </w:rPr>
        <w:t>th</w:t>
      </w:r>
      <w:r w:rsidR="00CB5C54">
        <w:t xml:space="preserve"> </w:t>
      </w:r>
      <w:r>
        <w:t>December 2015)</w:t>
      </w:r>
    </w:p>
    <w:p w14:paraId="1E93FBE8" w14:textId="77777777" w:rsidR="00452D06" w:rsidRDefault="00452D06" w:rsidP="008678D2"/>
    <w:p w14:paraId="1085A322" w14:textId="0F48BE59" w:rsidR="00FA73CC" w:rsidRDefault="00FA73CC" w:rsidP="008678D2">
      <w:proofErr w:type="spellStart"/>
      <w:r>
        <w:t>Paar</w:t>
      </w:r>
      <w:proofErr w:type="spellEnd"/>
      <w:r>
        <w:t xml:space="preserve">, C., and </w:t>
      </w:r>
      <w:proofErr w:type="spellStart"/>
      <w:r>
        <w:t>Pelzl</w:t>
      </w:r>
      <w:proofErr w:type="spellEnd"/>
      <w:r>
        <w:t>, J. (2009) Understanding Cryptography – A Textbook for Students and Practitioners. Springer Science and Business Media.</w:t>
      </w:r>
    </w:p>
    <w:p w14:paraId="71D01BA9" w14:textId="77777777" w:rsidR="00FA73CC" w:rsidRDefault="00FA73CC" w:rsidP="008678D2"/>
    <w:p w14:paraId="7F5D2F2A" w14:textId="37C82EC3" w:rsidR="000713BD" w:rsidRDefault="000713BD" w:rsidP="008678D2">
      <w:r>
        <w:t xml:space="preserve">Pan, J. (1999) “Software Testing”. Available at: </w:t>
      </w:r>
      <w:hyperlink r:id="rId35" w:history="1">
        <w:r w:rsidRPr="0076682B">
          <w:rPr>
            <w:rStyle w:val="Hyperlink"/>
          </w:rPr>
          <w:t>https://users.ece.cmu.edu/~koopman/des_s99/sw_testing/</w:t>
        </w:r>
      </w:hyperlink>
      <w:r>
        <w:t xml:space="preserve"> (Accessed: Monday 1</w:t>
      </w:r>
      <w:r w:rsidRPr="000713BD">
        <w:rPr>
          <w:vertAlign w:val="superscript"/>
        </w:rPr>
        <w:t>st</w:t>
      </w:r>
      <w:r>
        <w:t xml:space="preserve"> February 2016)</w:t>
      </w:r>
    </w:p>
    <w:p w14:paraId="01FF3CB2" w14:textId="77777777" w:rsidR="000713BD" w:rsidRDefault="000713BD" w:rsidP="008678D2"/>
    <w:p w14:paraId="28CD4519" w14:textId="0295FD04" w:rsidR="000120CB" w:rsidRDefault="000120CB" w:rsidP="008678D2">
      <w:r>
        <w:t xml:space="preserve">PBS (2000) “The Double Transposition Cipher”. Available at: </w:t>
      </w:r>
      <w:hyperlink r:id="rId36" w:history="1">
        <w:r w:rsidRPr="003A58C1">
          <w:rPr>
            <w:rStyle w:val="Hyperlink"/>
          </w:rPr>
          <w:t>http://www.pbs.org/wgbh/nova/decoding/doubtrans.html</w:t>
        </w:r>
      </w:hyperlink>
      <w:r>
        <w:t xml:space="preserve"> (Accessed: Monday 11</w:t>
      </w:r>
      <w:r w:rsidRPr="000120CB">
        <w:rPr>
          <w:vertAlign w:val="superscript"/>
        </w:rPr>
        <w:t>th</w:t>
      </w:r>
      <w:r>
        <w:t xml:space="preserve"> January 2016)</w:t>
      </w:r>
    </w:p>
    <w:p w14:paraId="4F183494" w14:textId="77777777" w:rsidR="000120CB" w:rsidRDefault="000120CB" w:rsidP="008678D2"/>
    <w:p w14:paraId="5E4BB2D1" w14:textId="2BB50C3A" w:rsidR="00B3332D" w:rsidRDefault="00B3332D" w:rsidP="008678D2">
      <w:r>
        <w:t xml:space="preserve">Poole, J. (2013) “SIGABA: ECM Mark II”. Available at: </w:t>
      </w:r>
      <w:hyperlink r:id="rId37" w:history="1">
        <w:r w:rsidRPr="00A51003">
          <w:rPr>
            <w:rStyle w:val="Hyperlink"/>
          </w:rPr>
          <w:t>http://www.usna.edu/Users/math/wdj/_files/documents/sm473-capstone/poole_SIGABA.pdf</w:t>
        </w:r>
      </w:hyperlink>
      <w:r>
        <w:t xml:space="preserve"> (Accessed: Tuesday 2</w:t>
      </w:r>
      <w:r w:rsidRPr="00B3332D">
        <w:rPr>
          <w:vertAlign w:val="superscript"/>
        </w:rPr>
        <w:t>nd</w:t>
      </w:r>
      <w:r>
        <w:t xml:space="preserve"> February 2016)</w:t>
      </w:r>
    </w:p>
    <w:p w14:paraId="380977F5" w14:textId="77777777" w:rsidR="00B3332D" w:rsidRDefault="00B3332D" w:rsidP="008678D2"/>
    <w:p w14:paraId="368ED655" w14:textId="1DA0EF39" w:rsidR="002A55CC" w:rsidRDefault="002A55CC" w:rsidP="008678D2">
      <w:r>
        <w:t xml:space="preserve">Practical Cryptography (2014) “Running Key Cipher”. Available at: </w:t>
      </w:r>
      <w:hyperlink r:id="rId38" w:history="1">
        <w:r w:rsidRPr="003A58C1">
          <w:rPr>
            <w:rStyle w:val="Hyperlink"/>
          </w:rPr>
          <w:t>http://www.practicalcryptography.com/ciphers/running-key-cipher</w:t>
        </w:r>
      </w:hyperlink>
      <w:r>
        <w:t xml:space="preserve"> (Accessed: Monday 11</w:t>
      </w:r>
      <w:r w:rsidRPr="002A55CC">
        <w:rPr>
          <w:vertAlign w:val="superscript"/>
        </w:rPr>
        <w:t>th</w:t>
      </w:r>
      <w:r>
        <w:t xml:space="preserve"> January 2016)</w:t>
      </w:r>
    </w:p>
    <w:p w14:paraId="20C14343" w14:textId="77777777" w:rsidR="002A55CC" w:rsidRDefault="002A55CC" w:rsidP="008678D2"/>
    <w:p w14:paraId="76116391" w14:textId="2B363612" w:rsidR="008E38DA" w:rsidRDefault="008E38DA" w:rsidP="008678D2">
      <w:r>
        <w:t xml:space="preserve">Proc, J. (2012) “Typex”. Available at: </w:t>
      </w:r>
      <w:hyperlink r:id="rId39" w:history="1">
        <w:r w:rsidRPr="00A51003">
          <w:rPr>
            <w:rStyle w:val="Hyperlink"/>
            <w:rFonts w:cs="Arial"/>
            <w:lang w:val="en"/>
          </w:rPr>
          <w:t>www.jproc.ca/crypto/typex.html</w:t>
        </w:r>
      </w:hyperlink>
      <w:r>
        <w:rPr>
          <w:rStyle w:val="HTMLCite"/>
          <w:rFonts w:cs="Arial"/>
          <w:color w:val="auto"/>
          <w:lang w:val="en"/>
        </w:rPr>
        <w:t xml:space="preserve"> (Accessed: Tuesday 2</w:t>
      </w:r>
      <w:r w:rsidRPr="008E38DA">
        <w:rPr>
          <w:rStyle w:val="HTMLCite"/>
          <w:rFonts w:cs="Arial"/>
          <w:color w:val="auto"/>
          <w:vertAlign w:val="superscript"/>
          <w:lang w:val="en"/>
        </w:rPr>
        <w:t>nd</w:t>
      </w:r>
      <w:r>
        <w:rPr>
          <w:rStyle w:val="HTMLCite"/>
          <w:rFonts w:cs="Arial"/>
          <w:color w:val="auto"/>
          <w:lang w:val="en"/>
        </w:rPr>
        <w:t xml:space="preserve"> February 2016)</w:t>
      </w:r>
    </w:p>
    <w:p w14:paraId="5A908A2A" w14:textId="77777777" w:rsidR="008E38DA" w:rsidRDefault="008E38DA" w:rsidP="008678D2"/>
    <w:p w14:paraId="6D55BAAF" w14:textId="416F0BFA" w:rsidR="00A44663" w:rsidRDefault="00A44663" w:rsidP="008678D2">
      <w:r>
        <w:t>Programming Knowledge (2016) “</w:t>
      </w:r>
      <w:proofErr w:type="spellStart"/>
      <w:r>
        <w:t>Qt</w:t>
      </w:r>
      <w:proofErr w:type="spellEnd"/>
      <w:r>
        <w:t xml:space="preserve"> C++ GUI Tutorial”. Available at: </w:t>
      </w:r>
      <w:hyperlink r:id="rId40" w:history="1">
        <w:r w:rsidRPr="006779FE">
          <w:rPr>
            <w:rStyle w:val="Hyperlink"/>
          </w:rPr>
          <w:t>https://www.youtube.com/playlist?list=PLS1QulWo1RIZjrD_OLju84cUaUlLRe5jQ</w:t>
        </w:r>
      </w:hyperlink>
      <w:r>
        <w:t xml:space="preserve"> (Accessed: Tuesday 5</w:t>
      </w:r>
      <w:r w:rsidRPr="00A44663">
        <w:rPr>
          <w:vertAlign w:val="superscript"/>
        </w:rPr>
        <w:t>th</w:t>
      </w:r>
      <w:r>
        <w:t xml:space="preserve"> April 2016)</w:t>
      </w:r>
    </w:p>
    <w:p w14:paraId="0CE7CB08" w14:textId="77777777" w:rsidR="00A44663" w:rsidRDefault="00A44663" w:rsidP="008678D2"/>
    <w:p w14:paraId="33C72F39" w14:textId="38A8B815" w:rsidR="00E31D20" w:rsidRDefault="00E31D20" w:rsidP="008678D2">
      <w:r>
        <w:t xml:space="preserve">Rodriguez-Clark, D. (2013) “Simple Transposition Ciphers – Crypto Corner”. Available at: </w:t>
      </w:r>
      <w:hyperlink r:id="rId41" w:history="1">
        <w:r w:rsidRPr="00BE23EE">
          <w:rPr>
            <w:rStyle w:val="Hyperlink"/>
          </w:rPr>
          <w:t>http://crypto.interactive-maths.com/simple-transposition-ciphers.html</w:t>
        </w:r>
      </w:hyperlink>
      <w:r>
        <w:t xml:space="preserve"> (Accessed: Friday 18</w:t>
      </w:r>
      <w:r w:rsidRPr="00061436">
        <w:rPr>
          <w:vertAlign w:val="superscript"/>
        </w:rPr>
        <w:t>th</w:t>
      </w:r>
      <w:r>
        <w:t xml:space="preserve"> December 2015)</w:t>
      </w:r>
    </w:p>
    <w:p w14:paraId="7B6B742C" w14:textId="77777777" w:rsidR="00E31D20" w:rsidRDefault="00E31D20" w:rsidP="008678D2"/>
    <w:p w14:paraId="581FA7B2" w14:textId="54879E54" w:rsidR="000713BD" w:rsidRDefault="000713BD" w:rsidP="008678D2">
      <w:r>
        <w:t xml:space="preserve">Rouse, M. (2016) “What is a code review?”. Available at: </w:t>
      </w:r>
      <w:hyperlink r:id="rId42" w:history="1">
        <w:r w:rsidR="002A58FF" w:rsidRPr="0076682B">
          <w:rPr>
            <w:rStyle w:val="Hyperlink"/>
          </w:rPr>
          <w:t>http://searchsoftwarequality.techtarget.com/definition/code-review</w:t>
        </w:r>
      </w:hyperlink>
      <w:r w:rsidR="002A58FF">
        <w:t xml:space="preserve"> (Accessed: Monday 1</w:t>
      </w:r>
      <w:r w:rsidR="002A58FF" w:rsidRPr="002A58FF">
        <w:rPr>
          <w:vertAlign w:val="superscript"/>
        </w:rPr>
        <w:t>st</w:t>
      </w:r>
      <w:r w:rsidR="002A58FF">
        <w:t xml:space="preserve"> February 2016)</w:t>
      </w:r>
    </w:p>
    <w:p w14:paraId="193D0222" w14:textId="77777777" w:rsidR="002A58FF" w:rsidRDefault="002A58FF" w:rsidP="008678D2"/>
    <w:p w14:paraId="778FE092" w14:textId="7083E616" w:rsidR="00061436" w:rsidRDefault="00061436" w:rsidP="008678D2">
      <w:r>
        <w:t xml:space="preserve">Rubin, M. (2010) “Chaocipher Revealed: The Algorithm”. Available at: </w:t>
      </w:r>
      <w:hyperlink r:id="rId43" w:history="1">
        <w:r w:rsidRPr="00BE23EE">
          <w:rPr>
            <w:rStyle w:val="Hyperlink"/>
          </w:rPr>
          <w:t>http://www.mountainvistasoft.com/chaocipher/ActualChaocipher/Chaocipher-Revealed-Algorithm.pdf</w:t>
        </w:r>
      </w:hyperlink>
      <w:r>
        <w:t xml:space="preserve"> (Accessed: Friday 18</w:t>
      </w:r>
      <w:r w:rsidRPr="00061436">
        <w:rPr>
          <w:vertAlign w:val="superscript"/>
        </w:rPr>
        <w:t>th</w:t>
      </w:r>
      <w:r>
        <w:t xml:space="preserve"> December 2015)</w:t>
      </w:r>
    </w:p>
    <w:p w14:paraId="65A72C69" w14:textId="77777777" w:rsidR="00061436" w:rsidRDefault="00061436" w:rsidP="008678D2"/>
    <w:p w14:paraId="3F3F0FA4" w14:textId="4EC1B028" w:rsidR="00F22FB3" w:rsidRDefault="00F22FB3" w:rsidP="008678D2">
      <w:r>
        <w:t>Sale, T. (2015) “</w:t>
      </w:r>
      <w:r w:rsidR="00061436">
        <w:t xml:space="preserve">The Enigma Cipher Machine”. Available at: </w:t>
      </w:r>
      <w:hyperlink r:id="rId44" w:history="1">
        <w:r w:rsidR="00061436" w:rsidRPr="00BE23EE">
          <w:rPr>
            <w:rStyle w:val="Hyperlink"/>
          </w:rPr>
          <w:t>http://www.codesandciphers.org.uk/enigma/index.htm</w:t>
        </w:r>
      </w:hyperlink>
      <w:r w:rsidR="00061436">
        <w:t xml:space="preserve"> (Accessed: Friday 18</w:t>
      </w:r>
      <w:r w:rsidR="00061436" w:rsidRPr="00061436">
        <w:rPr>
          <w:vertAlign w:val="superscript"/>
        </w:rPr>
        <w:t>th</w:t>
      </w:r>
      <w:r w:rsidR="00061436">
        <w:t xml:space="preserve"> December 2015)</w:t>
      </w:r>
    </w:p>
    <w:p w14:paraId="7147ECB4" w14:textId="77777777" w:rsidR="00F22FB3" w:rsidRDefault="00F22FB3" w:rsidP="008678D2"/>
    <w:p w14:paraId="60664982" w14:textId="30A27152" w:rsidR="003013DB" w:rsidRDefault="004A5672" w:rsidP="008678D2">
      <w:r>
        <w:t>Silva, N. (2012</w:t>
      </w:r>
      <w:r w:rsidR="003013DB">
        <w:t>) “The Complete Guide to UML Diagram Types with Examples</w:t>
      </w:r>
      <w:r>
        <w:t xml:space="preserve">”. Available at: </w:t>
      </w:r>
      <w:hyperlink r:id="rId45" w:history="1">
        <w:r w:rsidRPr="002C5FF4">
          <w:rPr>
            <w:rStyle w:val="Hyperlink"/>
          </w:rPr>
          <w:t>http://creately.com/blog/diagrams/uml-diagram-types-examples/</w:t>
        </w:r>
      </w:hyperlink>
      <w:r>
        <w:t xml:space="preserve"> (Accessed: Tuesday 29</w:t>
      </w:r>
      <w:r w:rsidRPr="004A5672">
        <w:rPr>
          <w:vertAlign w:val="superscript"/>
        </w:rPr>
        <w:t>th</w:t>
      </w:r>
      <w:r>
        <w:t xml:space="preserve"> March 2016)</w:t>
      </w:r>
    </w:p>
    <w:p w14:paraId="4F1EDF4F" w14:textId="77777777" w:rsidR="003013DB" w:rsidRDefault="003013DB" w:rsidP="008678D2"/>
    <w:p w14:paraId="2E33BC56" w14:textId="4467DA3B" w:rsidR="00452D06" w:rsidRDefault="00452D06" w:rsidP="008678D2">
      <w:r>
        <w:t xml:space="preserve">SmartDraw (2015) “UML Diagrams – Learn What They Are and How to Make Them”. Available at: </w:t>
      </w:r>
      <w:hyperlink r:id="rId46" w:history="1">
        <w:r w:rsidRPr="00132554">
          <w:rPr>
            <w:rStyle w:val="Hyperlink"/>
          </w:rPr>
          <w:t>http://www.smartdraw.com/uml-diagram/</w:t>
        </w:r>
      </w:hyperlink>
      <w:r>
        <w:t xml:space="preserve"> (Accessed: Tuesday 15</w:t>
      </w:r>
      <w:r w:rsidRPr="00452D06">
        <w:rPr>
          <w:vertAlign w:val="superscript"/>
        </w:rPr>
        <w:t>th</w:t>
      </w:r>
      <w:r>
        <w:t xml:space="preserve"> December 2015)</w:t>
      </w:r>
    </w:p>
    <w:p w14:paraId="1AD89DDD" w14:textId="77777777" w:rsidR="00F22FB3" w:rsidRDefault="00F22FB3" w:rsidP="008678D2"/>
    <w:p w14:paraId="01A9E8CE" w14:textId="5F5C9BD7" w:rsidR="00E36279" w:rsidRDefault="00E36279" w:rsidP="008678D2">
      <w:r>
        <w:t xml:space="preserve">Stallings, W. (2010) “Chapter 3 – Block Ciphers and the Data Encryption Standard” in “Cryptography and Network Security: Principles and Practice”. Fifth Edition. Prentice Hall. Available at: </w:t>
      </w:r>
      <w:hyperlink r:id="rId47" w:history="1">
        <w:r w:rsidRPr="007F01CA">
          <w:rPr>
            <w:rStyle w:val="Hyperlink"/>
          </w:rPr>
          <w:t>http://www.cs.man.ac.uk/~banach/COMP61411.Info/CourseSlides/Wk2.1.DES.pdf</w:t>
        </w:r>
      </w:hyperlink>
      <w:r>
        <w:t xml:space="preserve"> (Accessed: Friday 5</w:t>
      </w:r>
      <w:r w:rsidRPr="00E36279">
        <w:rPr>
          <w:vertAlign w:val="superscript"/>
        </w:rPr>
        <w:t>th</w:t>
      </w:r>
      <w:r>
        <w:t xml:space="preserve"> February 2016)</w:t>
      </w:r>
    </w:p>
    <w:p w14:paraId="1BED823C" w14:textId="77777777" w:rsidR="00E36279" w:rsidRDefault="00E36279" w:rsidP="008678D2"/>
    <w:p w14:paraId="7AFB4779" w14:textId="61EC6B84" w:rsidR="00B1731E" w:rsidRDefault="00B1731E" w:rsidP="008678D2">
      <w:proofErr w:type="spellStart"/>
      <w:r>
        <w:t>TechFAQ</w:t>
      </w:r>
      <w:proofErr w:type="spellEnd"/>
      <w:r>
        <w:t xml:space="preserve"> (2015) “Block and Stream Ciphers”. Available at: </w:t>
      </w:r>
      <w:hyperlink r:id="rId48" w:history="1">
        <w:r w:rsidRPr="007F01CA">
          <w:rPr>
            <w:rStyle w:val="Hyperlink"/>
          </w:rPr>
          <w:t>http://www.tech-faq.com/block-and-stream-ciphers.html</w:t>
        </w:r>
      </w:hyperlink>
      <w:r>
        <w:t xml:space="preserve"> (Accessed: Friday 5</w:t>
      </w:r>
      <w:r w:rsidRPr="00B1731E">
        <w:rPr>
          <w:vertAlign w:val="superscript"/>
        </w:rPr>
        <w:t>th</w:t>
      </w:r>
      <w:r>
        <w:t xml:space="preserve"> February 2016)</w:t>
      </w:r>
    </w:p>
    <w:p w14:paraId="14F1E692" w14:textId="77777777" w:rsidR="00B1731E" w:rsidRDefault="00B1731E" w:rsidP="008678D2"/>
    <w:p w14:paraId="032CE22F" w14:textId="2E91374F" w:rsidR="00F22FB3" w:rsidRDefault="00F22FB3" w:rsidP="008678D2">
      <w:proofErr w:type="spellStart"/>
      <w:r>
        <w:t>TestingBrain</w:t>
      </w:r>
      <w:proofErr w:type="spellEnd"/>
      <w:r>
        <w:t xml:space="preserve"> (2015) “Software Testing Tu</w:t>
      </w:r>
      <w:r w:rsidR="00061436">
        <w:t>t</w:t>
      </w:r>
      <w:r>
        <w:t xml:space="preserve">orials”. Available at: </w:t>
      </w:r>
      <w:hyperlink r:id="rId49" w:history="1">
        <w:r w:rsidRPr="00BE23EE">
          <w:rPr>
            <w:rStyle w:val="Hyperlink"/>
          </w:rPr>
          <w:t>http://www.testingbrain.com/</w:t>
        </w:r>
      </w:hyperlink>
      <w:r>
        <w:t xml:space="preserve"> (Accessed: Friday 18</w:t>
      </w:r>
      <w:r w:rsidRPr="00F22FB3">
        <w:rPr>
          <w:vertAlign w:val="superscript"/>
        </w:rPr>
        <w:t>th</w:t>
      </w:r>
      <w:r>
        <w:t xml:space="preserve"> December 2015)</w:t>
      </w:r>
    </w:p>
    <w:p w14:paraId="489E22F1" w14:textId="77777777" w:rsidR="00FB0336" w:rsidRDefault="00FB0336" w:rsidP="008678D2"/>
    <w:p w14:paraId="48B60D44" w14:textId="6323A174" w:rsidR="00BB0907" w:rsidRDefault="00BB0907" w:rsidP="008678D2">
      <w:r>
        <w:t xml:space="preserve">Trello (2011) “Trello”. Available at: </w:t>
      </w:r>
      <w:hyperlink r:id="rId50" w:history="1">
        <w:r w:rsidRPr="006779FE">
          <w:rPr>
            <w:rStyle w:val="Hyperlink"/>
          </w:rPr>
          <w:t>https://trello.com/</w:t>
        </w:r>
      </w:hyperlink>
      <w:r>
        <w:t xml:space="preserve"> (Accessed: Tuesday 5</w:t>
      </w:r>
      <w:r w:rsidRPr="00BB0907">
        <w:rPr>
          <w:vertAlign w:val="superscript"/>
        </w:rPr>
        <w:t>th</w:t>
      </w:r>
      <w:r>
        <w:t xml:space="preserve"> April 2016)</w:t>
      </w:r>
    </w:p>
    <w:p w14:paraId="2B9736F2" w14:textId="77777777" w:rsidR="00BB0907" w:rsidRDefault="00BB0907" w:rsidP="008678D2"/>
    <w:p w14:paraId="1B1BD4D6" w14:textId="15C0E312" w:rsidR="00BB0907" w:rsidRPr="00E35675" w:rsidRDefault="00FB0336" w:rsidP="008678D2">
      <w:proofErr w:type="spellStart"/>
      <w:r>
        <w:t>Veness</w:t>
      </w:r>
      <w:proofErr w:type="spellEnd"/>
      <w:r>
        <w:t xml:space="preserve">, C. (2002) “SHA-1 Cryptographic Hash Algorithm”. Available at: </w:t>
      </w:r>
      <w:hyperlink r:id="rId51" w:history="1">
        <w:r w:rsidRPr="002C5FF4">
          <w:rPr>
            <w:rStyle w:val="Hyperlink"/>
          </w:rPr>
          <w:t>http://www.movable-type.co.uk/scripts/sha1.html</w:t>
        </w:r>
      </w:hyperlink>
      <w:r>
        <w:t xml:space="preserve"> (Accessed: Tuesday 29</w:t>
      </w:r>
      <w:r w:rsidRPr="00FB0336">
        <w:rPr>
          <w:vertAlign w:val="superscript"/>
        </w:rPr>
        <w:t>th</w:t>
      </w:r>
      <w:r>
        <w:t xml:space="preserve"> March 2016)</w:t>
      </w:r>
      <w:bookmarkStart w:id="78" w:name="_GoBack"/>
      <w:bookmarkEnd w:id="78"/>
    </w:p>
    <w:sectPr w:rsidR="00BB0907" w:rsidRPr="00E35675" w:rsidSect="00196950">
      <w:footerReference w:type="default" r:id="rId5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yle Jones" w:date="2015-12-09T15:12:00Z" w:initials="KJ">
    <w:p w14:paraId="78140293" w14:textId="77777777" w:rsidR="000E1C7F" w:rsidRDefault="000E1C7F">
      <w:pPr>
        <w:pStyle w:val="CommentText"/>
      </w:pPr>
      <w:r>
        <w:rPr>
          <w:rStyle w:val="CommentReference"/>
        </w:rPr>
        <w:annotationRef/>
      </w:r>
      <w:r>
        <w:t>Expand overview</w:t>
      </w:r>
    </w:p>
  </w:comment>
  <w:comment w:id="7" w:author="Kyle Jones" w:date="2015-12-09T12:09:00Z" w:initials="KJ">
    <w:p w14:paraId="32B3B864" w14:textId="77777777" w:rsidR="000E1C7F" w:rsidRDefault="000E1C7F">
      <w:pPr>
        <w:pStyle w:val="CommentText"/>
      </w:pPr>
      <w:r>
        <w:rPr>
          <w:rStyle w:val="CommentReference"/>
        </w:rPr>
        <w:annotationRef/>
      </w:r>
      <w:r>
        <w:t>Add in section numbers</w:t>
      </w:r>
    </w:p>
  </w:comment>
  <w:comment w:id="14" w:author="Kyle Jones" w:date="2016-01-06T11:47:00Z" w:initials="KJ">
    <w:p w14:paraId="727C9BE8" w14:textId="195AB348" w:rsidR="000E1C7F" w:rsidRDefault="000E1C7F">
      <w:pPr>
        <w:pStyle w:val="CommentText"/>
      </w:pPr>
      <w:r>
        <w:rPr>
          <w:rStyle w:val="CommentReference"/>
        </w:rPr>
        <w:annotationRef/>
      </w:r>
      <w:r>
        <w:t>Flesh out Atbash and Caesar before adding sources</w:t>
      </w:r>
    </w:p>
  </w:comment>
  <w:comment w:id="18" w:author="Kyle Jones" w:date="2016-02-02T11:37:00Z" w:initials="KJ">
    <w:p w14:paraId="6E0EB80A" w14:textId="215ED05B" w:rsidR="000E1C7F" w:rsidRDefault="000E1C7F">
      <w:pPr>
        <w:pStyle w:val="CommentText"/>
      </w:pPr>
      <w:r>
        <w:rPr>
          <w:rStyle w:val="CommentReference"/>
        </w:rPr>
        <w:annotationRef/>
      </w:r>
      <w:r>
        <w:t>Add in references</w:t>
      </w:r>
    </w:p>
  </w:comment>
  <w:comment w:id="29" w:author="Kyle Jones" w:date="2016-02-05T16:22:00Z" w:initials="KJ">
    <w:p w14:paraId="7EE98316" w14:textId="24A1581E" w:rsidR="000E1C7F" w:rsidRDefault="000E1C7F">
      <w:pPr>
        <w:pStyle w:val="CommentText"/>
      </w:pPr>
      <w:r>
        <w:rPr>
          <w:rStyle w:val="CommentReference"/>
        </w:rPr>
        <w:annotationRef/>
      </w:r>
      <w:r>
        <w:t>Reference</w:t>
      </w:r>
    </w:p>
  </w:comment>
  <w:comment w:id="45" w:author="Kyle Jones" w:date="2016-04-05T14:48:00Z" w:initials="KJ">
    <w:p w14:paraId="610DCB4D" w14:textId="6E66BDF1" w:rsidR="000E1C7F" w:rsidRDefault="000E1C7F">
      <w:pPr>
        <w:pStyle w:val="CommentText"/>
      </w:pPr>
      <w:r>
        <w:rPr>
          <w:rStyle w:val="CommentReference"/>
        </w:rPr>
        <w:annotationRef/>
      </w:r>
      <w:r>
        <w:t>Add reference</w:t>
      </w:r>
    </w:p>
  </w:comment>
  <w:comment w:id="54" w:author="Kyle Jones" w:date="2016-03-29T16:26:00Z" w:initials="KJ">
    <w:p w14:paraId="03145751" w14:textId="7C20D199" w:rsidR="000E1C7F" w:rsidRDefault="000E1C7F">
      <w:pPr>
        <w:pStyle w:val="CommentText"/>
      </w:pPr>
      <w:r>
        <w:rPr>
          <w:rStyle w:val="CommentReference"/>
        </w:rPr>
        <w:annotationRef/>
      </w:r>
      <w:r>
        <w:t>Insert class diagram here</w:t>
      </w:r>
    </w:p>
  </w:comment>
  <w:comment w:id="57" w:author="Kyle Jones" w:date="2016-02-02T11:49:00Z" w:initials="KJ">
    <w:p w14:paraId="1DB516B1" w14:textId="3B018B4F" w:rsidR="000E1C7F" w:rsidRDefault="000E1C7F">
      <w:pPr>
        <w:pStyle w:val="CommentText"/>
      </w:pPr>
      <w:r>
        <w:rPr>
          <w:rStyle w:val="CommentReference"/>
        </w:rPr>
        <w:annotationRef/>
      </w:r>
      <w:r>
        <w:t>Add reference</w:t>
      </w:r>
    </w:p>
  </w:comment>
  <w:comment w:id="58" w:author="Kyle Jones" w:date="2016-03-29T16:27:00Z" w:initials="KJ">
    <w:p w14:paraId="685806B7" w14:textId="5C99DB0C" w:rsidR="000E1C7F" w:rsidRDefault="000E1C7F">
      <w:pPr>
        <w:pStyle w:val="CommentText"/>
      </w:pPr>
      <w:r>
        <w:rPr>
          <w:rStyle w:val="CommentReference"/>
        </w:rPr>
        <w:annotationRef/>
      </w:r>
      <w:r>
        <w:t>Reference added, diagram required.</w:t>
      </w:r>
    </w:p>
  </w:comment>
  <w:comment w:id="60" w:author="Kyle Jones" w:date="2016-03-29T16:31:00Z" w:initials="KJ">
    <w:p w14:paraId="4DF4B5E7" w14:textId="3FF33BC1" w:rsidR="000E1C7F" w:rsidRDefault="000E1C7F">
      <w:pPr>
        <w:pStyle w:val="CommentText"/>
      </w:pPr>
      <w:r>
        <w:rPr>
          <w:rStyle w:val="CommentReference"/>
        </w:rPr>
        <w:annotationRef/>
      </w:r>
      <w:r>
        <w:t>Add reference and diagram</w:t>
      </w:r>
    </w:p>
  </w:comment>
  <w:comment w:id="62" w:author="Kyle Jones" w:date="2016-02-02T11:50:00Z" w:initials="KJ">
    <w:p w14:paraId="481A694F" w14:textId="0EA37604" w:rsidR="000E1C7F" w:rsidRDefault="000E1C7F">
      <w:pPr>
        <w:pStyle w:val="CommentText"/>
      </w:pPr>
      <w:r>
        <w:rPr>
          <w:rStyle w:val="CommentReference"/>
        </w:rPr>
        <w:annotationRef/>
      </w:r>
      <w:r>
        <w:t>Add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40293" w15:done="0"/>
  <w15:commentEx w15:paraId="32B3B864" w15:done="0"/>
  <w15:commentEx w15:paraId="727C9BE8" w15:done="0"/>
  <w15:commentEx w15:paraId="6E0EB80A" w15:done="0"/>
  <w15:commentEx w15:paraId="7EE98316" w15:done="0"/>
  <w15:commentEx w15:paraId="610DCB4D" w15:done="0"/>
  <w15:commentEx w15:paraId="03145751" w15:done="0"/>
  <w15:commentEx w15:paraId="1DB516B1" w15:done="0"/>
  <w15:commentEx w15:paraId="685806B7" w15:paraIdParent="1DB516B1" w15:done="0"/>
  <w15:commentEx w15:paraId="4DF4B5E7" w15:done="0"/>
  <w15:commentEx w15:paraId="481A694F"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8B71B" w14:textId="77777777" w:rsidR="007B7832" w:rsidRDefault="007B7832" w:rsidP="00196950">
      <w:r>
        <w:separator/>
      </w:r>
    </w:p>
  </w:endnote>
  <w:endnote w:type="continuationSeparator" w:id="0">
    <w:p w14:paraId="25B6DD9E" w14:textId="77777777" w:rsidR="007B7832" w:rsidRDefault="007B7832" w:rsidP="0019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D7C78" w14:textId="77777777" w:rsidR="000E1C7F" w:rsidRDefault="000E1C7F" w:rsidP="007A6322">
    <w:pPr>
      <w:pStyle w:val="Footer"/>
      <w:jc w:val="center"/>
    </w:pPr>
    <w:sdt>
      <w:sdtPr>
        <w:id w:val="-1420791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B0907">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90178" w14:textId="77777777" w:rsidR="007B7832" w:rsidRDefault="007B7832" w:rsidP="00196950">
      <w:r>
        <w:separator/>
      </w:r>
    </w:p>
  </w:footnote>
  <w:footnote w:type="continuationSeparator" w:id="0">
    <w:p w14:paraId="1F5B44E9" w14:textId="77777777" w:rsidR="007B7832" w:rsidRDefault="007B7832" w:rsidP="00196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37821"/>
    <w:multiLevelType w:val="hybridMultilevel"/>
    <w:tmpl w:val="BE9C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383A25"/>
    <w:multiLevelType w:val="hybridMultilevel"/>
    <w:tmpl w:val="DF682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E20F7B"/>
    <w:multiLevelType w:val="hybridMultilevel"/>
    <w:tmpl w:val="165AC8F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F884FDA"/>
    <w:multiLevelType w:val="hybridMultilevel"/>
    <w:tmpl w:val="6C8A5E9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58E334F6"/>
    <w:multiLevelType w:val="hybridMultilevel"/>
    <w:tmpl w:val="DEB2DB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1E2149"/>
    <w:multiLevelType w:val="hybridMultilevel"/>
    <w:tmpl w:val="7116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1112A"/>
    <w:multiLevelType w:val="hybridMultilevel"/>
    <w:tmpl w:val="6EB48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Jones">
    <w15:presenceInfo w15:providerId="AD" w15:userId="S-1-5-21-1399532097-310182572-2263772502-1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50"/>
    <w:rsid w:val="000120CB"/>
    <w:rsid w:val="00056144"/>
    <w:rsid w:val="00061436"/>
    <w:rsid w:val="000713BD"/>
    <w:rsid w:val="000735D0"/>
    <w:rsid w:val="00073C61"/>
    <w:rsid w:val="0008241D"/>
    <w:rsid w:val="000E1C7F"/>
    <w:rsid w:val="000E3466"/>
    <w:rsid w:val="000E430E"/>
    <w:rsid w:val="000F3F3F"/>
    <w:rsid w:val="0012121A"/>
    <w:rsid w:val="0013527E"/>
    <w:rsid w:val="00162F3F"/>
    <w:rsid w:val="00196950"/>
    <w:rsid w:val="001970D9"/>
    <w:rsid w:val="001D5EC9"/>
    <w:rsid w:val="001F148E"/>
    <w:rsid w:val="0023075F"/>
    <w:rsid w:val="002933BD"/>
    <w:rsid w:val="002A55CC"/>
    <w:rsid w:val="002A58FF"/>
    <w:rsid w:val="002A6492"/>
    <w:rsid w:val="002C472A"/>
    <w:rsid w:val="00300776"/>
    <w:rsid w:val="003013DB"/>
    <w:rsid w:val="00313318"/>
    <w:rsid w:val="0036792A"/>
    <w:rsid w:val="003A0C9C"/>
    <w:rsid w:val="003A7DAF"/>
    <w:rsid w:val="003B5DD1"/>
    <w:rsid w:val="003E00FB"/>
    <w:rsid w:val="00424D3D"/>
    <w:rsid w:val="00430F08"/>
    <w:rsid w:val="0044564C"/>
    <w:rsid w:val="00451DD2"/>
    <w:rsid w:val="00452D06"/>
    <w:rsid w:val="00456C3D"/>
    <w:rsid w:val="00482287"/>
    <w:rsid w:val="004A5672"/>
    <w:rsid w:val="004C5AFD"/>
    <w:rsid w:val="00512B2C"/>
    <w:rsid w:val="005138C2"/>
    <w:rsid w:val="005235E4"/>
    <w:rsid w:val="005251D9"/>
    <w:rsid w:val="005261A8"/>
    <w:rsid w:val="0053041A"/>
    <w:rsid w:val="005378F5"/>
    <w:rsid w:val="005528BE"/>
    <w:rsid w:val="005677EF"/>
    <w:rsid w:val="00596E3B"/>
    <w:rsid w:val="00597800"/>
    <w:rsid w:val="005C24E9"/>
    <w:rsid w:val="00602ED8"/>
    <w:rsid w:val="00612983"/>
    <w:rsid w:val="006711AD"/>
    <w:rsid w:val="00696711"/>
    <w:rsid w:val="00711F86"/>
    <w:rsid w:val="00745EC6"/>
    <w:rsid w:val="00777428"/>
    <w:rsid w:val="007A6322"/>
    <w:rsid w:val="007B7832"/>
    <w:rsid w:val="007D7FCA"/>
    <w:rsid w:val="00816D10"/>
    <w:rsid w:val="008678D2"/>
    <w:rsid w:val="0089021A"/>
    <w:rsid w:val="008B419C"/>
    <w:rsid w:val="008E38DA"/>
    <w:rsid w:val="008E5D78"/>
    <w:rsid w:val="0091138F"/>
    <w:rsid w:val="00946EC2"/>
    <w:rsid w:val="009961EF"/>
    <w:rsid w:val="009D18C5"/>
    <w:rsid w:val="00A15E4B"/>
    <w:rsid w:val="00A222FB"/>
    <w:rsid w:val="00A33DC8"/>
    <w:rsid w:val="00A44663"/>
    <w:rsid w:val="00A53C25"/>
    <w:rsid w:val="00A96A4B"/>
    <w:rsid w:val="00AB0A2C"/>
    <w:rsid w:val="00AB5743"/>
    <w:rsid w:val="00AF7EA6"/>
    <w:rsid w:val="00B002A1"/>
    <w:rsid w:val="00B1731E"/>
    <w:rsid w:val="00B3332D"/>
    <w:rsid w:val="00B93339"/>
    <w:rsid w:val="00BB0907"/>
    <w:rsid w:val="00BF1FE3"/>
    <w:rsid w:val="00C17570"/>
    <w:rsid w:val="00C56DE6"/>
    <w:rsid w:val="00C57326"/>
    <w:rsid w:val="00C8408D"/>
    <w:rsid w:val="00C84B98"/>
    <w:rsid w:val="00C85489"/>
    <w:rsid w:val="00CB5C54"/>
    <w:rsid w:val="00CE7E4D"/>
    <w:rsid w:val="00D278DA"/>
    <w:rsid w:val="00D4625E"/>
    <w:rsid w:val="00D70863"/>
    <w:rsid w:val="00D827FE"/>
    <w:rsid w:val="00E30528"/>
    <w:rsid w:val="00E31D20"/>
    <w:rsid w:val="00E35028"/>
    <w:rsid w:val="00E35675"/>
    <w:rsid w:val="00E36279"/>
    <w:rsid w:val="00E36B14"/>
    <w:rsid w:val="00E55E62"/>
    <w:rsid w:val="00E6266C"/>
    <w:rsid w:val="00EB50DD"/>
    <w:rsid w:val="00EE63EA"/>
    <w:rsid w:val="00F22FB3"/>
    <w:rsid w:val="00F54CBD"/>
    <w:rsid w:val="00F64DC2"/>
    <w:rsid w:val="00F9633C"/>
    <w:rsid w:val="00FA73CC"/>
    <w:rsid w:val="00FB0336"/>
    <w:rsid w:val="00FB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3529"/>
  <w15:chartTrackingRefBased/>
  <w15:docId w15:val="{EB478835-7BCD-42F9-A443-84D521CF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196950"/>
    <w:rPr>
      <w:rFonts w:eastAsiaTheme="minorEastAsia"/>
    </w:rPr>
  </w:style>
  <w:style w:type="character" w:customStyle="1" w:styleId="NoSpacingChar">
    <w:name w:val="No Spacing Char"/>
    <w:basedOn w:val="DefaultParagraphFont"/>
    <w:link w:val="NoSpacing"/>
    <w:uiPriority w:val="1"/>
    <w:rsid w:val="00196950"/>
    <w:rPr>
      <w:rFonts w:eastAsiaTheme="minorEastAsia"/>
    </w:rPr>
  </w:style>
  <w:style w:type="paragraph" w:styleId="Header">
    <w:name w:val="header"/>
    <w:basedOn w:val="Normal"/>
    <w:link w:val="HeaderChar"/>
    <w:uiPriority w:val="99"/>
    <w:unhideWhenUsed/>
    <w:rsid w:val="00196950"/>
    <w:pPr>
      <w:tabs>
        <w:tab w:val="center" w:pos="4513"/>
        <w:tab w:val="right" w:pos="9026"/>
      </w:tabs>
    </w:pPr>
  </w:style>
  <w:style w:type="character" w:customStyle="1" w:styleId="HeaderChar">
    <w:name w:val="Header Char"/>
    <w:basedOn w:val="DefaultParagraphFont"/>
    <w:link w:val="Header"/>
    <w:uiPriority w:val="99"/>
    <w:rsid w:val="00196950"/>
  </w:style>
  <w:style w:type="paragraph" w:styleId="Footer">
    <w:name w:val="footer"/>
    <w:basedOn w:val="Normal"/>
    <w:link w:val="FooterChar"/>
    <w:uiPriority w:val="99"/>
    <w:unhideWhenUsed/>
    <w:rsid w:val="00196950"/>
    <w:pPr>
      <w:tabs>
        <w:tab w:val="center" w:pos="4513"/>
        <w:tab w:val="right" w:pos="9026"/>
      </w:tabs>
    </w:pPr>
  </w:style>
  <w:style w:type="character" w:customStyle="1" w:styleId="FooterChar">
    <w:name w:val="Footer Char"/>
    <w:basedOn w:val="DefaultParagraphFont"/>
    <w:link w:val="Footer"/>
    <w:uiPriority w:val="99"/>
    <w:rsid w:val="00196950"/>
  </w:style>
  <w:style w:type="paragraph" w:styleId="TOC2">
    <w:name w:val="toc 2"/>
    <w:basedOn w:val="Normal"/>
    <w:next w:val="Normal"/>
    <w:autoRedefine/>
    <w:uiPriority w:val="39"/>
    <w:unhideWhenUsed/>
    <w:rsid w:val="008678D2"/>
    <w:pPr>
      <w:spacing w:after="100"/>
      <w:ind w:left="220"/>
    </w:pPr>
  </w:style>
  <w:style w:type="paragraph" w:styleId="TOC1">
    <w:name w:val="toc 1"/>
    <w:basedOn w:val="Normal"/>
    <w:next w:val="Normal"/>
    <w:autoRedefine/>
    <w:uiPriority w:val="39"/>
    <w:unhideWhenUsed/>
    <w:rsid w:val="00196950"/>
    <w:pPr>
      <w:spacing w:after="100"/>
    </w:pPr>
  </w:style>
  <w:style w:type="character" w:styleId="CommentReference">
    <w:name w:val="annotation reference"/>
    <w:basedOn w:val="DefaultParagraphFont"/>
    <w:uiPriority w:val="99"/>
    <w:semiHidden/>
    <w:unhideWhenUsed/>
    <w:rsid w:val="000735D0"/>
    <w:rPr>
      <w:sz w:val="16"/>
      <w:szCs w:val="16"/>
    </w:rPr>
  </w:style>
  <w:style w:type="paragraph" w:styleId="CommentText">
    <w:name w:val="annotation text"/>
    <w:basedOn w:val="Normal"/>
    <w:link w:val="CommentTextChar"/>
    <w:uiPriority w:val="99"/>
    <w:semiHidden/>
    <w:unhideWhenUsed/>
    <w:rsid w:val="000735D0"/>
    <w:rPr>
      <w:sz w:val="20"/>
      <w:szCs w:val="20"/>
    </w:rPr>
  </w:style>
  <w:style w:type="character" w:customStyle="1" w:styleId="CommentTextChar">
    <w:name w:val="Comment Text Char"/>
    <w:basedOn w:val="DefaultParagraphFont"/>
    <w:link w:val="CommentText"/>
    <w:uiPriority w:val="99"/>
    <w:semiHidden/>
    <w:rsid w:val="000735D0"/>
    <w:rPr>
      <w:sz w:val="20"/>
      <w:szCs w:val="20"/>
    </w:rPr>
  </w:style>
  <w:style w:type="paragraph" w:styleId="CommentSubject">
    <w:name w:val="annotation subject"/>
    <w:basedOn w:val="CommentText"/>
    <w:next w:val="CommentText"/>
    <w:link w:val="CommentSubjectChar"/>
    <w:uiPriority w:val="99"/>
    <w:semiHidden/>
    <w:unhideWhenUsed/>
    <w:rsid w:val="000735D0"/>
    <w:rPr>
      <w:b/>
      <w:bCs/>
    </w:rPr>
  </w:style>
  <w:style w:type="character" w:customStyle="1" w:styleId="CommentSubjectChar">
    <w:name w:val="Comment Subject Char"/>
    <w:basedOn w:val="CommentTextChar"/>
    <w:link w:val="CommentSubject"/>
    <w:uiPriority w:val="99"/>
    <w:semiHidden/>
    <w:rsid w:val="000735D0"/>
    <w:rPr>
      <w:b/>
      <w:bCs/>
      <w:sz w:val="20"/>
      <w:szCs w:val="20"/>
    </w:rPr>
  </w:style>
  <w:style w:type="paragraph" w:styleId="BalloonText">
    <w:name w:val="Balloon Text"/>
    <w:basedOn w:val="Normal"/>
    <w:link w:val="BalloonTextChar"/>
    <w:uiPriority w:val="99"/>
    <w:semiHidden/>
    <w:unhideWhenUsed/>
    <w:rsid w:val="00073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5D0"/>
    <w:rPr>
      <w:rFonts w:ascii="Segoe UI" w:hAnsi="Segoe UI" w:cs="Segoe UI"/>
      <w:sz w:val="18"/>
      <w:szCs w:val="18"/>
    </w:rPr>
  </w:style>
  <w:style w:type="paragraph" w:styleId="TOC3">
    <w:name w:val="toc 3"/>
    <w:basedOn w:val="Normal"/>
    <w:next w:val="Normal"/>
    <w:autoRedefine/>
    <w:uiPriority w:val="39"/>
    <w:unhideWhenUsed/>
    <w:rsid w:val="005C24E9"/>
    <w:pPr>
      <w:spacing w:after="100"/>
      <w:ind w:left="440"/>
    </w:pPr>
  </w:style>
  <w:style w:type="paragraph" w:styleId="TOC4">
    <w:name w:val="toc 4"/>
    <w:basedOn w:val="Normal"/>
    <w:next w:val="Normal"/>
    <w:autoRedefine/>
    <w:uiPriority w:val="39"/>
    <w:unhideWhenUsed/>
    <w:rsid w:val="005C24E9"/>
    <w:pPr>
      <w:spacing w:after="100"/>
      <w:ind w:left="660"/>
    </w:pPr>
  </w:style>
  <w:style w:type="paragraph" w:styleId="TOC5">
    <w:name w:val="toc 5"/>
    <w:basedOn w:val="Normal"/>
    <w:next w:val="Normal"/>
    <w:autoRedefine/>
    <w:uiPriority w:val="39"/>
    <w:unhideWhenUsed/>
    <w:rsid w:val="00C56DE6"/>
    <w:pPr>
      <w:spacing w:after="100"/>
      <w:ind w:left="880"/>
    </w:pPr>
  </w:style>
  <w:style w:type="character" w:styleId="HTMLCite">
    <w:name w:val="HTML Cite"/>
    <w:basedOn w:val="DefaultParagraphFont"/>
    <w:uiPriority w:val="99"/>
    <w:semiHidden/>
    <w:unhideWhenUsed/>
    <w:rsid w:val="008E38DA"/>
    <w:rPr>
      <w:i w:val="0"/>
      <w:iCs w:val="0"/>
      <w:color w:val="0090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csupport.about.com/od/termss/g/sha-1.htm" TargetMode="External"/><Relationship Id="rId18" Type="http://schemas.openxmlformats.org/officeDocument/2006/relationships/hyperlink" Target="https://coderpad.io/" TargetMode="External"/><Relationship Id="rId26" Type="http://schemas.openxmlformats.org/officeDocument/2006/relationships/hyperlink" Target="http://istqbexamcertification.com/what-is-usability-testing-in-software-and-its-benifits-to-end-user/" TargetMode="External"/><Relationship Id="rId39" Type="http://schemas.openxmlformats.org/officeDocument/2006/relationships/hyperlink" Target="http://www.jproc.ca/crypto/typex.html" TargetMode="External"/><Relationship Id="rId21" Type="http://schemas.openxmlformats.org/officeDocument/2006/relationships/hyperlink" Target="https://plus.maths.org/content/os/issue34/features/ellis/index" TargetMode="External"/><Relationship Id="rId34" Type="http://schemas.openxmlformats.org/officeDocument/2006/relationships/hyperlink" Target="http://www.oxforddictionaries.com/definition/english/gantt-chart?q=Gantt+chart" TargetMode="External"/><Relationship Id="rId42" Type="http://schemas.openxmlformats.org/officeDocument/2006/relationships/hyperlink" Target="http://searchsoftwarequality.techtarget.com/definition/code-review" TargetMode="External"/><Relationship Id="rId47" Type="http://schemas.openxmlformats.org/officeDocument/2006/relationships/hyperlink" Target="http://www.cs.man.ac.uk/~banach/COMP61411.Info/CourseSlides/Wk2.1.DES.pdf" TargetMode="External"/><Relationship Id="rId50" Type="http://schemas.openxmlformats.org/officeDocument/2006/relationships/hyperlink" Target="https://trello.com/" TargetMode="External"/><Relationship Id="rId55"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braingle.com/brainteasers/codes/route.php" TargetMode="External"/><Relationship Id="rId25" Type="http://schemas.openxmlformats.org/officeDocument/2006/relationships/hyperlink" Target="http://www.bfoit.org/itp/Pseudocode.html" TargetMode="External"/><Relationship Id="rId33" Type="http://schemas.openxmlformats.org/officeDocument/2006/relationships/hyperlink" Target="http://icsa.cs.up.ac.za/issa/2004/Proceedings/Research/062.pdf" TargetMode="External"/><Relationship Id="rId38" Type="http://schemas.openxmlformats.org/officeDocument/2006/relationships/hyperlink" Target="http://www.practicalcryptography.com/ciphers/running-key-cipher" TargetMode="External"/><Relationship Id="rId46" Type="http://schemas.openxmlformats.org/officeDocument/2006/relationships/hyperlink" Target="http://www.smartdraw.com/uml-diagram/" TargetMode="External"/><Relationship Id="rId2" Type="http://schemas.openxmlformats.org/officeDocument/2006/relationships/customXml" Target="../customXml/item2.xml"/><Relationship Id="rId16" Type="http://schemas.openxmlformats.org/officeDocument/2006/relationships/hyperlink" Target="https://computing.llnl.gov/tutorials/performance_tools/" TargetMode="External"/><Relationship Id="rId20" Type="http://schemas.openxmlformats.org/officeDocument/2006/relationships/hyperlink" Target="http://www.cryptomuseum.com/crypto/usa/sigaba/index.htm" TargetMode="External"/><Relationship Id="rId29" Type="http://schemas.openxmlformats.org/officeDocument/2006/relationships/hyperlink" Target="http://www.merriam-webster.com/dictionary/cryptography" TargetMode="External"/><Relationship Id="rId41" Type="http://schemas.openxmlformats.org/officeDocument/2006/relationships/hyperlink" Target="http://crypto.interactive-maths.com/simple-transposition-ciphers.html"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www.git-scm.com/" TargetMode="External"/><Relationship Id="rId32" Type="http://schemas.openxmlformats.org/officeDocument/2006/relationships/hyperlink" Target="https://www.mindtools.com/pages/article/newPPM_03.htm" TargetMode="External"/><Relationship Id="rId37" Type="http://schemas.openxmlformats.org/officeDocument/2006/relationships/hyperlink" Target="http://www.usna.edu/Users/math/wdj/_files/documents/sm473-capstone/poole_SIGABA.pdf" TargetMode="External"/><Relationship Id="rId40" Type="http://schemas.openxmlformats.org/officeDocument/2006/relationships/hyperlink" Target="https://www.youtube.com/playlist?list=PLS1QulWo1RIZjrD_OLju84cUaUlLRe5jQ" TargetMode="External"/><Relationship Id="rId45" Type="http://schemas.openxmlformats.org/officeDocument/2006/relationships/hyperlink" Target="http://creately.com/blog/diagrams/uml-diagram-types-examples/" TargetMode="Externa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rumkin.com/tools/cipher/coltrans.php" TargetMode="External"/><Relationship Id="rId23" Type="http://schemas.openxmlformats.org/officeDocument/2006/relationships/hyperlink" Target="http://www.thefreedictionary.com/cryptanalysis" TargetMode="External"/><Relationship Id="rId28" Type="http://schemas.openxmlformats.org/officeDocument/2006/relationships/hyperlink" Target="https://www.khanacademy.org/computing/computer-science/cryptography" TargetMode="External"/><Relationship Id="rId36" Type="http://schemas.openxmlformats.org/officeDocument/2006/relationships/hyperlink" Target="http://www.pbs.org/wgbh/nova/decoding/doubtrans.html" TargetMode="External"/><Relationship Id="rId49" Type="http://schemas.openxmlformats.org/officeDocument/2006/relationships/hyperlink" Target="http://www.testingbrain.com/" TargetMode="External"/><Relationship Id="rId10" Type="http://schemas.openxmlformats.org/officeDocument/2006/relationships/comments" Target="comments.xml"/><Relationship Id="rId19" Type="http://schemas.openxmlformats.org/officeDocument/2006/relationships/hyperlink" Target="http://www.cryptomuseum.com/crypto/uk/typex/" TargetMode="External"/><Relationship Id="rId31" Type="http://schemas.openxmlformats.org/officeDocument/2006/relationships/hyperlink" Target="https://www.visualstudio.com/en-us/visual-studio-homepage-vs.aspx" TargetMode="External"/><Relationship Id="rId44" Type="http://schemas.openxmlformats.org/officeDocument/2006/relationships/hyperlink" Target="http://www.codesandciphers.org.uk/enigma/index.htm" TargetMode="Externa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andcfamily.comxa.com/ciphers/myszkowski.htm" TargetMode="External"/><Relationship Id="rId22" Type="http://schemas.openxmlformats.org/officeDocument/2006/relationships/hyperlink" Target="http://www.ibm.com/developerworks/rational/library/2802.html" TargetMode="External"/><Relationship Id="rId27" Type="http://schemas.openxmlformats.org/officeDocument/2006/relationships/hyperlink" Target="http://testingeducation.org/BBST/specbased/BBSTspecBased.pdf" TargetMode="External"/><Relationship Id="rId30" Type="http://schemas.openxmlformats.org/officeDocument/2006/relationships/hyperlink" Target="https://products.office.com/en-gb/word" TargetMode="External"/><Relationship Id="rId35" Type="http://schemas.openxmlformats.org/officeDocument/2006/relationships/hyperlink" Target="https://users.ece.cmu.edu/~koopman/des_s99/sw_testing/" TargetMode="External"/><Relationship Id="rId43" Type="http://schemas.openxmlformats.org/officeDocument/2006/relationships/hyperlink" Target="http://www.mountainvistasoft.com/chaocipher/ActualChaocipher/Chaocipher-Revealed-Algorithm.pdf" TargetMode="External"/><Relationship Id="rId48" Type="http://schemas.openxmlformats.org/officeDocument/2006/relationships/hyperlink" Target="http://www.tech-faq.com/block-and-stream-ciphers.html"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movable-type.co.uk/scripts/sha1.htm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J\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CF45690D4742F98825591896C43271"/>
        <w:category>
          <w:name w:val="General"/>
          <w:gallery w:val="placeholder"/>
        </w:category>
        <w:types>
          <w:type w:val="bbPlcHdr"/>
        </w:types>
        <w:behaviors>
          <w:behavior w:val="content"/>
        </w:behaviors>
        <w:guid w:val="{30AC4236-4A87-4642-97DA-A6F9341CAB37}"/>
      </w:docPartPr>
      <w:docPartBody>
        <w:p w:rsidR="00AF2958" w:rsidRDefault="00AF2958" w:rsidP="00AF2958">
          <w:pPr>
            <w:pStyle w:val="F0CF45690D4742F98825591896C43271"/>
          </w:pPr>
          <w:r>
            <w:rPr>
              <w:rFonts w:asciiTheme="majorHAnsi" w:eastAsiaTheme="majorEastAsia" w:hAnsiTheme="majorHAnsi" w:cstheme="majorBidi"/>
              <w:color w:val="5B9BD5" w:themeColor="accent1"/>
              <w:sz w:val="88"/>
              <w:szCs w:val="88"/>
            </w:rPr>
            <w:t>[Document title]</w:t>
          </w:r>
        </w:p>
      </w:docPartBody>
    </w:docPart>
    <w:docPart>
      <w:docPartPr>
        <w:name w:val="649A4CAF9EF8481EBEEF3F7E5B2DC8EA"/>
        <w:category>
          <w:name w:val="General"/>
          <w:gallery w:val="placeholder"/>
        </w:category>
        <w:types>
          <w:type w:val="bbPlcHdr"/>
        </w:types>
        <w:behaviors>
          <w:behavior w:val="content"/>
        </w:behaviors>
        <w:guid w:val="{00BFC433-D891-488B-A309-816EF5983F59}"/>
      </w:docPartPr>
      <w:docPartBody>
        <w:p w:rsidR="00AF2958" w:rsidRDefault="00AF2958" w:rsidP="00AF2958">
          <w:pPr>
            <w:pStyle w:val="649A4CAF9EF8481EBEEF3F7E5B2DC8EA"/>
          </w:pPr>
          <w:r>
            <w:rPr>
              <w:color w:val="2E74B5" w:themeColor="accent1" w:themeShade="BF"/>
              <w:sz w:val="24"/>
              <w:szCs w:val="24"/>
            </w:rPr>
            <w:t>[Document subtitle]</w:t>
          </w:r>
        </w:p>
      </w:docPartBody>
    </w:docPart>
    <w:docPart>
      <w:docPartPr>
        <w:name w:val="93C244A3A8D6418FBB1E85EBA6A93B0A"/>
        <w:category>
          <w:name w:val="General"/>
          <w:gallery w:val="placeholder"/>
        </w:category>
        <w:types>
          <w:type w:val="bbPlcHdr"/>
        </w:types>
        <w:behaviors>
          <w:behavior w:val="content"/>
        </w:behaviors>
        <w:guid w:val="{F64C0ED7-B6B1-41FF-BA8B-F3F22525F776}"/>
      </w:docPartPr>
      <w:docPartBody>
        <w:p w:rsidR="00AF2958" w:rsidRDefault="00AF2958" w:rsidP="00AF2958">
          <w:pPr>
            <w:pStyle w:val="93C244A3A8D6418FBB1E85EBA6A93B0A"/>
          </w:pPr>
          <w:r>
            <w:rPr>
              <w:color w:val="5B9BD5" w:themeColor="accent1"/>
              <w:sz w:val="28"/>
              <w:szCs w:val="28"/>
            </w:rPr>
            <w:t>[Author name]</w:t>
          </w:r>
        </w:p>
      </w:docPartBody>
    </w:docPart>
    <w:docPart>
      <w:docPartPr>
        <w:name w:val="BDCC117B798946E2AAD3EEAF02541673"/>
        <w:category>
          <w:name w:val="General"/>
          <w:gallery w:val="placeholder"/>
        </w:category>
        <w:types>
          <w:type w:val="bbPlcHdr"/>
        </w:types>
        <w:behaviors>
          <w:behavior w:val="content"/>
        </w:behaviors>
        <w:guid w:val="{11C51631-43BF-4537-B1C3-5C6CF5318C55}"/>
      </w:docPartPr>
      <w:docPartBody>
        <w:p w:rsidR="00AF2958" w:rsidRDefault="00AF2958" w:rsidP="00AF2958">
          <w:pPr>
            <w:pStyle w:val="BDCC117B798946E2AAD3EEAF0254167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958"/>
    <w:rsid w:val="00026BCB"/>
    <w:rsid w:val="00103E96"/>
    <w:rsid w:val="001172BD"/>
    <w:rsid w:val="001E56BA"/>
    <w:rsid w:val="00326E8E"/>
    <w:rsid w:val="006E75D2"/>
    <w:rsid w:val="00995307"/>
    <w:rsid w:val="00AF2958"/>
    <w:rsid w:val="00BA4970"/>
    <w:rsid w:val="00BA79E1"/>
    <w:rsid w:val="00CF459F"/>
    <w:rsid w:val="00D777D1"/>
    <w:rsid w:val="00F16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25467098944F1888D0ACA69F705788">
    <w:name w:val="7325467098944F1888D0ACA69F705788"/>
    <w:rsid w:val="00AF2958"/>
  </w:style>
  <w:style w:type="paragraph" w:customStyle="1" w:styleId="EA95B600736E41D084127A5A47402739">
    <w:name w:val="EA95B600736E41D084127A5A47402739"/>
    <w:rsid w:val="00AF2958"/>
  </w:style>
  <w:style w:type="paragraph" w:customStyle="1" w:styleId="1714086E346241ECA27DE5AAD9BCA4FC">
    <w:name w:val="1714086E346241ECA27DE5AAD9BCA4FC"/>
    <w:rsid w:val="00AF2958"/>
  </w:style>
  <w:style w:type="paragraph" w:customStyle="1" w:styleId="F0CF45690D4742F98825591896C43271">
    <w:name w:val="F0CF45690D4742F98825591896C43271"/>
    <w:rsid w:val="00AF2958"/>
  </w:style>
  <w:style w:type="paragraph" w:customStyle="1" w:styleId="649A4CAF9EF8481EBEEF3F7E5B2DC8EA">
    <w:name w:val="649A4CAF9EF8481EBEEF3F7E5B2DC8EA"/>
    <w:rsid w:val="00AF2958"/>
  </w:style>
  <w:style w:type="paragraph" w:customStyle="1" w:styleId="93C244A3A8D6418FBB1E85EBA6A93B0A">
    <w:name w:val="93C244A3A8D6418FBB1E85EBA6A93B0A"/>
    <w:rsid w:val="00AF2958"/>
  </w:style>
  <w:style w:type="paragraph" w:customStyle="1" w:styleId="BDCC117B798946E2AAD3EEAF02541673">
    <w:name w:val="BDCC117B798946E2AAD3EEAF02541673"/>
    <w:rsid w:val="00AF2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6E5AE384-E526-449D-9A87-0A2397A7A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869</TotalTime>
  <Pages>22</Pages>
  <Words>5426</Words>
  <Characters>30933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Encryption Project</vt:lpstr>
    </vt:vector>
  </TitlesOfParts>
  <Company/>
  <LinksUpToDate>false</LinksUpToDate>
  <CharactersWithSpaces>36287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Project</dc:title>
  <dc:subject>Documentation</dc:subject>
  <dc:creator>Kyle Jones</dc:creator>
  <cp:keywords>encryption decryption cipher security </cp:keywords>
  <dc:description/>
  <cp:lastModifiedBy>Kyle Jones</cp:lastModifiedBy>
  <cp:revision>19</cp:revision>
  <dcterms:created xsi:type="dcterms:W3CDTF">2016-01-11T16:23:00Z</dcterms:created>
  <dcterms:modified xsi:type="dcterms:W3CDTF">2016-04-05T14:03:00Z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